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107" w:rsidRDefault="00EB2107" w:rsidP="00EB2107">
      <w:pPr>
        <w:jc w:val="center"/>
        <w:rPr>
          <w:szCs w:val="28"/>
        </w:rPr>
      </w:pPr>
    </w:p>
    <w:p w:rsidR="00EB2107" w:rsidRDefault="00EB2107" w:rsidP="00EB2107">
      <w:pPr>
        <w:jc w:val="center"/>
        <w:rPr>
          <w:szCs w:val="28"/>
        </w:rPr>
      </w:pPr>
    </w:p>
    <w:p w:rsidR="00EB2107" w:rsidRDefault="00EB2107" w:rsidP="00EB2107">
      <w:pPr>
        <w:jc w:val="center"/>
        <w:rPr>
          <w:szCs w:val="28"/>
        </w:rPr>
      </w:pPr>
    </w:p>
    <w:p w:rsidR="00EB2107" w:rsidRPr="00600A2D" w:rsidRDefault="00EB2107" w:rsidP="00EB2107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90F0711" wp14:editId="208EBF31">
            <wp:extent cx="590550" cy="590550"/>
            <wp:effectExtent l="0" t="0" r="3810" b="3810"/>
            <wp:docPr id="2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107" w:rsidRDefault="00EB2107" w:rsidP="00EB2107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  <w:r>
        <w:rPr>
          <w:sz w:val="28"/>
          <w:szCs w:val="28"/>
        </w:rPr>
        <w:br/>
        <w:t>РОССИЙСКОЙ ФЕДЕРАЦИИ</w:t>
      </w:r>
    </w:p>
    <w:p w:rsidR="00EB2107" w:rsidRDefault="00EB2107" w:rsidP="00EB2107">
      <w:pPr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</w:t>
      </w:r>
    </w:p>
    <w:p w:rsidR="00EB2107" w:rsidRDefault="00EB2107" w:rsidP="00EB2107">
      <w:pPr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 ОБРАЗОВАНИЯ</w:t>
      </w:r>
      <w:r>
        <w:rPr>
          <w:b/>
          <w:bCs/>
          <w:sz w:val="28"/>
          <w:szCs w:val="28"/>
        </w:rPr>
        <w:br/>
        <w:t>«ДОНСКОЙ ГОСУДАРСТВЕННЫЙ ТЕХНИЧЕСКИЙ УНИВЕРСИТЕТ» (ДГТУ)</w:t>
      </w:r>
    </w:p>
    <w:p w:rsidR="00EB2107" w:rsidRDefault="00EB2107" w:rsidP="00EB2107">
      <w:pPr>
        <w:spacing w:line="200" w:lineRule="atLeast"/>
        <w:jc w:val="both"/>
        <w:rPr>
          <w:sz w:val="28"/>
          <w:szCs w:val="28"/>
        </w:rPr>
      </w:pPr>
    </w:p>
    <w:p w:rsidR="00EB2107" w:rsidRDefault="00EB2107" w:rsidP="00EB2107">
      <w:pPr>
        <w:spacing w:line="360" w:lineRule="auto"/>
        <w:jc w:val="both"/>
        <w:rPr>
          <w:sz w:val="28"/>
          <w:szCs w:val="28"/>
        </w:rPr>
      </w:pPr>
    </w:p>
    <w:p w:rsidR="00EB2107" w:rsidRDefault="00EB2107" w:rsidP="00EB210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Факультет: </w:t>
      </w:r>
      <w:r>
        <w:rPr>
          <w:rFonts w:eastAsia="Calibri"/>
          <w:color w:val="000000"/>
          <w:sz w:val="28"/>
          <w:szCs w:val="28"/>
          <w:lang w:bidi="hi-IN"/>
        </w:rPr>
        <w:t>Информатика и вычислительная техника</w:t>
      </w:r>
    </w:p>
    <w:p w:rsidR="00EB2107" w:rsidRDefault="00EB2107" w:rsidP="00EB2107">
      <w:pPr>
        <w:widowControl w:val="0"/>
        <w:tabs>
          <w:tab w:val="left" w:pos="1134"/>
        </w:tabs>
        <w:spacing w:line="360" w:lineRule="auto"/>
        <w:jc w:val="center"/>
        <w:rPr>
          <w:rFonts w:eastAsia="Calibri"/>
          <w:b/>
          <w:bCs/>
          <w:color w:val="000000"/>
          <w:sz w:val="28"/>
          <w:szCs w:val="28"/>
          <w:lang w:bidi="hi-IN"/>
        </w:rPr>
      </w:pPr>
      <w:r>
        <w:rPr>
          <w:sz w:val="28"/>
          <w:szCs w:val="28"/>
        </w:rPr>
        <w:t xml:space="preserve">    Кафедра:</w:t>
      </w:r>
      <w:r>
        <w:rPr>
          <w:rFonts w:eastAsia="Calibri"/>
          <w:color w:val="000000"/>
          <w:sz w:val="28"/>
          <w:szCs w:val="28"/>
          <w:lang w:bidi="hi-IN"/>
        </w:rPr>
        <w:t xml:space="preserve"> Кибербезопасность информационных систем</w:t>
      </w:r>
    </w:p>
    <w:p w:rsidR="00EB2107" w:rsidRDefault="00EB2107" w:rsidP="00EB2107">
      <w:pPr>
        <w:widowControl w:val="0"/>
        <w:jc w:val="both"/>
        <w:rPr>
          <w:rFonts w:eastAsia="Calibri"/>
          <w:sz w:val="28"/>
          <w:szCs w:val="28"/>
          <w:lang w:bidi="hi-IN"/>
        </w:rPr>
      </w:pPr>
    </w:p>
    <w:p w:rsidR="00EB2107" w:rsidRDefault="00EB2107" w:rsidP="00EB2107">
      <w:pPr>
        <w:widowControl w:val="0"/>
        <w:jc w:val="both"/>
        <w:rPr>
          <w:rFonts w:eastAsia="Calibri"/>
          <w:sz w:val="28"/>
          <w:szCs w:val="28"/>
          <w:lang w:bidi="hi-IN"/>
        </w:rPr>
      </w:pPr>
    </w:p>
    <w:p w:rsidR="00EB2107" w:rsidRDefault="00EB2107" w:rsidP="00EB2107">
      <w:pPr>
        <w:widowControl w:val="0"/>
        <w:jc w:val="both"/>
        <w:rPr>
          <w:rFonts w:eastAsia="Calibri"/>
          <w:sz w:val="28"/>
          <w:szCs w:val="28"/>
          <w:lang w:bidi="hi-IN"/>
        </w:rPr>
      </w:pPr>
    </w:p>
    <w:p w:rsidR="00EB2107" w:rsidRDefault="00EB2107" w:rsidP="00EB2107">
      <w:pPr>
        <w:widowControl w:val="0"/>
        <w:jc w:val="both"/>
        <w:rPr>
          <w:rFonts w:eastAsia="Calibri"/>
          <w:sz w:val="28"/>
          <w:szCs w:val="28"/>
          <w:lang w:bidi="hi-IN"/>
        </w:rPr>
      </w:pPr>
    </w:p>
    <w:p w:rsidR="00EB2107" w:rsidRDefault="00EB2107" w:rsidP="00EB2107">
      <w:pPr>
        <w:widowControl w:val="0"/>
        <w:jc w:val="both"/>
        <w:rPr>
          <w:rFonts w:eastAsia="Calibri"/>
          <w:sz w:val="28"/>
          <w:szCs w:val="28"/>
          <w:lang w:bidi="hi-IN"/>
        </w:rPr>
      </w:pPr>
    </w:p>
    <w:p w:rsidR="00EB2107" w:rsidRDefault="00EB2107" w:rsidP="00EB2107">
      <w:pPr>
        <w:widowControl w:val="0"/>
        <w:jc w:val="both"/>
        <w:rPr>
          <w:rFonts w:eastAsia="Calibri"/>
          <w:sz w:val="28"/>
          <w:szCs w:val="28"/>
          <w:lang w:bidi="hi-IN"/>
        </w:rPr>
      </w:pPr>
    </w:p>
    <w:p w:rsidR="00EB2107" w:rsidRDefault="00EB2107" w:rsidP="00EB2107">
      <w:pPr>
        <w:widowControl w:val="0"/>
        <w:jc w:val="both"/>
        <w:rPr>
          <w:rFonts w:eastAsia="Calibri"/>
          <w:sz w:val="28"/>
          <w:szCs w:val="28"/>
          <w:lang w:bidi="hi-IN"/>
        </w:rPr>
      </w:pPr>
    </w:p>
    <w:p w:rsidR="00EB2107" w:rsidRDefault="00EB2107" w:rsidP="00EB2107">
      <w:pPr>
        <w:widowControl w:val="0"/>
        <w:tabs>
          <w:tab w:val="left" w:pos="1134"/>
        </w:tabs>
        <w:jc w:val="center"/>
        <w:rPr>
          <w:rFonts w:eastAsia="Calibri"/>
          <w:b/>
          <w:bCs/>
          <w:color w:val="000000"/>
          <w:sz w:val="28"/>
          <w:szCs w:val="28"/>
          <w:lang w:bidi="hi-IN"/>
        </w:rPr>
      </w:pPr>
      <w:r>
        <w:rPr>
          <w:rFonts w:eastAsia="Calibri"/>
          <w:b/>
          <w:bCs/>
          <w:color w:val="000000"/>
          <w:sz w:val="28"/>
          <w:szCs w:val="28"/>
          <w:lang w:bidi="hi-IN"/>
        </w:rPr>
        <w:t>Журнал Лабораторных работ</w:t>
      </w:r>
    </w:p>
    <w:p w:rsidR="00EB2107" w:rsidRDefault="00EB2107" w:rsidP="00EB2107">
      <w:pPr>
        <w:widowControl w:val="0"/>
        <w:tabs>
          <w:tab w:val="left" w:pos="1134"/>
        </w:tabs>
        <w:jc w:val="both"/>
        <w:rPr>
          <w:rFonts w:eastAsia="Calibri"/>
          <w:color w:val="000000"/>
          <w:sz w:val="28"/>
          <w:szCs w:val="28"/>
          <w:lang w:bidi="hi-IN"/>
        </w:rPr>
      </w:pPr>
    </w:p>
    <w:p w:rsidR="00EB2107" w:rsidRDefault="00EB2107" w:rsidP="00EB2107">
      <w:pPr>
        <w:widowControl w:val="0"/>
        <w:tabs>
          <w:tab w:val="left" w:pos="1134"/>
        </w:tabs>
        <w:jc w:val="center"/>
        <w:rPr>
          <w:rFonts w:eastAsia="Calibri"/>
          <w:color w:val="000000"/>
          <w:sz w:val="28"/>
          <w:szCs w:val="28"/>
          <w:lang w:bidi="hi-IN"/>
        </w:rPr>
      </w:pPr>
    </w:p>
    <w:p w:rsidR="00EB2107" w:rsidRDefault="00EB2107" w:rsidP="00EB2107">
      <w:pPr>
        <w:widowControl w:val="0"/>
        <w:ind w:left="4395"/>
        <w:jc w:val="both"/>
        <w:rPr>
          <w:rFonts w:eastAsia="Calibri"/>
          <w:sz w:val="28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t>Выполнил обучающийся гр.</w:t>
      </w:r>
      <w:r>
        <w:rPr>
          <w:rFonts w:eastAsia="Calibri"/>
          <w:sz w:val="28"/>
          <w:szCs w:val="28"/>
          <w:u w:val="single"/>
          <w:lang w:bidi="hi-IN"/>
        </w:rPr>
        <w:t>ВКБ11</w:t>
      </w:r>
      <w:r>
        <w:rPr>
          <w:rFonts w:eastAsia="Calibri"/>
          <w:sz w:val="28"/>
          <w:szCs w:val="28"/>
          <w:lang w:bidi="hi-IN"/>
        </w:rPr>
        <w:t xml:space="preserve"> </w:t>
      </w:r>
    </w:p>
    <w:p w:rsidR="00EB2107" w:rsidRDefault="00EB2107" w:rsidP="00EB2107">
      <w:pPr>
        <w:widowControl w:val="0"/>
        <w:ind w:left="4395"/>
        <w:jc w:val="right"/>
        <w:rPr>
          <w:rFonts w:eastAsia="Calibri"/>
          <w:sz w:val="28"/>
          <w:szCs w:val="28"/>
          <w:lang w:bidi="hi-IN"/>
        </w:rPr>
      </w:pPr>
    </w:p>
    <w:p w:rsidR="00EB2107" w:rsidRDefault="00EB2107" w:rsidP="00EB2107">
      <w:pPr>
        <w:widowControl w:val="0"/>
        <w:ind w:left="4395"/>
        <w:rPr>
          <w:rFonts w:eastAsia="Calibri"/>
          <w:sz w:val="28"/>
          <w:szCs w:val="28"/>
          <w:lang w:bidi="hi-IN"/>
        </w:rPr>
      </w:pPr>
      <w:r>
        <w:rPr>
          <w:rFonts w:eastAsia="Calibri"/>
          <w:sz w:val="28"/>
          <w:szCs w:val="28"/>
          <w:u w:val="single"/>
          <w:lang w:bidi="hi-IN"/>
        </w:rPr>
        <w:t>Юровский Никита Владимирович</w:t>
      </w:r>
    </w:p>
    <w:p w:rsidR="00EB2107" w:rsidRDefault="00EB2107" w:rsidP="00EB2107">
      <w:pPr>
        <w:widowControl w:val="0"/>
        <w:ind w:left="4395" w:firstLine="708"/>
        <w:jc w:val="both"/>
        <w:rPr>
          <w:rFonts w:eastAsia="Calibri"/>
          <w:sz w:val="24"/>
          <w:szCs w:val="24"/>
          <w:lang w:bidi="hi-IN"/>
        </w:rPr>
      </w:pPr>
      <w:r>
        <w:rPr>
          <w:rFonts w:eastAsia="Calibri"/>
          <w:sz w:val="24"/>
          <w:szCs w:val="24"/>
          <w:lang w:bidi="hi-IN"/>
        </w:rPr>
        <w:t>(Фамилия, Имя, Отчество)</w:t>
      </w:r>
    </w:p>
    <w:p w:rsidR="00EB2107" w:rsidRDefault="00EB2107" w:rsidP="00EB2107">
      <w:pPr>
        <w:widowControl w:val="0"/>
        <w:ind w:left="4395"/>
        <w:jc w:val="right"/>
        <w:rPr>
          <w:rFonts w:eastAsia="Calibri"/>
          <w:sz w:val="28"/>
          <w:szCs w:val="28"/>
          <w:lang w:bidi="hi-IN"/>
        </w:rPr>
      </w:pPr>
    </w:p>
    <w:p w:rsidR="00EB2107" w:rsidRDefault="00EB2107" w:rsidP="00EB2107">
      <w:pPr>
        <w:widowControl w:val="0"/>
        <w:ind w:left="4395"/>
        <w:rPr>
          <w:rFonts w:eastAsia="Calibri"/>
          <w:sz w:val="28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t>Проверила:</w:t>
      </w:r>
    </w:p>
    <w:p w:rsidR="00EB2107" w:rsidRDefault="00EB2107" w:rsidP="00EB2107">
      <w:pPr>
        <w:widowControl w:val="0"/>
        <w:ind w:left="4395"/>
        <w:jc w:val="both"/>
        <w:rPr>
          <w:rFonts w:eastAsia="Calibri"/>
          <w:sz w:val="28"/>
          <w:szCs w:val="28"/>
          <w:lang w:bidi="hi-IN"/>
        </w:rPr>
      </w:pPr>
    </w:p>
    <w:p w:rsidR="00EB2107" w:rsidRDefault="00EB2107" w:rsidP="00EB2107">
      <w:pPr>
        <w:widowControl w:val="0"/>
        <w:ind w:left="4394"/>
        <w:jc w:val="both"/>
        <w:rPr>
          <w:rFonts w:eastAsia="Calibri"/>
          <w:sz w:val="28"/>
          <w:szCs w:val="28"/>
          <w:lang w:bidi="hi-IN"/>
        </w:rPr>
      </w:pPr>
      <w:r>
        <w:rPr>
          <w:rFonts w:eastAsia="Calibri"/>
          <w:sz w:val="28"/>
          <w:szCs w:val="28"/>
          <w:u w:val="single"/>
          <w:lang w:bidi="hi-IN"/>
        </w:rPr>
        <w:t xml:space="preserve">Доцент </w:t>
      </w:r>
      <w:proofErr w:type="spellStart"/>
      <w:r>
        <w:rPr>
          <w:rFonts w:eastAsia="Calibri"/>
          <w:sz w:val="28"/>
          <w:szCs w:val="28"/>
          <w:u w:val="single"/>
          <w:lang w:bidi="hi-IN"/>
        </w:rPr>
        <w:t>Бурякова</w:t>
      </w:r>
      <w:proofErr w:type="spellEnd"/>
      <w:r>
        <w:rPr>
          <w:rFonts w:eastAsia="Calibri"/>
          <w:sz w:val="28"/>
          <w:szCs w:val="28"/>
          <w:u w:val="single"/>
          <w:lang w:bidi="hi-IN"/>
        </w:rPr>
        <w:t xml:space="preserve"> Ольга Сергеевна</w:t>
      </w:r>
    </w:p>
    <w:p w:rsidR="00EB2107" w:rsidRDefault="00EB2107" w:rsidP="00EB2107">
      <w:pPr>
        <w:widowControl w:val="0"/>
        <w:ind w:left="4395" w:firstLine="708"/>
        <w:jc w:val="both"/>
        <w:rPr>
          <w:rFonts w:eastAsia="Calibri"/>
          <w:sz w:val="20"/>
          <w:lang w:bidi="hi-IN"/>
        </w:rPr>
      </w:pPr>
      <w:r>
        <w:rPr>
          <w:rFonts w:eastAsia="Calibri"/>
          <w:sz w:val="20"/>
          <w:lang w:bidi="hi-IN"/>
        </w:rPr>
        <w:t>(должность, Фамилия, Имя, Отчество)</w:t>
      </w:r>
    </w:p>
    <w:p w:rsidR="00EB2107" w:rsidRDefault="00EB2107" w:rsidP="00EB2107">
      <w:pPr>
        <w:widowControl w:val="0"/>
        <w:tabs>
          <w:tab w:val="left" w:pos="3396"/>
        </w:tabs>
        <w:jc w:val="center"/>
        <w:rPr>
          <w:rFonts w:eastAsia="Calibri"/>
          <w:sz w:val="28"/>
          <w:szCs w:val="28"/>
          <w:lang w:bidi="hi-IN"/>
        </w:rPr>
      </w:pPr>
    </w:p>
    <w:p w:rsidR="00EB2107" w:rsidRDefault="00EB2107" w:rsidP="00EB2107">
      <w:pPr>
        <w:widowControl w:val="0"/>
        <w:tabs>
          <w:tab w:val="left" w:pos="3396"/>
        </w:tabs>
        <w:jc w:val="center"/>
        <w:rPr>
          <w:rFonts w:eastAsia="Calibri"/>
          <w:sz w:val="28"/>
          <w:szCs w:val="28"/>
          <w:lang w:bidi="hi-IN"/>
        </w:rPr>
      </w:pPr>
    </w:p>
    <w:p w:rsidR="00EB2107" w:rsidRDefault="00EB2107" w:rsidP="00EB2107">
      <w:pPr>
        <w:tabs>
          <w:tab w:val="left" w:pos="3396"/>
        </w:tabs>
        <w:spacing w:line="300" w:lineRule="auto"/>
        <w:jc w:val="center"/>
        <w:rPr>
          <w:rFonts w:eastAsia="Calibri"/>
          <w:sz w:val="28"/>
          <w:szCs w:val="28"/>
          <w:lang w:bidi="hi-IN"/>
        </w:rPr>
      </w:pPr>
    </w:p>
    <w:p w:rsidR="00EB2107" w:rsidRDefault="00EB2107" w:rsidP="00EB2107">
      <w:pPr>
        <w:widowControl w:val="0"/>
        <w:tabs>
          <w:tab w:val="left" w:pos="3396"/>
        </w:tabs>
        <w:jc w:val="center"/>
        <w:rPr>
          <w:rFonts w:eastAsia="Calibri"/>
          <w:sz w:val="28"/>
          <w:szCs w:val="28"/>
          <w:lang w:bidi="hi-IN"/>
        </w:rPr>
      </w:pPr>
    </w:p>
    <w:p w:rsidR="00EB2107" w:rsidRDefault="00EB2107" w:rsidP="00EB2107">
      <w:pPr>
        <w:widowControl w:val="0"/>
        <w:tabs>
          <w:tab w:val="left" w:pos="3396"/>
        </w:tabs>
        <w:jc w:val="center"/>
        <w:rPr>
          <w:rFonts w:eastAsia="Calibri"/>
          <w:sz w:val="28"/>
          <w:szCs w:val="28"/>
          <w:lang w:bidi="hi-IN"/>
        </w:rPr>
      </w:pPr>
    </w:p>
    <w:p w:rsidR="00EB2107" w:rsidRDefault="00EB2107" w:rsidP="00EB2107">
      <w:pPr>
        <w:widowControl w:val="0"/>
        <w:tabs>
          <w:tab w:val="left" w:pos="3396"/>
        </w:tabs>
        <w:jc w:val="center"/>
        <w:rPr>
          <w:rFonts w:eastAsia="Calibri"/>
          <w:sz w:val="28"/>
          <w:szCs w:val="28"/>
          <w:lang w:bidi="hi-IN"/>
        </w:rPr>
      </w:pPr>
    </w:p>
    <w:p w:rsidR="00EB2107" w:rsidRDefault="00EB2107" w:rsidP="00EB2107">
      <w:pPr>
        <w:widowControl w:val="0"/>
        <w:tabs>
          <w:tab w:val="left" w:pos="3396"/>
        </w:tabs>
        <w:rPr>
          <w:rFonts w:eastAsia="Calibri"/>
          <w:sz w:val="28"/>
          <w:szCs w:val="28"/>
          <w:lang w:bidi="hi-IN"/>
        </w:rPr>
      </w:pPr>
    </w:p>
    <w:p w:rsidR="00EB2107" w:rsidRDefault="00EB2107" w:rsidP="00EB2107">
      <w:pPr>
        <w:widowControl w:val="0"/>
        <w:tabs>
          <w:tab w:val="left" w:pos="3396"/>
        </w:tabs>
        <w:jc w:val="both"/>
        <w:rPr>
          <w:rFonts w:eastAsia="Calibri"/>
          <w:sz w:val="28"/>
          <w:szCs w:val="28"/>
          <w:lang w:bidi="hi-IN"/>
        </w:rPr>
      </w:pPr>
    </w:p>
    <w:p w:rsidR="00EB2107" w:rsidRDefault="00EB2107" w:rsidP="00EB2107">
      <w:pPr>
        <w:widowControl w:val="0"/>
        <w:tabs>
          <w:tab w:val="left" w:pos="3396"/>
        </w:tabs>
        <w:jc w:val="center"/>
        <w:rPr>
          <w:rFonts w:eastAsia="Calibri"/>
          <w:sz w:val="28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t>Ростов-на-Дону</w:t>
      </w:r>
    </w:p>
    <w:p w:rsidR="00EB2107" w:rsidRPr="00EB2107" w:rsidRDefault="00EB2107" w:rsidP="00EB2107">
      <w:pPr>
        <w:widowControl w:val="0"/>
        <w:tabs>
          <w:tab w:val="left" w:pos="3396"/>
        </w:tabs>
        <w:jc w:val="center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t>202</w:t>
      </w:r>
      <w:r w:rsidRPr="00EB2107">
        <w:rPr>
          <w:rFonts w:eastAsia="Calibri"/>
          <w:sz w:val="28"/>
          <w:szCs w:val="28"/>
          <w:lang w:bidi="hi-IN"/>
        </w:rPr>
        <w:t>4</w:t>
      </w:r>
    </w:p>
    <w:p w:rsidR="00EB2107" w:rsidRDefault="00EB2107" w:rsidP="00EB2107"/>
    <w:p w:rsidR="00EB2107" w:rsidRDefault="00EB2107">
      <w:pPr>
        <w:jc w:val="center"/>
        <w:rPr>
          <w:rFonts w:eastAsia="Calibri"/>
          <w:b/>
          <w:szCs w:val="28"/>
          <w:lang w:eastAsia="en-US"/>
        </w:rPr>
        <w:sectPr w:rsidR="00EB2107">
          <w:footerReference w:type="default" r:id="rId10"/>
          <w:pgSz w:w="11907" w:h="16840"/>
          <w:pgMar w:top="0" w:right="567" w:bottom="1276" w:left="1418" w:header="0" w:footer="0" w:gutter="0"/>
          <w:pgNumType w:start="2"/>
          <w:cols w:space="720"/>
          <w:docGrid w:linePitch="435"/>
        </w:sectPr>
      </w:pPr>
    </w:p>
    <w:p w:rsidR="00394FE5" w:rsidRPr="00EB2107" w:rsidRDefault="00000000" w:rsidP="00EB2107">
      <w:pPr>
        <w:pStyle w:val="16"/>
        <w:tabs>
          <w:tab w:val="left" w:pos="284"/>
        </w:tabs>
        <w:spacing w:before="160" w:line="240" w:lineRule="auto"/>
        <w:rPr>
          <w:rFonts w:eastAsiaTheme="minorEastAsia"/>
          <w:b/>
          <w:sz w:val="32"/>
          <w:szCs w:val="28"/>
        </w:rPr>
        <w:sectPr w:rsidR="00394FE5" w:rsidRPr="00EB2107">
          <w:headerReference w:type="default" r:id="rId11"/>
          <w:footerReference w:type="default" r:id="rId12"/>
          <w:pgSz w:w="11907" w:h="16840"/>
          <w:pgMar w:top="0" w:right="567" w:bottom="1276" w:left="1418" w:header="0" w:footer="0" w:gutter="0"/>
          <w:pgNumType w:start="2"/>
          <w:cols w:space="720"/>
          <w:docGrid w:linePitch="435"/>
        </w:sectPr>
      </w:pPr>
      <w:r w:rsidRPr="00EB2107">
        <w:rPr>
          <w:rFonts w:eastAsiaTheme="minorEastAsia"/>
          <w:b/>
          <w:sz w:val="32"/>
          <w:szCs w:val="28"/>
        </w:rPr>
        <w:lastRenderedPageBreak/>
        <w:t>Лабораторная работа №1</w:t>
      </w:r>
    </w:p>
    <w:p w:rsidR="00EB2107" w:rsidRPr="00EB2107" w:rsidRDefault="00EB2107" w:rsidP="00EB2107">
      <w:pPr>
        <w:pStyle w:val="33"/>
        <w:keepNext w:val="0"/>
        <w:spacing w:before="0" w:after="0" w:line="360" w:lineRule="auto"/>
        <w:jc w:val="both"/>
        <w:outlineLvl w:val="9"/>
        <w:rPr>
          <w:rFonts w:eastAsiaTheme="minorEastAsia"/>
          <w:bCs/>
        </w:rPr>
      </w:pPr>
      <w:r w:rsidRPr="00EB2107">
        <w:rPr>
          <w:rFonts w:eastAsiaTheme="minorEastAsia"/>
          <w:bCs/>
        </w:rPr>
        <w:t xml:space="preserve">Тема: </w:t>
      </w:r>
      <w:r w:rsidRPr="00EB2107">
        <w:rPr>
          <w:rFonts w:eastAsiaTheme="minorEastAsia"/>
          <w:b w:val="0"/>
        </w:rPr>
        <w:t>«Введение в Python. Математические операции»</w:t>
      </w:r>
    </w:p>
    <w:p w:rsidR="00EB2107" w:rsidRPr="00EB2107" w:rsidRDefault="00EB2107" w:rsidP="00EB2107">
      <w:pPr>
        <w:pStyle w:val="33"/>
        <w:keepNext w:val="0"/>
        <w:spacing w:before="0" w:after="0" w:line="360" w:lineRule="auto"/>
        <w:jc w:val="both"/>
        <w:outlineLvl w:val="9"/>
        <w:rPr>
          <w:rFonts w:eastAsiaTheme="minorEastAsia"/>
          <w:bCs/>
        </w:rPr>
      </w:pPr>
      <w:r w:rsidRPr="00EB2107">
        <w:rPr>
          <w:rFonts w:eastAsiaTheme="minorEastAsia"/>
          <w:bCs/>
        </w:rPr>
        <w:t>Цель</w:t>
      </w:r>
      <w:r w:rsidRPr="00EB2107">
        <w:rPr>
          <w:rFonts w:eastAsiaTheme="minorEastAsia"/>
          <w:bCs/>
        </w:rPr>
        <w:t xml:space="preserve">: </w:t>
      </w:r>
      <w:r w:rsidRPr="00EB2107">
        <w:rPr>
          <w:rFonts w:eastAsiaTheme="minorEastAsia"/>
          <w:b w:val="0"/>
        </w:rPr>
        <w:t>познакомиться</w:t>
      </w:r>
      <w:r w:rsidRPr="00EB2107">
        <w:rPr>
          <w:rFonts w:eastAsiaTheme="minorEastAsia"/>
          <w:b w:val="0"/>
        </w:rPr>
        <w:t xml:space="preserve"> со </w:t>
      </w:r>
      <w:proofErr w:type="spellStart"/>
      <w:r w:rsidRPr="00EB2107">
        <w:rPr>
          <w:rFonts w:eastAsiaTheme="minorEastAsia"/>
          <w:b w:val="0"/>
        </w:rPr>
        <w:t>средои</w:t>
      </w:r>
      <w:proofErr w:type="spellEnd"/>
      <w:r w:rsidRPr="00EB2107">
        <w:rPr>
          <w:rFonts w:eastAsiaTheme="minorEastAsia"/>
          <w:b w:val="0"/>
        </w:rPr>
        <w:t>̆ разработки Python. Изучить основные типы данных, команды ввода и вывода данных. Познакомиться с основными математическими операциями в Python.</w:t>
      </w:r>
      <w:r w:rsidRPr="00EB2107">
        <w:rPr>
          <w:rFonts w:eastAsiaTheme="minorEastAsia"/>
          <w:bCs/>
        </w:rPr>
        <w:t xml:space="preserve"> </w:t>
      </w:r>
    </w:p>
    <w:p w:rsidR="00EB2107" w:rsidRPr="00EB2107" w:rsidRDefault="00EB2107" w:rsidP="00EB2107">
      <w:pPr>
        <w:pStyle w:val="41"/>
        <w:jc w:val="center"/>
        <w:outlineLvl w:val="0"/>
        <w:rPr>
          <w:rFonts w:eastAsia="Calibri"/>
          <w:lang w:eastAsia="en-US"/>
        </w:rPr>
      </w:pPr>
      <w:r w:rsidRPr="00EB2107">
        <w:rPr>
          <w:rFonts w:eastAsia="Calibri"/>
          <w:lang w:eastAsia="en-US"/>
        </w:rPr>
        <w:t>Вариант 2</w:t>
      </w:r>
    </w:p>
    <w:p w:rsidR="00EB2107" w:rsidRPr="001F3FE3" w:rsidRDefault="00EB2107" w:rsidP="00EB2107">
      <w:pPr>
        <w:pStyle w:val="41"/>
        <w:outlineLvl w:val="0"/>
        <w:rPr>
          <w:rFonts w:eastAsia="Calibri"/>
          <w:lang w:eastAsia="en-US"/>
        </w:rPr>
      </w:pPr>
      <w:r w:rsidRPr="001F3FE3">
        <w:rPr>
          <w:rFonts w:eastAsia="Calibri"/>
          <w:lang w:eastAsia="en-US"/>
        </w:rPr>
        <w:t>Задание 1</w:t>
      </w:r>
    </w:p>
    <w:p w:rsidR="00EB2107" w:rsidRPr="00EB2107" w:rsidRDefault="00EB2107" w:rsidP="009C606E">
      <w:pPr>
        <w:pStyle w:val="51"/>
        <w:rPr>
          <w:rStyle w:val="a7"/>
          <w:color w:val="000000"/>
          <w:u w:val="none"/>
        </w:rPr>
      </w:pPr>
      <w:r w:rsidRPr="00EB2107">
        <w:rPr>
          <w:rStyle w:val="a7"/>
          <w:color w:val="000000"/>
          <w:u w:val="none"/>
        </w:rPr>
        <w:t xml:space="preserve">Напишите программу-диалог, которая запрашивала бы у пользователя: </w:t>
      </w:r>
    </w:p>
    <w:p w:rsidR="00EB2107" w:rsidRPr="00EB2107" w:rsidRDefault="00EB2107" w:rsidP="009C606E">
      <w:pPr>
        <w:pStyle w:val="51"/>
        <w:rPr>
          <w:rStyle w:val="a7"/>
          <w:color w:val="000000"/>
          <w:u w:val="none"/>
        </w:rPr>
      </w:pPr>
      <w:r w:rsidRPr="00EB2107">
        <w:rPr>
          <w:rStyle w:val="a7"/>
          <w:color w:val="000000"/>
          <w:u w:val="none"/>
        </w:rPr>
        <w:t xml:space="preserve">- Как Вас зовут?  </w:t>
      </w:r>
    </w:p>
    <w:p w:rsidR="00EB2107" w:rsidRPr="00EB2107" w:rsidRDefault="00EB2107" w:rsidP="009C606E">
      <w:pPr>
        <w:pStyle w:val="51"/>
        <w:rPr>
          <w:rStyle w:val="a7"/>
          <w:color w:val="000000"/>
          <w:u w:val="none"/>
        </w:rPr>
      </w:pPr>
      <w:r w:rsidRPr="00EB2107">
        <w:rPr>
          <w:rStyle w:val="a7"/>
          <w:color w:val="000000"/>
          <w:u w:val="none"/>
        </w:rPr>
        <w:t>- Укажите название ВУЗа, в котором вы обучаетесь.</w:t>
      </w:r>
    </w:p>
    <w:p w:rsidR="00EB2107" w:rsidRPr="00EB2107" w:rsidRDefault="00EB2107" w:rsidP="009C606E">
      <w:pPr>
        <w:pStyle w:val="51"/>
        <w:rPr>
          <w:rStyle w:val="a7"/>
          <w:color w:val="000000"/>
          <w:u w:val="none"/>
        </w:rPr>
      </w:pPr>
      <w:r w:rsidRPr="00EB2107">
        <w:rPr>
          <w:rStyle w:val="a7"/>
          <w:color w:val="000000"/>
          <w:u w:val="none"/>
        </w:rPr>
        <w:t xml:space="preserve">- Укажите номер </w:t>
      </w:r>
      <w:proofErr w:type="spellStart"/>
      <w:r w:rsidRPr="00EB2107">
        <w:rPr>
          <w:rStyle w:val="a7"/>
          <w:color w:val="000000"/>
          <w:u w:val="none"/>
        </w:rPr>
        <w:t>вашеи</w:t>
      </w:r>
      <w:proofErr w:type="spellEnd"/>
      <w:r w:rsidRPr="00EB2107">
        <w:rPr>
          <w:rStyle w:val="a7"/>
          <w:color w:val="000000"/>
          <w:u w:val="none"/>
        </w:rPr>
        <w:t>̆ группы.</w:t>
      </w:r>
    </w:p>
    <w:p w:rsidR="00EB2107" w:rsidRPr="00EB2107" w:rsidRDefault="00EB2107" w:rsidP="009C606E">
      <w:pPr>
        <w:pStyle w:val="51"/>
        <w:rPr>
          <w:rStyle w:val="a7"/>
          <w:color w:val="000000"/>
          <w:u w:val="none"/>
        </w:rPr>
      </w:pPr>
      <w:r w:rsidRPr="00EB2107">
        <w:rPr>
          <w:rStyle w:val="a7"/>
          <w:color w:val="000000"/>
          <w:u w:val="none"/>
        </w:rPr>
        <w:t xml:space="preserve">- </w:t>
      </w:r>
      <w:proofErr w:type="spellStart"/>
      <w:r w:rsidRPr="00EB2107">
        <w:rPr>
          <w:rStyle w:val="a7"/>
          <w:color w:val="000000"/>
          <w:u w:val="none"/>
        </w:rPr>
        <w:t>Какои</w:t>
      </w:r>
      <w:proofErr w:type="spellEnd"/>
      <w:r w:rsidRPr="00EB2107">
        <w:rPr>
          <w:rStyle w:val="a7"/>
          <w:color w:val="000000"/>
          <w:u w:val="none"/>
        </w:rPr>
        <w:t>̆ язык программирования вы начинаете изучать?</w:t>
      </w:r>
    </w:p>
    <w:p w:rsidR="00EB2107" w:rsidRDefault="00EB2107" w:rsidP="00EB2107">
      <w:pPr>
        <w:pStyle w:val="HTML0"/>
        <w:shd w:val="clear" w:color="auto" w:fill="1E1F22"/>
        <w:rPr>
          <w:color w:val="BCBEC4"/>
        </w:rPr>
      </w:pPr>
      <w:r>
        <w:rPr>
          <w:color w:val="BCBEC4"/>
        </w:rPr>
        <w:t>a = (</w:t>
      </w:r>
      <w:proofErr w:type="spellStart"/>
      <w:proofErr w:type="gram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'Как Вас зовут? '</w:t>
      </w:r>
      <w:proofErr w:type="gramStart"/>
      <w:r>
        <w:rPr>
          <w:color w:val="BCBEC4"/>
        </w:rPr>
        <w:t>) )</w:t>
      </w:r>
      <w:proofErr w:type="gramEnd"/>
      <w:r>
        <w:rPr>
          <w:color w:val="BCBEC4"/>
        </w:rPr>
        <w:br/>
        <w:t>b = 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'Укажите название ВУЗ, в котором вы обучаетесь? '</w:t>
      </w:r>
      <w:proofErr w:type="gramStart"/>
      <w:r>
        <w:rPr>
          <w:color w:val="BCBEC4"/>
        </w:rPr>
        <w:t>) )</w:t>
      </w:r>
      <w:proofErr w:type="gramEnd"/>
      <w:r>
        <w:rPr>
          <w:color w:val="BCBEC4"/>
        </w:rPr>
        <w:br/>
        <w:t>c = 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'Укажите номер </w:t>
      </w:r>
      <w:proofErr w:type="spellStart"/>
      <w:r>
        <w:rPr>
          <w:color w:val="6AAB73"/>
        </w:rPr>
        <w:t>вашеи</w:t>
      </w:r>
      <w:proofErr w:type="spellEnd"/>
      <w:r>
        <w:rPr>
          <w:color w:val="6AAB73"/>
        </w:rPr>
        <w:t>̆ группы? '</w:t>
      </w:r>
      <w:r>
        <w:rPr>
          <w:color w:val="BCBEC4"/>
        </w:rPr>
        <w:t>) )</w:t>
      </w:r>
      <w:r>
        <w:rPr>
          <w:color w:val="BCBEC4"/>
        </w:rPr>
        <w:br/>
        <w:t>y = 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Какои</w:t>
      </w:r>
      <w:proofErr w:type="spellEnd"/>
      <w:r>
        <w:rPr>
          <w:color w:val="6AAB73"/>
        </w:rPr>
        <w:t>̆ язык программирования вы начинаете изучать '</w:t>
      </w:r>
      <w:r>
        <w:rPr>
          <w:color w:val="BCBEC4"/>
        </w:rPr>
        <w:t>) 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'-----------------'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'Добрый день,'</w:t>
      </w:r>
      <w:r>
        <w:rPr>
          <w:color w:val="BCBEC4"/>
        </w:rPr>
        <w:t>, a)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'Вы обучаетесь в </w:t>
      </w:r>
      <w:proofErr w:type="spellStart"/>
      <w:r>
        <w:rPr>
          <w:color w:val="6AAB73"/>
        </w:rPr>
        <w:t>образовательнои</w:t>
      </w:r>
      <w:proofErr w:type="spellEnd"/>
      <w:r>
        <w:rPr>
          <w:color w:val="6AAB73"/>
        </w:rPr>
        <w:t>̆ организации '</w:t>
      </w:r>
      <w:r>
        <w:rPr>
          <w:color w:val="BCBEC4"/>
        </w:rPr>
        <w:t>, b)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'В группе '</w:t>
      </w:r>
      <w:r>
        <w:rPr>
          <w:color w:val="BCBEC4"/>
        </w:rPr>
        <w:t>, c)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 xml:space="preserve">(a + </w:t>
      </w:r>
      <w:r>
        <w:rPr>
          <w:color w:val="6AAB73"/>
        </w:rPr>
        <w:t>', желаем Вам успешного обучения программированию на языке'</w:t>
      </w:r>
      <w:r>
        <w:rPr>
          <w:color w:val="BCBEC4"/>
        </w:rPr>
        <w:t>, y)</w:t>
      </w:r>
    </w:p>
    <w:p w:rsidR="00EB2107" w:rsidRPr="001F3FE3" w:rsidRDefault="00EB2107" w:rsidP="00EB2107">
      <w:pPr>
        <w:pStyle w:val="41"/>
        <w:outlineLvl w:val="0"/>
        <w:rPr>
          <w:rFonts w:eastAsia="Calibri"/>
          <w:lang w:eastAsia="en-US"/>
        </w:rPr>
      </w:pPr>
      <w:r w:rsidRPr="001F3FE3">
        <w:rPr>
          <w:rFonts w:eastAsia="Calibri"/>
          <w:lang w:eastAsia="en-US"/>
        </w:rPr>
        <w:t xml:space="preserve">Задание </w:t>
      </w:r>
      <w:r>
        <w:rPr>
          <w:rFonts w:eastAsia="Calibri"/>
          <w:lang w:eastAsia="en-US"/>
        </w:rPr>
        <w:t>2</w:t>
      </w:r>
    </w:p>
    <w:p w:rsidR="00EB2107" w:rsidRPr="009C606E" w:rsidRDefault="00EB2107" w:rsidP="009C606E">
      <w:pPr>
        <w:pStyle w:val="51"/>
        <w:rPr>
          <w:rStyle w:val="a7"/>
          <w:color w:val="000000"/>
          <w:u w:val="none"/>
        </w:rPr>
      </w:pPr>
      <w:r w:rsidRPr="009C606E">
        <w:rPr>
          <w:rStyle w:val="a7"/>
          <w:color w:val="000000"/>
          <w:u w:val="none"/>
        </w:rPr>
        <w:t>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плюс.</w:t>
      </w:r>
    </w:p>
    <w:p w:rsidR="00394FE5" w:rsidRDefault="009C606E" w:rsidP="009C606E">
      <w:pPr>
        <w:pStyle w:val="af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before="240" w:after="240" w:line="276" w:lineRule="auto"/>
        <w:jc w:val="both"/>
        <w:rPr>
          <w:sz w:val="28"/>
          <w:lang w:val="en-US"/>
        </w:rPr>
      </w:pPr>
      <w:r w:rsidRPr="00A726DF">
        <w:rPr>
          <w:sz w:val="28"/>
        </w:rPr>
        <w:t>Вариант</w:t>
      </w:r>
      <w:r w:rsidRPr="009C606E">
        <w:rPr>
          <w:sz w:val="28"/>
          <w:lang w:val="en-US"/>
        </w:rPr>
        <w:t xml:space="preserve"> 2. </w:t>
      </w:r>
      <w:proofErr w:type="gramStart"/>
      <w:r w:rsidRPr="009C606E">
        <w:rPr>
          <w:sz w:val="28"/>
          <w:lang w:val="en-US"/>
        </w:rPr>
        <w:t>|(</w:t>
      </w:r>
      <w:proofErr w:type="gramEnd"/>
      <w:r w:rsidRPr="009C606E">
        <w:rPr>
          <w:sz w:val="28"/>
          <w:lang w:val="en-US"/>
        </w:rPr>
        <w:t>(a2-b3 - c3*a2)*(</w:t>
      </w:r>
      <w:proofErr w:type="spellStart"/>
      <w:r w:rsidRPr="009C606E">
        <w:rPr>
          <w:sz w:val="28"/>
          <w:lang w:val="en-US"/>
        </w:rPr>
        <w:t>b-c+c</w:t>
      </w:r>
      <w:proofErr w:type="spellEnd"/>
      <w:r w:rsidRPr="009C606E">
        <w:rPr>
          <w:sz w:val="28"/>
          <w:lang w:val="en-US"/>
        </w:rPr>
        <w:t>*(k-d/b3)) - (k/b -k/a)*c)2 - 20000|</w:t>
      </w:r>
    </w:p>
    <w:p w:rsidR="009C606E" w:rsidRPr="00813D56" w:rsidRDefault="009C606E" w:rsidP="009C606E">
      <w:pPr>
        <w:pStyle w:val="HTML0"/>
        <w:shd w:val="clear" w:color="auto" w:fill="1E1F22"/>
        <w:rPr>
          <w:color w:val="BCBEC4"/>
          <w:lang w:val="en-US"/>
        </w:rPr>
      </w:pPr>
      <w:r w:rsidRPr="00813D56">
        <w:rPr>
          <w:color w:val="CF8E6D"/>
          <w:lang w:val="en-US"/>
        </w:rPr>
        <w:t xml:space="preserve">import </w:t>
      </w:r>
      <w:r w:rsidRPr="00813D56">
        <w:rPr>
          <w:color w:val="BCBEC4"/>
          <w:lang w:val="en-US"/>
        </w:rPr>
        <w:t>math</w:t>
      </w:r>
      <w:r w:rsidRPr="00813D56">
        <w:rPr>
          <w:color w:val="BCBEC4"/>
          <w:lang w:val="en-US"/>
        </w:rPr>
        <w:br/>
        <w:t xml:space="preserve">a = </w:t>
      </w:r>
      <w:r w:rsidRPr="00813D56">
        <w:rPr>
          <w:color w:val="8888C6"/>
          <w:lang w:val="en-US"/>
        </w:rPr>
        <w:t>int</w:t>
      </w:r>
      <w:r w:rsidRPr="00813D56">
        <w:rPr>
          <w:color w:val="BCBEC4"/>
          <w:lang w:val="en-US"/>
        </w:rPr>
        <w:t>(</w:t>
      </w:r>
      <w:r w:rsidRPr="00813D56">
        <w:rPr>
          <w:color w:val="8888C6"/>
          <w:lang w:val="en-US"/>
        </w:rPr>
        <w:t>input</w:t>
      </w:r>
      <w:r w:rsidRPr="00813D56">
        <w:rPr>
          <w:color w:val="BCBEC4"/>
          <w:lang w:val="en-US"/>
        </w:rPr>
        <w:t>())</w:t>
      </w:r>
      <w:r w:rsidRPr="00813D56">
        <w:rPr>
          <w:color w:val="BCBEC4"/>
          <w:lang w:val="en-US"/>
        </w:rPr>
        <w:br/>
        <w:t xml:space="preserve">b = </w:t>
      </w:r>
      <w:r w:rsidRPr="00813D56">
        <w:rPr>
          <w:color w:val="8888C6"/>
          <w:lang w:val="en-US"/>
        </w:rPr>
        <w:t>int</w:t>
      </w:r>
      <w:r w:rsidRPr="00813D56">
        <w:rPr>
          <w:color w:val="BCBEC4"/>
          <w:lang w:val="en-US"/>
        </w:rPr>
        <w:t>(</w:t>
      </w:r>
      <w:r w:rsidRPr="00813D56">
        <w:rPr>
          <w:color w:val="8888C6"/>
          <w:lang w:val="en-US"/>
        </w:rPr>
        <w:t>input</w:t>
      </w:r>
      <w:r w:rsidRPr="00813D56">
        <w:rPr>
          <w:color w:val="BCBEC4"/>
          <w:lang w:val="en-US"/>
        </w:rPr>
        <w:t>())</w:t>
      </w:r>
      <w:r w:rsidRPr="00813D56">
        <w:rPr>
          <w:color w:val="BCBEC4"/>
          <w:lang w:val="en-US"/>
        </w:rPr>
        <w:br/>
        <w:t xml:space="preserve">c = </w:t>
      </w:r>
      <w:r w:rsidRPr="00813D56">
        <w:rPr>
          <w:color w:val="8888C6"/>
          <w:lang w:val="en-US"/>
        </w:rPr>
        <w:t>int</w:t>
      </w:r>
      <w:r w:rsidRPr="00813D56">
        <w:rPr>
          <w:color w:val="BCBEC4"/>
          <w:lang w:val="en-US"/>
        </w:rPr>
        <w:t>(</w:t>
      </w:r>
      <w:r w:rsidRPr="00813D56">
        <w:rPr>
          <w:color w:val="8888C6"/>
          <w:lang w:val="en-US"/>
        </w:rPr>
        <w:t>input</w:t>
      </w:r>
      <w:r w:rsidRPr="00813D56">
        <w:rPr>
          <w:color w:val="BCBEC4"/>
          <w:lang w:val="en-US"/>
        </w:rPr>
        <w:t>())</w:t>
      </w:r>
      <w:r w:rsidRPr="00813D56">
        <w:rPr>
          <w:color w:val="BCBEC4"/>
          <w:lang w:val="en-US"/>
        </w:rPr>
        <w:br/>
        <w:t xml:space="preserve">d = </w:t>
      </w:r>
      <w:r w:rsidRPr="00813D56">
        <w:rPr>
          <w:color w:val="8888C6"/>
          <w:lang w:val="en-US"/>
        </w:rPr>
        <w:t>int</w:t>
      </w:r>
      <w:r w:rsidRPr="00813D56">
        <w:rPr>
          <w:color w:val="BCBEC4"/>
          <w:lang w:val="en-US"/>
        </w:rPr>
        <w:t>(</w:t>
      </w:r>
      <w:r w:rsidRPr="00813D56">
        <w:rPr>
          <w:color w:val="8888C6"/>
          <w:lang w:val="en-US"/>
        </w:rPr>
        <w:t>input</w:t>
      </w:r>
      <w:r w:rsidRPr="00813D56">
        <w:rPr>
          <w:color w:val="BCBEC4"/>
          <w:lang w:val="en-US"/>
        </w:rPr>
        <w:t>())</w:t>
      </w:r>
      <w:r w:rsidRPr="00813D56">
        <w:rPr>
          <w:color w:val="BCBEC4"/>
          <w:lang w:val="en-US"/>
        </w:rPr>
        <w:br/>
        <w:t xml:space="preserve">k = </w:t>
      </w:r>
      <w:r w:rsidRPr="00813D56">
        <w:rPr>
          <w:color w:val="8888C6"/>
          <w:lang w:val="en-US"/>
        </w:rPr>
        <w:t>int</w:t>
      </w:r>
      <w:r w:rsidRPr="00813D56">
        <w:rPr>
          <w:color w:val="BCBEC4"/>
          <w:lang w:val="en-US"/>
        </w:rPr>
        <w:t>(</w:t>
      </w:r>
      <w:r w:rsidRPr="00813D56">
        <w:rPr>
          <w:color w:val="8888C6"/>
          <w:lang w:val="en-US"/>
        </w:rPr>
        <w:t>input</w:t>
      </w:r>
      <w:r w:rsidRPr="00813D56">
        <w:rPr>
          <w:color w:val="BCBEC4"/>
          <w:lang w:val="en-US"/>
        </w:rPr>
        <w:t>())</w:t>
      </w:r>
      <w:r w:rsidRPr="00813D56">
        <w:rPr>
          <w:color w:val="BCBEC4"/>
          <w:lang w:val="en-US"/>
        </w:rPr>
        <w:br/>
      </w:r>
      <w:r w:rsidRPr="00813D56">
        <w:rPr>
          <w:color w:val="BCBEC4"/>
          <w:lang w:val="en-US"/>
        </w:rPr>
        <w:br/>
      </w:r>
      <w:r w:rsidRPr="00813D56">
        <w:rPr>
          <w:color w:val="BCBEC4"/>
          <w:lang w:val="en-US"/>
        </w:rPr>
        <w:br/>
      </w:r>
      <w:r w:rsidRPr="00813D56">
        <w:rPr>
          <w:color w:val="CF8E6D"/>
          <w:lang w:val="en-US"/>
        </w:rPr>
        <w:t xml:space="preserve">if </w:t>
      </w:r>
      <w:r w:rsidRPr="00813D56">
        <w:rPr>
          <w:color w:val="BCBEC4"/>
          <w:lang w:val="en-US"/>
        </w:rPr>
        <w:t xml:space="preserve">b != </w:t>
      </w:r>
      <w:r w:rsidRPr="00813D56">
        <w:rPr>
          <w:color w:val="2AACB8"/>
          <w:lang w:val="en-US"/>
        </w:rPr>
        <w:t xml:space="preserve">0 </w:t>
      </w:r>
      <w:r w:rsidRPr="00813D56">
        <w:rPr>
          <w:color w:val="CF8E6D"/>
          <w:lang w:val="en-US"/>
        </w:rPr>
        <w:t xml:space="preserve">and </w:t>
      </w:r>
      <w:r w:rsidRPr="00813D56">
        <w:rPr>
          <w:color w:val="BCBEC4"/>
          <w:lang w:val="en-US"/>
        </w:rPr>
        <w:t xml:space="preserve">a != </w:t>
      </w:r>
      <w:r w:rsidRPr="00813D56">
        <w:rPr>
          <w:color w:val="2AACB8"/>
          <w:lang w:val="en-US"/>
        </w:rPr>
        <w:t>0</w:t>
      </w:r>
      <w:r w:rsidRPr="00813D56">
        <w:rPr>
          <w:color w:val="BCBEC4"/>
          <w:lang w:val="en-US"/>
        </w:rPr>
        <w:t>:</w:t>
      </w:r>
      <w:r w:rsidRPr="00813D56">
        <w:rPr>
          <w:color w:val="BCBEC4"/>
          <w:lang w:val="en-US"/>
        </w:rPr>
        <w:br/>
        <w:t xml:space="preserve">    s = </w:t>
      </w:r>
      <w:r w:rsidRPr="00813D56">
        <w:rPr>
          <w:color w:val="8888C6"/>
          <w:lang w:val="en-US"/>
        </w:rPr>
        <w:t>abs</w:t>
      </w:r>
      <w:r w:rsidRPr="00813D56">
        <w:rPr>
          <w:color w:val="BCBEC4"/>
          <w:lang w:val="en-US"/>
        </w:rPr>
        <w:t>(((a**</w:t>
      </w:r>
      <w:r w:rsidRPr="00813D56">
        <w:rPr>
          <w:color w:val="2AACB8"/>
          <w:lang w:val="en-US"/>
        </w:rPr>
        <w:t xml:space="preserve">2 </w:t>
      </w:r>
      <w:r w:rsidRPr="00813D56">
        <w:rPr>
          <w:color w:val="BCBEC4"/>
          <w:lang w:val="en-US"/>
        </w:rPr>
        <w:t>- b**</w:t>
      </w:r>
      <w:r w:rsidRPr="00813D56">
        <w:rPr>
          <w:color w:val="2AACB8"/>
          <w:lang w:val="en-US"/>
        </w:rPr>
        <w:t xml:space="preserve">3 </w:t>
      </w:r>
      <w:r w:rsidRPr="00813D56">
        <w:rPr>
          <w:color w:val="BCBEC4"/>
          <w:lang w:val="en-US"/>
        </w:rPr>
        <w:t>- c**</w:t>
      </w:r>
      <w:r w:rsidRPr="00813D56">
        <w:rPr>
          <w:color w:val="2AACB8"/>
          <w:lang w:val="en-US"/>
        </w:rPr>
        <w:t xml:space="preserve">3 </w:t>
      </w:r>
      <w:r w:rsidRPr="00813D56">
        <w:rPr>
          <w:color w:val="BCBEC4"/>
          <w:lang w:val="en-US"/>
        </w:rPr>
        <w:t>* a**</w:t>
      </w:r>
      <w:r w:rsidRPr="00813D56">
        <w:rPr>
          <w:color w:val="2AACB8"/>
          <w:lang w:val="en-US"/>
        </w:rPr>
        <w:t>2</w:t>
      </w:r>
      <w:r w:rsidRPr="00813D56">
        <w:rPr>
          <w:color w:val="BCBEC4"/>
          <w:lang w:val="en-US"/>
        </w:rPr>
        <w:t>) * (</w:t>
      </w:r>
      <w:proofErr w:type="spellStart"/>
      <w:r w:rsidRPr="00813D56">
        <w:rPr>
          <w:color w:val="BCBEC4"/>
          <w:lang w:val="en-US"/>
        </w:rPr>
        <w:t>b-c+c</w:t>
      </w:r>
      <w:proofErr w:type="spellEnd"/>
      <w:r w:rsidRPr="00813D56">
        <w:rPr>
          <w:color w:val="BCBEC4"/>
          <w:lang w:val="en-US"/>
        </w:rPr>
        <w:t>*(k-d/b**</w:t>
      </w:r>
      <w:r w:rsidRPr="00813D56">
        <w:rPr>
          <w:color w:val="2AACB8"/>
          <w:lang w:val="en-US"/>
        </w:rPr>
        <w:t>3</w:t>
      </w:r>
      <w:r w:rsidRPr="00813D56">
        <w:rPr>
          <w:color w:val="BCBEC4"/>
          <w:lang w:val="en-US"/>
        </w:rPr>
        <w:t>)) - (k/b - k/a)*c)**</w:t>
      </w:r>
      <w:r w:rsidRPr="00813D56">
        <w:rPr>
          <w:color w:val="2AACB8"/>
          <w:lang w:val="en-US"/>
        </w:rPr>
        <w:t xml:space="preserve">2 </w:t>
      </w:r>
      <w:r w:rsidRPr="00813D56">
        <w:rPr>
          <w:color w:val="BCBEC4"/>
          <w:lang w:val="en-US"/>
        </w:rPr>
        <w:t xml:space="preserve">- </w:t>
      </w:r>
      <w:r w:rsidRPr="00813D56">
        <w:rPr>
          <w:color w:val="2AACB8"/>
          <w:lang w:val="en-US"/>
        </w:rPr>
        <w:t>20000</w:t>
      </w:r>
      <w:r w:rsidRPr="00813D56">
        <w:rPr>
          <w:color w:val="BCBEC4"/>
          <w:lang w:val="en-US"/>
        </w:rPr>
        <w:t>)</w:t>
      </w:r>
      <w:r w:rsidRPr="00813D56">
        <w:rPr>
          <w:color w:val="BCBEC4"/>
          <w:lang w:val="en-US"/>
        </w:rPr>
        <w:br/>
        <w:t xml:space="preserve">    </w:t>
      </w:r>
      <w:r w:rsidRPr="00813D56">
        <w:rPr>
          <w:color w:val="8888C6"/>
          <w:lang w:val="en-US"/>
        </w:rPr>
        <w:t>print</w:t>
      </w:r>
      <w:r w:rsidRPr="00813D56">
        <w:rPr>
          <w:color w:val="BCBEC4"/>
          <w:lang w:val="en-US"/>
        </w:rPr>
        <w:t>(s)</w:t>
      </w:r>
      <w:r w:rsidRPr="00813D56">
        <w:rPr>
          <w:color w:val="BCBEC4"/>
          <w:lang w:val="en-US"/>
        </w:rPr>
        <w:br/>
      </w:r>
      <w:r w:rsidRPr="00813D56">
        <w:rPr>
          <w:color w:val="CF8E6D"/>
          <w:lang w:val="en-US"/>
        </w:rPr>
        <w:t>else</w:t>
      </w:r>
      <w:r w:rsidRPr="00813D56">
        <w:rPr>
          <w:color w:val="BCBEC4"/>
          <w:lang w:val="en-US"/>
        </w:rPr>
        <w:t>:</w:t>
      </w:r>
      <w:r w:rsidRPr="00813D56">
        <w:rPr>
          <w:color w:val="BCBEC4"/>
          <w:lang w:val="en-US"/>
        </w:rPr>
        <w:br/>
        <w:t xml:space="preserve">    </w:t>
      </w:r>
      <w:r w:rsidRPr="00813D56">
        <w:rPr>
          <w:color w:val="8888C6"/>
          <w:lang w:val="en-US"/>
        </w:rPr>
        <w:t>print</w:t>
      </w:r>
      <w:r w:rsidRPr="00813D56">
        <w:rPr>
          <w:color w:val="BCBEC4"/>
          <w:lang w:val="en-US"/>
        </w:rPr>
        <w:t>(</w:t>
      </w:r>
      <w:r w:rsidRPr="00813D56">
        <w:rPr>
          <w:color w:val="6AAB73"/>
          <w:lang w:val="en-US"/>
        </w:rPr>
        <w:t>'</w:t>
      </w:r>
      <w:r>
        <w:rPr>
          <w:color w:val="6AAB73"/>
        </w:rPr>
        <w:t>Проверь</w:t>
      </w:r>
      <w:r w:rsidRPr="00813D56">
        <w:rPr>
          <w:color w:val="6AAB73"/>
          <w:lang w:val="en-US"/>
        </w:rPr>
        <w:t xml:space="preserve"> </w:t>
      </w:r>
      <w:r>
        <w:rPr>
          <w:color w:val="6AAB73"/>
        </w:rPr>
        <w:t>чему</w:t>
      </w:r>
      <w:r w:rsidRPr="00813D56">
        <w:rPr>
          <w:color w:val="6AAB73"/>
          <w:lang w:val="en-US"/>
        </w:rPr>
        <w:t xml:space="preserve"> </w:t>
      </w:r>
      <w:r>
        <w:rPr>
          <w:color w:val="6AAB73"/>
        </w:rPr>
        <w:t>равно</w:t>
      </w:r>
      <w:r w:rsidRPr="00813D56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813D56">
        <w:rPr>
          <w:color w:val="6AAB73"/>
          <w:lang w:val="en-US"/>
        </w:rPr>
        <w:t xml:space="preserve"> b </w:t>
      </w:r>
      <w:r>
        <w:rPr>
          <w:color w:val="6AAB73"/>
        </w:rPr>
        <w:t>и</w:t>
      </w:r>
      <w:r w:rsidRPr="00813D56">
        <w:rPr>
          <w:color w:val="6AAB73"/>
          <w:lang w:val="en-US"/>
        </w:rPr>
        <w:t xml:space="preserve"> a'</w:t>
      </w:r>
      <w:r w:rsidRPr="00813D56">
        <w:rPr>
          <w:color w:val="BCBEC4"/>
          <w:lang w:val="en-US"/>
        </w:rPr>
        <w:t>)</w:t>
      </w:r>
    </w:p>
    <w:p w:rsidR="009C606E" w:rsidRPr="001F3FE3" w:rsidRDefault="009C606E" w:rsidP="009C606E">
      <w:pPr>
        <w:pStyle w:val="41"/>
        <w:outlineLvl w:val="0"/>
        <w:rPr>
          <w:rFonts w:eastAsia="Calibri"/>
          <w:lang w:eastAsia="en-US"/>
        </w:rPr>
      </w:pPr>
      <w:r w:rsidRPr="001F3FE3">
        <w:rPr>
          <w:rFonts w:eastAsia="Calibri"/>
          <w:lang w:eastAsia="en-US"/>
        </w:rPr>
        <w:lastRenderedPageBreak/>
        <w:t xml:space="preserve">Задание </w:t>
      </w:r>
      <w:r>
        <w:rPr>
          <w:rFonts w:eastAsia="Calibri"/>
          <w:lang w:eastAsia="en-US"/>
        </w:rPr>
        <w:t>3</w:t>
      </w:r>
    </w:p>
    <w:p w:rsidR="009C606E" w:rsidRPr="009C606E" w:rsidRDefault="009C606E" w:rsidP="009C606E">
      <w:pPr>
        <w:pStyle w:val="51"/>
        <w:rPr>
          <w:rStyle w:val="a7"/>
          <w:color w:val="000000"/>
          <w:u w:val="none"/>
        </w:rPr>
      </w:pPr>
      <w:r w:rsidRPr="009C606E">
        <w:rPr>
          <w:rStyle w:val="a7"/>
          <w:color w:val="000000"/>
          <w:u w:val="none"/>
        </w:rPr>
        <w:t xml:space="preserve">Дан произвольный список, содержащий и строки, и числа. </w:t>
      </w:r>
    </w:p>
    <w:p w:rsidR="009C606E" w:rsidRDefault="009C606E" w:rsidP="009C606E">
      <w:pPr>
        <w:pStyle w:val="51"/>
        <w:rPr>
          <w:rStyle w:val="a7"/>
          <w:color w:val="000000"/>
          <w:u w:val="none"/>
        </w:rPr>
      </w:pPr>
      <w:r w:rsidRPr="009C606E">
        <w:rPr>
          <w:rStyle w:val="a7"/>
          <w:color w:val="000000"/>
          <w:u w:val="none"/>
        </w:rPr>
        <w:t xml:space="preserve">Вариант 2. Выведите все нечетные элементы построчно. </w:t>
      </w:r>
    </w:p>
    <w:p w:rsidR="009C606E" w:rsidRPr="00813D56" w:rsidRDefault="009C606E" w:rsidP="009C606E">
      <w:pPr>
        <w:pStyle w:val="HTML0"/>
        <w:shd w:val="clear" w:color="auto" w:fill="1E1F22"/>
        <w:rPr>
          <w:color w:val="BCBEC4"/>
          <w:lang w:val="en-US"/>
        </w:rPr>
      </w:pPr>
      <w:r w:rsidRPr="00813D56">
        <w:rPr>
          <w:color w:val="BCBEC4"/>
          <w:lang w:val="en-US"/>
        </w:rPr>
        <w:t xml:space="preserve">a = </w:t>
      </w:r>
      <w:r w:rsidRPr="00813D56">
        <w:rPr>
          <w:color w:val="8888C6"/>
          <w:lang w:val="en-US"/>
        </w:rPr>
        <w:t>input</w:t>
      </w:r>
      <w:r w:rsidRPr="00813D56">
        <w:rPr>
          <w:color w:val="BCBEC4"/>
          <w:lang w:val="en-US"/>
        </w:rPr>
        <w:t>(</w:t>
      </w:r>
      <w:proofErr w:type="gramStart"/>
      <w:r w:rsidRPr="00813D56">
        <w:rPr>
          <w:color w:val="BCBEC4"/>
          <w:lang w:val="en-US"/>
        </w:rPr>
        <w:t>).split</w:t>
      </w:r>
      <w:proofErr w:type="gramEnd"/>
      <w:r w:rsidRPr="00813D56">
        <w:rPr>
          <w:color w:val="BCBEC4"/>
          <w:lang w:val="en-US"/>
        </w:rPr>
        <w:t>()</w:t>
      </w:r>
      <w:r w:rsidRPr="00813D56">
        <w:rPr>
          <w:color w:val="BCBEC4"/>
          <w:lang w:val="en-US"/>
        </w:rPr>
        <w:br/>
        <w:t>s = []</w:t>
      </w:r>
      <w:r w:rsidRPr="00813D56">
        <w:rPr>
          <w:color w:val="BCBEC4"/>
          <w:lang w:val="en-US"/>
        </w:rPr>
        <w:br/>
      </w:r>
      <w:r w:rsidRPr="00813D56">
        <w:rPr>
          <w:color w:val="CF8E6D"/>
          <w:lang w:val="en-US"/>
        </w:rPr>
        <w:t xml:space="preserve">for </w:t>
      </w:r>
      <w:proofErr w:type="spellStart"/>
      <w:r w:rsidRPr="00813D56">
        <w:rPr>
          <w:color w:val="BCBEC4"/>
          <w:lang w:val="en-US"/>
        </w:rPr>
        <w:t>i</w:t>
      </w:r>
      <w:proofErr w:type="spellEnd"/>
      <w:r w:rsidRPr="00813D56">
        <w:rPr>
          <w:color w:val="BCBEC4"/>
          <w:lang w:val="en-US"/>
        </w:rPr>
        <w:t xml:space="preserve"> </w:t>
      </w:r>
      <w:r w:rsidRPr="00813D56">
        <w:rPr>
          <w:color w:val="CF8E6D"/>
          <w:lang w:val="en-US"/>
        </w:rPr>
        <w:t xml:space="preserve">in </w:t>
      </w:r>
      <w:r w:rsidRPr="00813D56">
        <w:rPr>
          <w:color w:val="8888C6"/>
          <w:lang w:val="en-US"/>
        </w:rPr>
        <w:t>range</w:t>
      </w:r>
      <w:r w:rsidRPr="00813D56">
        <w:rPr>
          <w:color w:val="BCBEC4"/>
          <w:lang w:val="en-US"/>
        </w:rPr>
        <w:t>(</w:t>
      </w:r>
      <w:proofErr w:type="spellStart"/>
      <w:r w:rsidRPr="00813D56">
        <w:rPr>
          <w:color w:val="8888C6"/>
          <w:lang w:val="en-US"/>
        </w:rPr>
        <w:t>len</w:t>
      </w:r>
      <w:proofErr w:type="spellEnd"/>
      <w:r w:rsidRPr="00813D56">
        <w:rPr>
          <w:color w:val="BCBEC4"/>
          <w:lang w:val="en-US"/>
        </w:rPr>
        <w:t>(a)):</w:t>
      </w:r>
      <w:r w:rsidRPr="00813D56">
        <w:rPr>
          <w:color w:val="BCBEC4"/>
          <w:lang w:val="en-US"/>
        </w:rPr>
        <w:br/>
        <w:t xml:space="preserve">    </w:t>
      </w:r>
      <w:r w:rsidRPr="00813D56">
        <w:rPr>
          <w:color w:val="CF8E6D"/>
          <w:lang w:val="en-US"/>
        </w:rPr>
        <w:t xml:space="preserve">if </w:t>
      </w:r>
      <w:proofErr w:type="spellStart"/>
      <w:r w:rsidRPr="00813D56">
        <w:rPr>
          <w:color w:val="BCBEC4"/>
          <w:lang w:val="en-US"/>
        </w:rPr>
        <w:t>i</w:t>
      </w:r>
      <w:proofErr w:type="spellEnd"/>
      <w:r w:rsidRPr="00813D56">
        <w:rPr>
          <w:color w:val="BCBEC4"/>
          <w:lang w:val="en-US"/>
        </w:rPr>
        <w:t xml:space="preserve"> % </w:t>
      </w:r>
      <w:r w:rsidRPr="00813D56">
        <w:rPr>
          <w:color w:val="2AACB8"/>
          <w:lang w:val="en-US"/>
        </w:rPr>
        <w:t xml:space="preserve">2 </w:t>
      </w:r>
      <w:r w:rsidRPr="00813D56">
        <w:rPr>
          <w:color w:val="BCBEC4"/>
          <w:lang w:val="en-US"/>
        </w:rPr>
        <w:t xml:space="preserve">== </w:t>
      </w:r>
      <w:r w:rsidRPr="00813D56">
        <w:rPr>
          <w:color w:val="2AACB8"/>
          <w:lang w:val="en-US"/>
        </w:rPr>
        <w:t>0</w:t>
      </w:r>
      <w:r w:rsidRPr="00813D56">
        <w:rPr>
          <w:color w:val="BCBEC4"/>
          <w:lang w:val="en-US"/>
        </w:rPr>
        <w:t>:</w:t>
      </w:r>
      <w:r w:rsidRPr="00813D56">
        <w:rPr>
          <w:color w:val="BCBEC4"/>
          <w:lang w:val="en-US"/>
        </w:rPr>
        <w:br/>
        <w:t xml:space="preserve">        s += a[</w:t>
      </w:r>
      <w:proofErr w:type="spellStart"/>
      <w:r w:rsidRPr="00813D56">
        <w:rPr>
          <w:color w:val="BCBEC4"/>
          <w:lang w:val="en-US"/>
        </w:rPr>
        <w:t>i</w:t>
      </w:r>
      <w:proofErr w:type="spellEnd"/>
      <w:r w:rsidRPr="00813D56">
        <w:rPr>
          <w:color w:val="BCBEC4"/>
          <w:lang w:val="en-US"/>
        </w:rPr>
        <w:t>]</w:t>
      </w:r>
      <w:r w:rsidRPr="00813D56">
        <w:rPr>
          <w:color w:val="BCBEC4"/>
          <w:lang w:val="en-US"/>
        </w:rPr>
        <w:br/>
      </w:r>
      <w:r w:rsidRPr="00813D56">
        <w:rPr>
          <w:color w:val="8888C6"/>
          <w:lang w:val="en-US"/>
        </w:rPr>
        <w:t>print</w:t>
      </w:r>
      <w:r w:rsidRPr="00813D56">
        <w:rPr>
          <w:color w:val="BCBEC4"/>
          <w:lang w:val="en-US"/>
        </w:rPr>
        <w:t>(</w:t>
      </w:r>
      <w:r w:rsidRPr="00813D56">
        <w:rPr>
          <w:color w:val="6AAB73"/>
          <w:lang w:val="en-US"/>
        </w:rPr>
        <w:t>'</w:t>
      </w:r>
      <w:r w:rsidRPr="00813D56">
        <w:rPr>
          <w:color w:val="CF8E6D"/>
          <w:lang w:val="en-US"/>
        </w:rPr>
        <w:t>\</w:t>
      </w:r>
      <w:proofErr w:type="spellStart"/>
      <w:r w:rsidRPr="00813D56">
        <w:rPr>
          <w:color w:val="CF8E6D"/>
          <w:lang w:val="en-US"/>
        </w:rPr>
        <w:t>n</w:t>
      </w:r>
      <w:r w:rsidRPr="00813D56">
        <w:rPr>
          <w:color w:val="6AAB73"/>
          <w:lang w:val="en-US"/>
        </w:rPr>
        <w:t>'</w:t>
      </w:r>
      <w:r w:rsidRPr="00813D56">
        <w:rPr>
          <w:color w:val="BCBEC4"/>
          <w:lang w:val="en-US"/>
        </w:rPr>
        <w:t>.join</w:t>
      </w:r>
      <w:proofErr w:type="spellEnd"/>
      <w:r w:rsidRPr="00813D56">
        <w:rPr>
          <w:color w:val="BCBEC4"/>
          <w:lang w:val="en-US"/>
        </w:rPr>
        <w:t>(s))</w:t>
      </w:r>
    </w:p>
    <w:p w:rsidR="009C606E" w:rsidRPr="001F3FE3" w:rsidRDefault="009C606E" w:rsidP="009C606E">
      <w:pPr>
        <w:pStyle w:val="41"/>
        <w:outlineLvl w:val="0"/>
        <w:rPr>
          <w:rFonts w:eastAsia="Calibri"/>
          <w:lang w:eastAsia="en-US"/>
        </w:rPr>
      </w:pPr>
      <w:r w:rsidRPr="001F3FE3">
        <w:rPr>
          <w:rFonts w:eastAsia="Calibri"/>
          <w:lang w:eastAsia="en-US"/>
        </w:rPr>
        <w:t xml:space="preserve">Задание </w:t>
      </w:r>
      <w:r>
        <w:rPr>
          <w:rFonts w:eastAsia="Calibri"/>
          <w:lang w:eastAsia="en-US"/>
        </w:rPr>
        <w:t>4</w:t>
      </w:r>
    </w:p>
    <w:p w:rsidR="009C606E" w:rsidRPr="009C606E" w:rsidRDefault="009C606E" w:rsidP="009C606E">
      <w:pPr>
        <w:pStyle w:val="51"/>
        <w:rPr>
          <w:rStyle w:val="a7"/>
          <w:color w:val="000000"/>
          <w:u w:val="none"/>
        </w:rPr>
      </w:pPr>
      <w:r w:rsidRPr="009C606E">
        <w:rPr>
          <w:rStyle w:val="a7"/>
          <w:color w:val="000000"/>
          <w:u w:val="none"/>
        </w:rPr>
        <w:t>Дан произвольный список, содержащий только числа.</w:t>
      </w:r>
    </w:p>
    <w:p w:rsidR="009C606E" w:rsidRPr="009C606E" w:rsidRDefault="009C606E" w:rsidP="009C606E">
      <w:pPr>
        <w:pStyle w:val="51"/>
        <w:rPr>
          <w:rStyle w:val="a7"/>
          <w:color w:val="000000"/>
          <w:u w:val="none"/>
        </w:rPr>
      </w:pPr>
      <w:r w:rsidRPr="009C606E">
        <w:rPr>
          <w:rStyle w:val="a7"/>
          <w:color w:val="000000"/>
          <w:u w:val="none"/>
        </w:rPr>
        <w:t>Вариант 2. Выведите результат сложения всех чисел от 1 до 10.</w:t>
      </w:r>
    </w:p>
    <w:p w:rsidR="009C606E" w:rsidRPr="00813D56" w:rsidRDefault="009C606E" w:rsidP="009C606E">
      <w:pPr>
        <w:pStyle w:val="HTML0"/>
        <w:shd w:val="clear" w:color="auto" w:fill="1E1F22"/>
        <w:ind w:left="360"/>
        <w:rPr>
          <w:color w:val="BCBEC4"/>
          <w:lang w:val="en-US"/>
        </w:rPr>
      </w:pPr>
      <w:r w:rsidRPr="00813D56">
        <w:rPr>
          <w:color w:val="BCBEC4"/>
          <w:lang w:val="en-US"/>
        </w:rPr>
        <w:t xml:space="preserve">s = </w:t>
      </w:r>
      <w:proofErr w:type="gramStart"/>
      <w:r w:rsidRPr="00813D56">
        <w:rPr>
          <w:color w:val="8888C6"/>
          <w:lang w:val="en-US"/>
        </w:rPr>
        <w:t>list</w:t>
      </w:r>
      <w:r w:rsidRPr="00813D56">
        <w:rPr>
          <w:color w:val="BCBEC4"/>
          <w:lang w:val="en-US"/>
        </w:rPr>
        <w:t>(</w:t>
      </w:r>
      <w:proofErr w:type="gramEnd"/>
      <w:r w:rsidRPr="00813D56">
        <w:rPr>
          <w:color w:val="8888C6"/>
          <w:lang w:val="en-US"/>
        </w:rPr>
        <w:t>map</w:t>
      </w:r>
      <w:r w:rsidRPr="00813D56">
        <w:rPr>
          <w:color w:val="BCBEC4"/>
          <w:lang w:val="en-US"/>
        </w:rPr>
        <w:t>(</w:t>
      </w:r>
      <w:r w:rsidRPr="00813D56">
        <w:rPr>
          <w:color w:val="8888C6"/>
          <w:lang w:val="en-US"/>
        </w:rPr>
        <w:t>int</w:t>
      </w:r>
      <w:r w:rsidRPr="00813D56">
        <w:rPr>
          <w:color w:val="BCBEC4"/>
          <w:lang w:val="en-US"/>
        </w:rPr>
        <w:t xml:space="preserve">, </w:t>
      </w:r>
      <w:r w:rsidRPr="00813D56">
        <w:rPr>
          <w:color w:val="8888C6"/>
          <w:lang w:val="en-US"/>
        </w:rPr>
        <w:t>input</w:t>
      </w:r>
      <w:r w:rsidRPr="00813D56">
        <w:rPr>
          <w:color w:val="BCBEC4"/>
          <w:lang w:val="en-US"/>
        </w:rPr>
        <w:t>().split()))</w:t>
      </w:r>
      <w:r w:rsidRPr="00813D56">
        <w:rPr>
          <w:color w:val="BCBEC4"/>
          <w:lang w:val="en-US"/>
        </w:rPr>
        <w:br/>
      </w:r>
      <w:proofErr w:type="spellStart"/>
      <w:r w:rsidRPr="00813D56">
        <w:rPr>
          <w:color w:val="BCBEC4"/>
          <w:lang w:val="en-US"/>
        </w:rPr>
        <w:t>sm</w:t>
      </w:r>
      <w:proofErr w:type="spellEnd"/>
      <w:r w:rsidRPr="00813D56">
        <w:rPr>
          <w:color w:val="BCBEC4"/>
          <w:lang w:val="en-US"/>
        </w:rPr>
        <w:t xml:space="preserve"> = </w:t>
      </w:r>
      <w:r w:rsidRPr="00813D56">
        <w:rPr>
          <w:color w:val="2AACB8"/>
          <w:lang w:val="en-US"/>
        </w:rPr>
        <w:t>0</w:t>
      </w:r>
      <w:r w:rsidRPr="00813D56">
        <w:rPr>
          <w:color w:val="2AACB8"/>
          <w:lang w:val="en-US"/>
        </w:rPr>
        <w:br/>
      </w:r>
      <w:r w:rsidRPr="00813D56">
        <w:rPr>
          <w:color w:val="CF8E6D"/>
          <w:lang w:val="en-US"/>
        </w:rPr>
        <w:t xml:space="preserve">for </w:t>
      </w:r>
      <w:proofErr w:type="spellStart"/>
      <w:r w:rsidRPr="00813D56">
        <w:rPr>
          <w:color w:val="BCBEC4"/>
          <w:lang w:val="en-US"/>
        </w:rPr>
        <w:t>i</w:t>
      </w:r>
      <w:proofErr w:type="spellEnd"/>
      <w:r w:rsidRPr="00813D56">
        <w:rPr>
          <w:color w:val="BCBEC4"/>
          <w:lang w:val="en-US"/>
        </w:rPr>
        <w:t xml:space="preserve"> </w:t>
      </w:r>
      <w:r w:rsidRPr="00813D56">
        <w:rPr>
          <w:color w:val="CF8E6D"/>
          <w:lang w:val="en-US"/>
        </w:rPr>
        <w:t xml:space="preserve">in </w:t>
      </w:r>
      <w:r w:rsidRPr="00813D56">
        <w:rPr>
          <w:color w:val="8888C6"/>
          <w:lang w:val="en-US"/>
        </w:rPr>
        <w:t>range</w:t>
      </w:r>
      <w:r w:rsidRPr="00813D56">
        <w:rPr>
          <w:color w:val="BCBEC4"/>
          <w:lang w:val="en-US"/>
        </w:rPr>
        <w:t>(</w:t>
      </w:r>
      <w:proofErr w:type="spellStart"/>
      <w:r w:rsidRPr="00813D56">
        <w:rPr>
          <w:color w:val="8888C6"/>
          <w:lang w:val="en-US"/>
        </w:rPr>
        <w:t>len</w:t>
      </w:r>
      <w:proofErr w:type="spellEnd"/>
      <w:r w:rsidRPr="00813D56">
        <w:rPr>
          <w:color w:val="BCBEC4"/>
          <w:lang w:val="en-US"/>
        </w:rPr>
        <w:t>(s)+</w:t>
      </w:r>
      <w:r w:rsidRPr="00813D56">
        <w:rPr>
          <w:color w:val="2AACB8"/>
          <w:lang w:val="en-US"/>
        </w:rPr>
        <w:t>1</w:t>
      </w:r>
      <w:r w:rsidRPr="00813D56">
        <w:rPr>
          <w:color w:val="BCBEC4"/>
          <w:lang w:val="en-US"/>
        </w:rPr>
        <w:t>):</w:t>
      </w:r>
      <w:r w:rsidRPr="00813D56">
        <w:rPr>
          <w:color w:val="BCBEC4"/>
          <w:lang w:val="en-US"/>
        </w:rPr>
        <w:br/>
        <w:t xml:space="preserve">    </w:t>
      </w:r>
      <w:proofErr w:type="spellStart"/>
      <w:r w:rsidRPr="00813D56">
        <w:rPr>
          <w:color w:val="BCBEC4"/>
          <w:lang w:val="en-US"/>
        </w:rPr>
        <w:t>sm</w:t>
      </w:r>
      <w:proofErr w:type="spellEnd"/>
      <w:r w:rsidRPr="00813D56">
        <w:rPr>
          <w:color w:val="BCBEC4"/>
          <w:lang w:val="en-US"/>
        </w:rPr>
        <w:t xml:space="preserve"> += </w:t>
      </w:r>
      <w:proofErr w:type="spellStart"/>
      <w:r w:rsidRPr="00813D56">
        <w:rPr>
          <w:color w:val="BCBEC4"/>
          <w:lang w:val="en-US"/>
        </w:rPr>
        <w:t>i</w:t>
      </w:r>
      <w:proofErr w:type="spellEnd"/>
      <w:r w:rsidRPr="00813D56">
        <w:rPr>
          <w:color w:val="BCBEC4"/>
          <w:lang w:val="en-US"/>
        </w:rPr>
        <w:br/>
      </w:r>
      <w:r w:rsidRPr="00813D56">
        <w:rPr>
          <w:color w:val="8888C6"/>
          <w:lang w:val="en-US"/>
        </w:rPr>
        <w:t>print</w:t>
      </w:r>
      <w:r w:rsidRPr="00813D56">
        <w:rPr>
          <w:color w:val="BCBEC4"/>
          <w:lang w:val="en-US"/>
        </w:rPr>
        <w:t>(</w:t>
      </w:r>
      <w:proofErr w:type="spellStart"/>
      <w:r w:rsidRPr="00813D56">
        <w:rPr>
          <w:color w:val="BCBEC4"/>
          <w:lang w:val="en-US"/>
        </w:rPr>
        <w:t>sm</w:t>
      </w:r>
      <w:proofErr w:type="spellEnd"/>
      <w:r w:rsidRPr="00813D56">
        <w:rPr>
          <w:color w:val="BCBEC4"/>
          <w:lang w:val="en-US"/>
        </w:rPr>
        <w:t>)</w:t>
      </w:r>
    </w:p>
    <w:p w:rsidR="009C606E" w:rsidRPr="001F3FE3" w:rsidRDefault="009C606E" w:rsidP="009C606E">
      <w:pPr>
        <w:pStyle w:val="41"/>
        <w:outlineLvl w:val="0"/>
        <w:rPr>
          <w:rFonts w:eastAsia="Calibri"/>
          <w:lang w:eastAsia="en-US"/>
        </w:rPr>
      </w:pPr>
      <w:r w:rsidRPr="001F3FE3">
        <w:rPr>
          <w:rFonts w:eastAsia="Calibri"/>
          <w:lang w:eastAsia="en-US"/>
        </w:rPr>
        <w:t xml:space="preserve">Задание </w:t>
      </w:r>
      <w:r>
        <w:rPr>
          <w:rFonts w:eastAsia="Calibri"/>
          <w:lang w:eastAsia="en-US"/>
        </w:rPr>
        <w:t>5</w:t>
      </w:r>
    </w:p>
    <w:p w:rsidR="009C606E" w:rsidRPr="009C606E" w:rsidRDefault="009C606E" w:rsidP="009C606E">
      <w:pPr>
        <w:pStyle w:val="51"/>
        <w:rPr>
          <w:rStyle w:val="a7"/>
          <w:color w:val="000000"/>
          <w:u w:val="none"/>
        </w:rPr>
      </w:pPr>
      <w:r w:rsidRPr="009C606E">
        <w:rPr>
          <w:rStyle w:val="a7"/>
          <w:color w:val="000000"/>
          <w:u w:val="none"/>
        </w:rPr>
        <w:t xml:space="preserve">Дан произвольный список, содержащий только числа. </w:t>
      </w:r>
    </w:p>
    <w:p w:rsidR="009C606E" w:rsidRPr="009C606E" w:rsidRDefault="009C606E" w:rsidP="009C606E">
      <w:pPr>
        <w:pStyle w:val="51"/>
        <w:rPr>
          <w:rStyle w:val="a7"/>
          <w:color w:val="000000"/>
          <w:u w:val="none"/>
        </w:rPr>
      </w:pPr>
      <w:r w:rsidRPr="009C606E">
        <w:rPr>
          <w:rStyle w:val="a7"/>
          <w:color w:val="000000"/>
          <w:u w:val="none"/>
        </w:rPr>
        <w:t>Вариант 2. Выведите минимальное число.</w:t>
      </w:r>
    </w:p>
    <w:p w:rsidR="009C606E" w:rsidRPr="009C606E" w:rsidRDefault="009C606E" w:rsidP="009C606E">
      <w:pPr>
        <w:pStyle w:val="HTML0"/>
        <w:shd w:val="clear" w:color="auto" w:fill="1E1F22"/>
        <w:rPr>
          <w:color w:val="BCBEC4"/>
        </w:rPr>
      </w:pPr>
      <w:proofErr w:type="gramStart"/>
      <w:r w:rsidRPr="00813D56">
        <w:rPr>
          <w:color w:val="8888C6"/>
          <w:lang w:val="en-US"/>
        </w:rPr>
        <w:t>print</w:t>
      </w:r>
      <w:r w:rsidRPr="009C606E">
        <w:rPr>
          <w:color w:val="BCBEC4"/>
        </w:rPr>
        <w:t>(</w:t>
      </w:r>
      <w:proofErr w:type="gramEnd"/>
      <w:r w:rsidRPr="00813D56">
        <w:rPr>
          <w:color w:val="8888C6"/>
          <w:lang w:val="en-US"/>
        </w:rPr>
        <w:t>min</w:t>
      </w:r>
      <w:r w:rsidRPr="009C606E">
        <w:rPr>
          <w:color w:val="BCBEC4"/>
        </w:rPr>
        <w:t>(</w:t>
      </w:r>
      <w:r w:rsidRPr="00813D56">
        <w:rPr>
          <w:color w:val="8888C6"/>
          <w:lang w:val="en-US"/>
        </w:rPr>
        <w:t>list</w:t>
      </w:r>
      <w:r w:rsidRPr="009C606E">
        <w:rPr>
          <w:color w:val="BCBEC4"/>
        </w:rPr>
        <w:t>(</w:t>
      </w:r>
      <w:r w:rsidRPr="00813D56">
        <w:rPr>
          <w:color w:val="8888C6"/>
          <w:lang w:val="en-US"/>
        </w:rPr>
        <w:t>map</w:t>
      </w:r>
      <w:r w:rsidRPr="009C606E">
        <w:rPr>
          <w:color w:val="BCBEC4"/>
        </w:rPr>
        <w:t>(</w:t>
      </w:r>
      <w:r w:rsidRPr="00813D56">
        <w:rPr>
          <w:color w:val="8888C6"/>
          <w:lang w:val="en-US"/>
        </w:rPr>
        <w:t>int</w:t>
      </w:r>
      <w:r w:rsidRPr="009C606E">
        <w:rPr>
          <w:color w:val="BCBEC4"/>
        </w:rPr>
        <w:t xml:space="preserve">, </w:t>
      </w:r>
      <w:r w:rsidRPr="00813D56">
        <w:rPr>
          <w:color w:val="8888C6"/>
          <w:lang w:val="en-US"/>
        </w:rPr>
        <w:t>input</w:t>
      </w:r>
      <w:r w:rsidRPr="009C606E">
        <w:rPr>
          <w:color w:val="BCBEC4"/>
        </w:rPr>
        <w:t>().</w:t>
      </w:r>
      <w:r w:rsidRPr="00813D56">
        <w:rPr>
          <w:color w:val="BCBEC4"/>
          <w:lang w:val="en-US"/>
        </w:rPr>
        <w:t>split</w:t>
      </w:r>
      <w:r w:rsidRPr="009C606E">
        <w:rPr>
          <w:color w:val="BCBEC4"/>
        </w:rPr>
        <w:t>()))))</w:t>
      </w:r>
    </w:p>
    <w:p w:rsidR="009C606E" w:rsidRPr="009C606E" w:rsidRDefault="009C606E" w:rsidP="009C606E">
      <w:pPr>
        <w:pStyle w:val="51"/>
        <w:rPr>
          <w:color w:val="000000"/>
        </w:rPr>
      </w:pPr>
    </w:p>
    <w:sectPr w:rsidR="009C606E" w:rsidRPr="009C606E">
      <w:headerReference w:type="default" r:id="rId13"/>
      <w:footerReference w:type="default" r:id="rId14"/>
      <w:type w:val="continuous"/>
      <w:pgSz w:w="11907" w:h="16840"/>
      <w:pgMar w:top="567" w:right="567" w:bottom="425" w:left="1418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738A" w:rsidRDefault="0038738A">
      <w:r>
        <w:separator/>
      </w:r>
    </w:p>
  </w:endnote>
  <w:endnote w:type="continuationSeparator" w:id="0">
    <w:p w:rsidR="0038738A" w:rsidRDefault="00387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4FE5" w:rsidRDefault="00394FE5">
    <w:pPr>
      <w:pStyle w:val="af2"/>
    </w:pPr>
  </w:p>
  <w:p w:rsidR="00394FE5" w:rsidRDefault="00394FE5">
    <w:pPr>
      <w:pStyle w:val="af2"/>
    </w:pPr>
  </w:p>
  <w:p w:rsidR="00394FE5" w:rsidRDefault="00394FE5">
    <w:pPr>
      <w:pStyle w:val="af2"/>
      <w:jc w:val="right"/>
    </w:pPr>
  </w:p>
  <w:p w:rsidR="00394FE5" w:rsidRDefault="00394FE5">
    <w:pPr>
      <w:ind w:right="-1660"/>
    </w:pPr>
  </w:p>
  <w:p w:rsidR="00394FE5" w:rsidRDefault="00394FE5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2107" w:rsidRDefault="00EB2107">
    <w:pPr>
      <w:pStyle w:val="af2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0E9C88" wp14:editId="0B97D843">
              <wp:simplePos x="0" y="0"/>
              <wp:positionH relativeFrom="column">
                <wp:posOffset>6127750</wp:posOffset>
              </wp:positionH>
              <wp:positionV relativeFrom="paragraph">
                <wp:posOffset>-42545</wp:posOffset>
              </wp:positionV>
              <wp:extent cx="494030" cy="235585"/>
              <wp:effectExtent l="0" t="0" r="0" b="0"/>
              <wp:wrapNone/>
              <wp:docPr id="2014946223" name="Текстовое поле 1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494030" cy="2355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2107" w:rsidRDefault="00EB210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0E9C88" id="_x0000_t202" coordsize="21600,21600" o:spt="202" path="m,l,21600r21600,l21600,xe">
              <v:stroke joinstyle="miter"/>
              <v:path gradientshapeok="t" o:connecttype="rect"/>
            </v:shapetype>
            <v:shape id="Текстовое поле 181" o:spid="_x0000_s1026" type="#_x0000_t202" style="position:absolute;left:0;text-align:left;margin-left:482.5pt;margin-top:-3.35pt;width:38.9pt;height:18.5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" filled="f" stroked="f" strokeweight=".5pt">
              <v:textbox>
                <w:txbxContent>
                  <w:p w:rsidR="00EB2107" w:rsidRDefault="00EB2107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</w:p>
  <w:p w:rsidR="00EB2107" w:rsidRDefault="00EB2107">
    <w:pPr>
      <w:framePr w:w="6123" w:h="661" w:hRule="exact" w:hSpace="181" w:wrap="around" w:vAnchor="page" w:hAnchor="page" w:x="4815" w:y="15771"/>
      <w:rPr>
        <w:rFonts w:ascii="Arial" w:hAnsi="Arial" w:cs="Arial"/>
        <w:i/>
        <w:sz w:val="40"/>
        <w:szCs w:val="40"/>
      </w:rPr>
    </w:pPr>
    <w:r>
      <w:rPr>
        <w:rFonts w:ascii="Arial" w:hAnsi="Arial" w:cs="Arial"/>
        <w:i/>
        <w:sz w:val="40"/>
        <w:szCs w:val="40"/>
      </w:rPr>
      <w:t xml:space="preserve">        10.05.01.27000.00 ЛР</w:t>
    </w:r>
  </w:p>
  <w:p w:rsidR="00EB2107" w:rsidRDefault="00EB2107">
    <w:pPr>
      <w:pStyle w:val="af2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50476C" wp14:editId="31D0E635">
              <wp:simplePos x="0" y="0"/>
              <wp:positionH relativeFrom="margin">
                <wp:posOffset>6297930</wp:posOffset>
              </wp:positionH>
              <wp:positionV relativeFrom="paragraph">
                <wp:posOffset>113030</wp:posOffset>
              </wp:positionV>
              <wp:extent cx="1828800" cy="1828800"/>
              <wp:effectExtent l="0" t="0" r="0" b="0"/>
              <wp:wrapNone/>
              <wp:docPr id="775804322" name="Текстовое поле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2107" w:rsidRDefault="00EB2107">
                          <w:pPr>
                            <w:pStyle w:val="af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50476C" id="Текстовое поле 165" o:spid="_x0000_s1027" type="#_x0000_t202" style="position:absolute;left:0;text-align:left;margin-left:495.9pt;margin-top:8.9pt;width:2in;height:2in;z-index:2516643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" filled="f" stroked="f" strokeweight=".5pt">
              <v:textbox style="mso-fit-shape-to-text:t" inset="0,0,0,0">
                <w:txbxContent>
                  <w:p w:rsidR="00EB2107" w:rsidRDefault="00EB2107">
                    <w:pPr>
                      <w:pStyle w:val="af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EB2107" w:rsidRDefault="00EB2107">
    <w:pPr>
      <w:pStyle w:val="af2"/>
      <w:framePr w:w="541" w:h="286" w:hRule="exact" w:wrap="around" w:vAnchor="page" w:hAnchor="page" w:x="4276" w:y="16201" w:anchorLock="1"/>
    </w:pPr>
    <w:r>
      <w:t>Дата</w:t>
    </w:r>
  </w:p>
  <w:p w:rsidR="00EB2107" w:rsidRDefault="00EB2107">
    <w:pPr>
      <w:pStyle w:val="af2"/>
      <w:jc w:val="right"/>
    </w:pPr>
  </w:p>
  <w:p w:rsidR="00EB2107" w:rsidRDefault="00EB2107">
    <w:pPr>
      <w:pStyle w:val="af2"/>
      <w:framePr w:w="391" w:h="286" w:hRule="exact" w:wrap="around" w:vAnchor="page" w:hAnchor="page" w:x="1156" w:y="16201"/>
    </w:pPr>
    <w:r>
      <w:t>Изм.</w:t>
    </w:r>
  </w:p>
  <w:p w:rsidR="00EB2107" w:rsidRDefault="00EB2107">
    <w:pPr>
      <w:pStyle w:val="af2"/>
      <w:framePr w:w="571" w:h="286" w:hRule="exact" w:wrap="around" w:vAnchor="page" w:hAnchor="page" w:x="1531" w:y="16201"/>
    </w:pPr>
    <w:r>
      <w:t>Лист</w:t>
    </w:r>
  </w:p>
  <w:p w:rsidR="00EB2107" w:rsidRDefault="00EB2107">
    <w:pPr>
      <w:pStyle w:val="af2"/>
      <w:framePr w:w="1291" w:h="286" w:hRule="exact" w:wrap="around" w:vAnchor="page" w:hAnchor="page" w:x="2116" w:y="16201"/>
    </w:pPr>
    <w:r>
      <w:t>№ докум.</w:t>
    </w:r>
  </w:p>
  <w:p w:rsidR="00EB2107" w:rsidRDefault="00EB2107">
    <w:pPr>
      <w:pStyle w:val="af2"/>
      <w:framePr w:w="766" w:h="286" w:hRule="exact" w:wrap="around" w:vAnchor="page" w:hAnchor="page" w:x="3451" w:y="16201"/>
    </w:pPr>
    <w:r>
      <w:t>Подп.</w:t>
    </w:r>
  </w:p>
  <w:p w:rsidR="00EB2107" w:rsidRDefault="00EB2107">
    <w:pPr>
      <w:ind w:right="-1660"/>
    </w:pPr>
  </w:p>
  <w:p w:rsidR="00EB2107" w:rsidRDefault="00EB2107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4FE5" w:rsidRDefault="00000000">
    <w:pPr>
      <w:pStyle w:val="af2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6127750</wp:posOffset>
              </wp:positionH>
              <wp:positionV relativeFrom="paragraph">
                <wp:posOffset>-42545</wp:posOffset>
              </wp:positionV>
              <wp:extent cx="494030" cy="235585"/>
              <wp:effectExtent l="0" t="0" r="0" b="0"/>
              <wp:wrapNone/>
              <wp:docPr id="177" name="Текстовое поле 1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494030" cy="2355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94FE5" w:rsidRDefault="00000000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77" o:spid="_x0000_s1028" type="#_x0000_t202" style="position:absolute;left:0;text-align:left;margin-left:482.5pt;margin-top:-3.35pt;width:38.9pt;height:18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" filled="f" stroked="f" strokeweight=".5pt">
              <v:textbox>
                <w:txbxContent>
                  <w:p w:rsidR="00394FE5" w:rsidRDefault="0000000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</w:p>
  <w:p w:rsidR="00394FE5" w:rsidRDefault="00000000">
    <w:pPr>
      <w:framePr w:w="6123" w:h="661" w:hRule="exact" w:hSpace="181" w:wrap="around" w:vAnchor="page" w:hAnchor="page" w:x="4815" w:y="15771"/>
      <w:rPr>
        <w:rFonts w:ascii="Arial" w:hAnsi="Arial" w:cs="Arial"/>
        <w:i/>
        <w:sz w:val="40"/>
        <w:szCs w:val="40"/>
      </w:rPr>
    </w:pPr>
    <w:r>
      <w:rPr>
        <w:rFonts w:ascii="Arial" w:hAnsi="Arial" w:cs="Arial"/>
        <w:i/>
        <w:sz w:val="40"/>
        <w:szCs w:val="40"/>
      </w:rPr>
      <w:t xml:space="preserve">          10.05.01.98000.00 ЛР</w:t>
    </w:r>
  </w:p>
  <w:p w:rsidR="00394FE5" w:rsidRDefault="00000000">
    <w:pPr>
      <w:pStyle w:val="af2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6305550</wp:posOffset>
              </wp:positionH>
              <wp:positionV relativeFrom="paragraph">
                <wp:posOffset>120650</wp:posOffset>
              </wp:positionV>
              <wp:extent cx="1828800" cy="1828800"/>
              <wp:effectExtent l="0" t="0" r="0" b="0"/>
              <wp:wrapNone/>
              <wp:docPr id="171" name="Текстовое поле 1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94FE5" w:rsidRDefault="00000000">
                          <w:pPr>
                            <w:pStyle w:val="af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171" o:spid="_x0000_s1029" type="#_x0000_t202" style="position:absolute;left:0;text-align:left;margin-left:496.5pt;margin-top:9.5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" filled="f" stroked="f" strokeweight=".5pt">
              <v:textbox style="mso-fit-shape-to-text:t" inset="0,0,0,0">
                <w:txbxContent>
                  <w:p w:rsidR="00394FE5" w:rsidRDefault="00000000">
                    <w:pPr>
                      <w:pStyle w:val="af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394FE5" w:rsidRDefault="00000000">
    <w:pPr>
      <w:pStyle w:val="af2"/>
      <w:framePr w:w="541" w:h="286" w:hRule="exact" w:wrap="around" w:vAnchor="page" w:hAnchor="page" w:x="4276" w:y="16201" w:anchorLock="1"/>
    </w:pPr>
    <w:r>
      <w:t>Дата</w:t>
    </w:r>
  </w:p>
  <w:p w:rsidR="00394FE5" w:rsidRDefault="00394FE5">
    <w:pPr>
      <w:pStyle w:val="af2"/>
      <w:jc w:val="right"/>
    </w:pPr>
  </w:p>
  <w:p w:rsidR="00394FE5" w:rsidRDefault="00000000">
    <w:pPr>
      <w:pStyle w:val="af2"/>
      <w:framePr w:w="391" w:h="286" w:hRule="exact" w:wrap="around" w:vAnchor="page" w:hAnchor="page" w:x="1156" w:y="16201"/>
    </w:pPr>
    <w:r>
      <w:t>Изм.</w:t>
    </w:r>
  </w:p>
  <w:p w:rsidR="00394FE5" w:rsidRDefault="00000000">
    <w:pPr>
      <w:pStyle w:val="af2"/>
      <w:framePr w:w="571" w:h="286" w:hRule="exact" w:wrap="around" w:vAnchor="page" w:hAnchor="page" w:x="1531" w:y="16201"/>
    </w:pPr>
    <w:r>
      <w:t>Лист</w:t>
    </w:r>
  </w:p>
  <w:p w:rsidR="00394FE5" w:rsidRDefault="00000000">
    <w:pPr>
      <w:pStyle w:val="af2"/>
      <w:framePr w:w="1291" w:h="286" w:hRule="exact" w:wrap="around" w:vAnchor="page" w:hAnchor="page" w:x="2116" w:y="16201"/>
    </w:pPr>
    <w:r>
      <w:t>№ докум.</w:t>
    </w:r>
  </w:p>
  <w:p w:rsidR="00394FE5" w:rsidRDefault="00000000">
    <w:pPr>
      <w:pStyle w:val="af2"/>
      <w:framePr w:w="766" w:h="286" w:hRule="exact" w:wrap="around" w:vAnchor="page" w:hAnchor="page" w:x="3451" w:y="16201"/>
    </w:pPr>
    <w:r>
      <w:t>Подп.</w:t>
    </w:r>
  </w:p>
  <w:p w:rsidR="00394FE5" w:rsidRDefault="00394FE5">
    <w:pPr>
      <w:ind w:right="-1660"/>
    </w:pPr>
  </w:p>
  <w:p w:rsidR="00394FE5" w:rsidRDefault="00394FE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738A" w:rsidRDefault="0038738A">
      <w:r>
        <w:separator/>
      </w:r>
    </w:p>
  </w:footnote>
  <w:footnote w:type="continuationSeparator" w:id="0">
    <w:p w:rsidR="0038738A" w:rsidRDefault="00387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2107" w:rsidRDefault="00EB2107">
    <w:pPr>
      <w:pStyle w:val="af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4A668C8" wp14:editId="3F0E9F24">
              <wp:simplePos x="0" y="0"/>
              <wp:positionH relativeFrom="column">
                <wp:posOffset>-175895</wp:posOffset>
              </wp:positionH>
              <wp:positionV relativeFrom="paragraph">
                <wp:posOffset>191135</wp:posOffset>
              </wp:positionV>
              <wp:extent cx="6680200" cy="10256520"/>
              <wp:effectExtent l="6350" t="6350" r="19050" b="8890"/>
              <wp:wrapNone/>
              <wp:docPr id="1570206106" name="Группа 2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0200" cy="10256520"/>
                        <a:chOff x="1134" y="284"/>
                        <a:chExt cx="10491" cy="16273"/>
                      </a:xfrm>
                    </wpg:grpSpPr>
                    <wps:wsp>
                      <wps:cNvPr id="1537210063" name="Линия 229"/>
                      <wps:cNvCnPr/>
                      <wps:spPr>
                        <a:xfrm>
                          <a:off x="1134" y="284"/>
                          <a:ext cx="10490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  <wps:wsp>
                      <wps:cNvPr id="1774800758" name="Линия 230"/>
                      <wps:cNvCnPr/>
                      <wps:spPr>
                        <a:xfrm>
                          <a:off x="1134" y="284"/>
                          <a:ext cx="1" cy="16273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  <wps:wsp>
                      <wps:cNvPr id="1865704244" name="Линия 231"/>
                      <wps:cNvCnPr/>
                      <wps:spPr>
                        <a:xfrm>
                          <a:off x="11624" y="284"/>
                          <a:ext cx="1" cy="16273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  <wps:wsp>
                      <wps:cNvPr id="450452249" name="Линия 232"/>
                      <wps:cNvCnPr/>
                      <wps:spPr>
                        <a:xfrm flipH="1">
                          <a:off x="1134" y="16556"/>
                          <a:ext cx="10490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  <wps:wsp>
                      <wps:cNvPr id="1777453883" name="Линия 233"/>
                      <wps:cNvCnPr/>
                      <wps:spPr>
                        <a:xfrm flipH="1">
                          <a:off x="1134" y="15706"/>
                          <a:ext cx="10490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  <wps:wsp>
                      <wps:cNvPr id="822442187" name="Линия 234"/>
                      <wps:cNvCnPr/>
                      <wps:spPr>
                        <a:xfrm>
                          <a:off x="4253" y="15706"/>
                          <a:ext cx="1" cy="85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sm"/>
                          <a:tailEnd type="none" w="med" len="sm"/>
                        </a:ln>
                      </wps:spPr>
                      <wps:bodyPr/>
                    </wps:wsp>
                    <wps:wsp>
                      <wps:cNvPr id="1540598835" name="Линия 235"/>
                      <wps:cNvCnPr/>
                      <wps:spPr>
                        <a:xfrm>
                          <a:off x="2098" y="15706"/>
                          <a:ext cx="1" cy="85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sm"/>
                          <a:tailEnd type="none" w="med" len="sm"/>
                        </a:ln>
                      </wps:spPr>
                      <wps:bodyPr/>
                    </wps:wsp>
                    <wps:wsp>
                      <wps:cNvPr id="1317571911" name="Линия 236"/>
                      <wps:cNvCnPr/>
                      <wps:spPr>
                        <a:xfrm>
                          <a:off x="1531" y="15706"/>
                          <a:ext cx="1" cy="85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sm"/>
                          <a:tailEnd type="none" w="med" len="sm"/>
                        </a:ln>
                      </wps:spPr>
                      <wps:bodyPr/>
                    </wps:wsp>
                    <wps:wsp>
                      <wps:cNvPr id="2041346076" name="Линия 237"/>
                      <wps:cNvCnPr/>
                      <wps:spPr>
                        <a:xfrm>
                          <a:off x="4820" y="15706"/>
                          <a:ext cx="1" cy="85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sm"/>
                          <a:tailEnd type="none" w="med" len="sm"/>
                        </a:ln>
                      </wps:spPr>
                      <wps:bodyPr/>
                    </wps:wsp>
                    <wps:wsp>
                      <wps:cNvPr id="853899555" name="Линия 238"/>
                      <wps:cNvCnPr/>
                      <wps:spPr>
                        <a:xfrm>
                          <a:off x="3402" y="15706"/>
                          <a:ext cx="1" cy="85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sm"/>
                          <a:tailEnd type="none" w="med" len="sm"/>
                        </a:ln>
                      </wps:spPr>
                      <wps:bodyPr/>
                    </wps:wsp>
                    <wps:wsp>
                      <wps:cNvPr id="1656851033" name="Линия 239"/>
                      <wps:cNvCnPr/>
                      <wps:spPr>
                        <a:xfrm>
                          <a:off x="11057" y="15706"/>
                          <a:ext cx="1" cy="85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sm"/>
                          <a:tailEnd type="none" w="med" len="sm"/>
                        </a:ln>
                      </wps:spPr>
                      <wps:bodyPr/>
                    </wps:wsp>
                    <wps:wsp>
                      <wps:cNvPr id="1123542985" name="Линия 240"/>
                      <wps:cNvCnPr/>
                      <wps:spPr>
                        <a:xfrm>
                          <a:off x="1134" y="16273"/>
                          <a:ext cx="3686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sm"/>
                          <a:tailEnd type="none" w="med" len="sm"/>
                        </a:ln>
                      </wps:spPr>
                      <wps:bodyPr/>
                    </wps:wsp>
                    <wps:wsp>
                      <wps:cNvPr id="1860099455" name="Линия 241"/>
                      <wps:cNvCnPr/>
                      <wps:spPr>
                        <a:xfrm>
                          <a:off x="1134" y="15989"/>
                          <a:ext cx="3686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sm"/>
                          <a:tailEnd type="none" w="med" len="sm"/>
                        </a:ln>
                      </wps:spPr>
                      <wps:bodyPr/>
                    </wps:wsp>
                    <wps:wsp>
                      <wps:cNvPr id="1534545324" name="Линия 242"/>
                      <wps:cNvCnPr/>
                      <wps:spPr>
                        <a:xfrm>
                          <a:off x="11058" y="15989"/>
                          <a:ext cx="56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sm"/>
                          <a:tailEnd type="none" w="med" len="sm"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D42C52" id="Группа 228" o:spid="_x0000_s1026" style="position:absolute;margin-left:-13.85pt;margin-top:15.05pt;width:526pt;height:807.6pt;z-index:251662336" coordorigin="1134,284" coordsize="10491,162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">
              <v:line id="Линия 229" o:spid="_x0000_s1027" style="position:absolute;visibility:visible;mso-wrap-style:square" from="1134,284" to="11624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" strokeweight="1pt">
                <v:stroke startarrowwidth="narrow" startarrowlength="short" endarrowwidth="narrow" endarrowlength="short"/>
              </v:line>
              <v:line id="Линия 230" o:spid="_x0000_s1028" style="position:absolute;visibility:visible;mso-wrap-style:square" from="1134,284" to="1135,165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" strokeweight="1pt">
                <v:stroke startarrowwidth="narrow" startarrowlength="short" endarrowwidth="narrow" endarrowlength="short"/>
              </v:line>
              <v:line id="Линия 231" o:spid="_x0000_s1029" style="position:absolute;visibility:visible;mso-wrap-style:square" from="11624,284" to="11625,165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" strokeweight="1pt">
                <v:stroke startarrowwidth="narrow" startarrowlength="short" endarrowwidth="narrow" endarrowlength="short"/>
              </v:line>
              <v:line id="Линия 232" o:spid="_x0000_s1030" style="position:absolute;flip:x;visibility:visible;mso-wrap-style:square" from="1134,16556" to="11624,165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" strokeweight="1pt">
                <v:stroke startarrowwidth="narrow" startarrowlength="short" endarrowwidth="narrow" endarrowlength="short"/>
              </v:line>
              <v:line id="Линия 233" o:spid="_x0000_s1031" style="position:absolute;flip:x;visibility:visible;mso-wrap-style:square" from="1134,15706" to="11624,15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" strokeweight="1pt">
                <v:stroke startarrowwidth="narrow" startarrowlength="short" endarrowwidth="narrow" endarrowlength="short"/>
              </v:line>
              <v:line id="Линия 234" o:spid="_x0000_s1032" style="position:absolute;visibility:visible;mso-wrap-style:square" from="4253,15706" to="4254,165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" strokeweight="1pt">
                <v:stroke startarrowlength="short" endarrowlength="short"/>
              </v:line>
              <v:line id="Линия 235" o:spid="_x0000_s1033" style="position:absolute;visibility:visible;mso-wrap-style:square" from="2098,15706" to="2099,165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" strokeweight="1pt">
                <v:stroke startarrowlength="short" endarrowlength="short"/>
              </v:line>
              <v:line id="Линия 236" o:spid="_x0000_s1034" style="position:absolute;visibility:visible;mso-wrap-style:square" from="1531,15706" to="1532,165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" strokeweight="1pt">
                <v:stroke startarrowlength="short" endarrowlength="short"/>
              </v:line>
              <v:line id="Линия 237" o:spid="_x0000_s1035" style="position:absolute;visibility:visible;mso-wrap-style:square" from="4820,15706" to="4821,165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" strokeweight="1pt">
                <v:stroke startarrowlength="short" endarrowlength="short"/>
              </v:line>
              <v:line id="Линия 238" o:spid="_x0000_s1036" style="position:absolute;visibility:visible;mso-wrap-style:square" from="3402,15706" to="3403,165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" strokeweight="1pt">
                <v:stroke startarrowlength="short" endarrowlength="short"/>
              </v:line>
              <v:line id="Линия 239" o:spid="_x0000_s1037" style="position:absolute;visibility:visible;mso-wrap-style:square" from="11057,15706" to="11058,165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" strokeweight="1pt">
                <v:stroke startarrowlength="short" endarrowlength="short"/>
              </v:line>
              <v:line id="Линия 240" o:spid="_x0000_s1038" style="position:absolute;visibility:visible;mso-wrap-style:square" from="1134,16273" to="4820,162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" strokeweight="1pt">
                <v:stroke startarrowlength="short" endarrowlength="short"/>
              </v:line>
              <v:line id="Линия 241" o:spid="_x0000_s1039" style="position:absolute;visibility:visible;mso-wrap-style:square" from="1134,15989" to="4820,159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" strokeweight="1pt">
                <v:stroke startarrowlength="short" endarrowlength="short"/>
              </v:line>
              <v:line id="Линия 242" o:spid="_x0000_s1040" style="position:absolute;visibility:visible;mso-wrap-style:square" from="11058,15989" to="11625,159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" strokeweight="1pt">
                <v:stroke startarrowlength="short" endarrowlength="short"/>
              </v:lin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4FE5" w:rsidRDefault="00000000">
    <w:pPr>
      <w:pStyle w:val="af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-175895</wp:posOffset>
              </wp:positionH>
              <wp:positionV relativeFrom="paragraph">
                <wp:posOffset>191135</wp:posOffset>
              </wp:positionV>
              <wp:extent cx="6680200" cy="10256520"/>
              <wp:effectExtent l="6350" t="6350" r="19050" b="8890"/>
              <wp:wrapNone/>
              <wp:docPr id="145" name="Группа 2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0200" cy="10256520"/>
                        <a:chOff x="1134" y="284"/>
                        <a:chExt cx="10491" cy="16273"/>
                      </a:xfrm>
                    </wpg:grpSpPr>
                    <wps:wsp>
                      <wps:cNvPr id="131" name="Линия 214"/>
                      <wps:cNvCnPr/>
                      <wps:spPr>
                        <a:xfrm>
                          <a:off x="1134" y="284"/>
                          <a:ext cx="10490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  <wps:wsp>
                      <wps:cNvPr id="132" name="Линия 215"/>
                      <wps:cNvCnPr/>
                      <wps:spPr>
                        <a:xfrm>
                          <a:off x="1134" y="284"/>
                          <a:ext cx="1" cy="16273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  <wps:wsp>
                      <wps:cNvPr id="133" name="Линия 216"/>
                      <wps:cNvCnPr/>
                      <wps:spPr>
                        <a:xfrm>
                          <a:off x="11624" y="284"/>
                          <a:ext cx="1" cy="16273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  <wps:wsp>
                      <wps:cNvPr id="134" name="Линия 217"/>
                      <wps:cNvCnPr/>
                      <wps:spPr>
                        <a:xfrm flipH="1">
                          <a:off x="1134" y="16556"/>
                          <a:ext cx="10490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  <wps:wsp>
                      <wps:cNvPr id="135" name="Линия 218"/>
                      <wps:cNvCnPr/>
                      <wps:spPr>
                        <a:xfrm flipH="1">
                          <a:off x="1134" y="15706"/>
                          <a:ext cx="10490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  <wps:wsp>
                      <wps:cNvPr id="136" name="Линия 219"/>
                      <wps:cNvCnPr/>
                      <wps:spPr>
                        <a:xfrm>
                          <a:off x="4253" y="15706"/>
                          <a:ext cx="1" cy="85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sm"/>
                          <a:tailEnd type="none" w="med" len="sm"/>
                        </a:ln>
                      </wps:spPr>
                      <wps:bodyPr/>
                    </wps:wsp>
                    <wps:wsp>
                      <wps:cNvPr id="137" name="Линия 220"/>
                      <wps:cNvCnPr/>
                      <wps:spPr>
                        <a:xfrm>
                          <a:off x="2098" y="15706"/>
                          <a:ext cx="1" cy="85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sm"/>
                          <a:tailEnd type="none" w="med" len="sm"/>
                        </a:ln>
                      </wps:spPr>
                      <wps:bodyPr/>
                    </wps:wsp>
                    <wps:wsp>
                      <wps:cNvPr id="138" name="Линия 221"/>
                      <wps:cNvCnPr/>
                      <wps:spPr>
                        <a:xfrm>
                          <a:off x="1531" y="15706"/>
                          <a:ext cx="1" cy="85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sm"/>
                          <a:tailEnd type="none" w="med" len="sm"/>
                        </a:ln>
                      </wps:spPr>
                      <wps:bodyPr/>
                    </wps:wsp>
                    <wps:wsp>
                      <wps:cNvPr id="139" name="Линия 222"/>
                      <wps:cNvCnPr/>
                      <wps:spPr>
                        <a:xfrm>
                          <a:off x="4820" y="15706"/>
                          <a:ext cx="1" cy="85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sm"/>
                          <a:tailEnd type="none" w="med" len="sm"/>
                        </a:ln>
                      </wps:spPr>
                      <wps:bodyPr/>
                    </wps:wsp>
                    <wps:wsp>
                      <wps:cNvPr id="140" name="Линия 223"/>
                      <wps:cNvCnPr/>
                      <wps:spPr>
                        <a:xfrm>
                          <a:off x="3402" y="15706"/>
                          <a:ext cx="1" cy="85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sm"/>
                          <a:tailEnd type="none" w="med" len="sm"/>
                        </a:ln>
                      </wps:spPr>
                      <wps:bodyPr/>
                    </wps:wsp>
                    <wps:wsp>
                      <wps:cNvPr id="141" name="Линия 224"/>
                      <wps:cNvCnPr/>
                      <wps:spPr>
                        <a:xfrm>
                          <a:off x="11057" y="15706"/>
                          <a:ext cx="1" cy="85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sm"/>
                          <a:tailEnd type="none" w="med" len="sm"/>
                        </a:ln>
                      </wps:spPr>
                      <wps:bodyPr/>
                    </wps:wsp>
                    <wps:wsp>
                      <wps:cNvPr id="142" name="Линия 225"/>
                      <wps:cNvCnPr/>
                      <wps:spPr>
                        <a:xfrm>
                          <a:off x="1134" y="16273"/>
                          <a:ext cx="3686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sm"/>
                          <a:tailEnd type="none" w="med" len="sm"/>
                        </a:ln>
                      </wps:spPr>
                      <wps:bodyPr/>
                    </wps:wsp>
                    <wps:wsp>
                      <wps:cNvPr id="143" name="Линия 226"/>
                      <wps:cNvCnPr/>
                      <wps:spPr>
                        <a:xfrm>
                          <a:off x="1134" y="15989"/>
                          <a:ext cx="3686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sm"/>
                          <a:tailEnd type="none" w="med" len="sm"/>
                        </a:ln>
                      </wps:spPr>
                      <wps:bodyPr/>
                    </wps:wsp>
                    <wps:wsp>
                      <wps:cNvPr id="144" name="Линия 227"/>
                      <wps:cNvCnPr/>
                      <wps:spPr>
                        <a:xfrm>
                          <a:off x="11058" y="15989"/>
                          <a:ext cx="56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sm"/>
                          <a:tailEnd type="none" w="med" len="sm"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Группа 213" o:spid="_x0000_s1026" o:spt="203" style="position:absolute;left:0pt;margin-left:-13.85pt;margin-top:15.05pt;height:807.6pt;width:526pt;z-index:251659264;mso-width-relative:page;mso-height-relative:page;" coordorigin="1134,284" coordsize="10491,16273" o:gfxdata="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">
              <o:lock v:ext="edit" aspectratio="f"/>
              <v:line id="Линия 214" o:spid="_x0000_s1026" o:spt="20" style="position:absolute;left:1134;top:284;height:1;width:10490;" filled="f" stroked="t" coordsize="21600,21600" o:gfxdata="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WZTsugAAANw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 startarrowwidth="narrow" startarrowlength="short" endarrowwidth="narrow" endarrowlength="short"/>
                <v:imagedata o:title=""/>
                <o:lock v:ext="edit" aspectratio="f"/>
              </v:line>
              <v:line id="Линия 215" o:spid="_x0000_s1026" o:spt="20" style="position:absolute;left:1134;top:284;height:16273;width:1;" filled="f" stroked="t" coordsize="21600,21600" o:gfxdata="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iwqbugAAANw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 startarrowwidth="narrow" startarrowlength="short" endarrowwidth="narrow" endarrowlength="short"/>
                <v:imagedata o:title=""/>
                <o:lock v:ext="edit" aspectratio="f"/>
              </v:line>
              <v:line id="Линия 216" o:spid="_x0000_s1026" o:spt="20" style="position:absolute;left:11624;top:284;height:16273;width:1;" filled="f" stroked="t" coordsize="21600,21600" o:gfxdata="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x68AugAAANw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 startarrowwidth="narrow" startarrowlength="short" endarrowwidth="narrow" endarrowlength="short"/>
                <v:imagedata o:title=""/>
                <o:lock v:ext="edit" aspectratio="f"/>
              </v:line>
              <v:line id="Линия 217" o:spid="_x0000_s1026" o:spt="20" style="position:absolute;left:1134;top:16556;flip:x;height:1;width:10490;" filled="f" stroked="t" coordsize="21600,21600" o:gfxdata="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NNV8L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 startarrowwidth="narrow" startarrowlength="short" endarrowwidth="narrow" endarrowlength="short"/>
                <v:imagedata o:title=""/>
                <o:lock v:ext="edit" aspectratio="f"/>
              </v:line>
              <v:line id="Линия 218" o:spid="_x0000_s1026" o:spt="20" style="position:absolute;left:1134;top:15706;flip:x;height:1;width:10490;" filled="f" stroked="t" coordsize="21600,21600" o:gfxdata="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f8Gu8AAAA&#10;3A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 startarrowwidth="narrow" startarrowlength="short" endarrowwidth="narrow" endarrowlength="short"/>
                <v:imagedata o:title=""/>
                <o:lock v:ext="edit" aspectratio="f"/>
              </v:line>
              <v:line id="Линия 219" o:spid="_x0000_s1026" o:spt="20" style="position:absolute;left:4253;top:15706;height:851;width:1;" filled="f" stroked="t" coordsize="21600,21600" o:gfxdata="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wN2r4A&#10;AADc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 startarrowlength="short" endarrowlength="short"/>
                <v:imagedata o:title=""/>
                <o:lock v:ext="edit" aspectratio="f"/>
              </v:line>
              <v:line id="Линия 220" o:spid="_x0000_s1026" o:spt="20" style="position:absolute;left:2098;top:15706;height:851;width:1;" filled="f" stroked="t" coordsize="21600,21600" o:gfxdata="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HQqEG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 startarrowlength="short" endarrowlength="short"/>
                <v:imagedata o:title=""/>
                <o:lock v:ext="edit" aspectratio="f"/>
              </v:line>
              <v:line id="Линия 221" o:spid="_x0000_s1026" o:spt="20" style="position:absolute;left:1531;top:15706;height:851;width:1;" filled="f" stroked="t" coordsize="21600,21600" o:gfxdata="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BP&#10;PDPCAAAA3AAAAA8AAAAAAAAAAQAgAAAAIgAAAGRycy9kb3ducmV2LnhtbFBLAQIUABQAAAAIAIdO&#10;4kAzLwWeOwAAADkAAAAQAAAAAAAAAAEAIAAAABEBAABkcnMvc2hhcGV4bWwueG1sUEsFBgAAAAAG&#10;AAYAWwEAALsDAAAAAA==&#10;">
                <v:fill on="f" focussize="0,0"/>
                <v:stroke weight="1pt" color="#000000" joinstyle="round" startarrowlength="short" endarrowlength="short"/>
                <v:imagedata o:title=""/>
                <o:lock v:ext="edit" aspectratio="f"/>
              </v:line>
              <v:line id="Линия 222" o:spid="_x0000_s1026" o:spt="20" style="position:absolute;left:4820;top:15706;height:851;width:1;" filled="f" stroked="t" coordsize="21600,21600" o:gfxdata="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A5mo&#10;wAAAANwAAAAPAAAAAAAAAAEAIAAAACIAAABkcnMvZG93bnJldi54bWxQSwECFAAUAAAACACHTuJA&#10;My8FnjsAAAA5AAAAEAAAAAAAAAABACAAAAAPAQAAZHJzL3NoYXBleG1sLnhtbFBLBQYAAAAABgAG&#10;AFsBAAC5AwAAAAA=&#10;">
                <v:fill on="f" focussize="0,0"/>
                <v:stroke weight="1pt" color="#000000" joinstyle="round" startarrowlength="short" endarrowlength="short"/>
                <v:imagedata o:title=""/>
                <o:lock v:ext="edit" aspectratio="f"/>
              </v:line>
              <v:line id="Линия 223" o:spid="_x0000_s1026" o:spt="20" style="position:absolute;left:3402;top:15706;height:851;width:1;" filled="f" stroked="t" coordsize="21600,21600" o:gfxdata="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Y/&#10;Q0jCAAAA3AAAAA8AAAAAAAAAAQAgAAAAIgAAAGRycy9kb3ducmV2LnhtbFBLAQIUABQAAAAIAIdO&#10;4kAzLwWeOwAAADkAAAAQAAAAAAAAAAEAIAAAABEBAABkcnMvc2hhcGV4bWwueG1sUEsFBgAAAAAG&#10;AAYAWwEAALsDAAAAAA==&#10;">
                <v:fill on="f" focussize="0,0"/>
                <v:stroke weight="1pt" color="#000000" joinstyle="round" startarrowlength="short" endarrowlength="short"/>
                <v:imagedata o:title=""/>
                <o:lock v:ext="edit" aspectratio="f"/>
              </v:line>
              <v:line id="Линия 224" o:spid="_x0000_s1026" o:spt="20" style="position:absolute;left:11057;top:15706;height:851;width:1;" filled="f" stroked="t" coordsize="21600,21600" o:gfxdata="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lz5tO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 startarrowlength="short" endarrowlength="short"/>
                <v:imagedata o:title=""/>
                <o:lock v:ext="edit" aspectratio="f"/>
              </v:line>
              <v:line id="Линия 225" o:spid="_x0000_s1026" o:spt="20" style="position:absolute;left:1134;top:16273;height:1;width:3686;" filled="f" stroked="t" coordsize="21600,21600" o:gfxdata="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mheKS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 startarrowlength="short" endarrowlength="short"/>
                <v:imagedata o:title=""/>
                <o:lock v:ext="edit" aspectratio="f"/>
              </v:line>
              <v:line id="Линия 226" o:spid="_x0000_s1026" o:spt="20" style="position:absolute;left:1134;top:15989;height:1;width:3686;" filled="f" stroked="t" coordsize="21600,21600" o:gfxdata="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bt3T+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 startarrowlength="short" endarrowlength="short"/>
                <v:imagedata o:title=""/>
                <o:lock v:ext="edit" aspectratio="f"/>
              </v:line>
              <v:line id="Линия 227" o:spid="_x0000_s1026" o:spt="20" style="position:absolute;left:11058;top:15989;height:1;width:567;" filled="f" stroked="t" coordsize="21600,21600" o:gfxdata="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RFS74A&#10;AADc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 startarrowlength="short" endarrowlength="short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D1C4C"/>
    <w:multiLevelType w:val="multilevel"/>
    <w:tmpl w:val="7F3D1C4C"/>
    <w:lvl w:ilvl="0">
      <w:start w:val="1"/>
      <w:numFmt w:val="bullet"/>
      <w:pStyle w:val="a"/>
      <w:lvlText w:val="-"/>
      <w:lvlJc w:val="left"/>
      <w:pPr>
        <w:ind w:left="1429" w:hanging="360"/>
      </w:pPr>
      <w:rPr>
        <w:rFonts w:ascii="Vrinda" w:hAnsi="Vrinda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F92568E"/>
    <w:multiLevelType w:val="hybridMultilevel"/>
    <w:tmpl w:val="23E443F0"/>
    <w:lvl w:ilvl="0" w:tplc="5F804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812050">
    <w:abstractNumId w:val="0"/>
  </w:num>
  <w:num w:numId="2" w16cid:durableId="1642345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357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17FE"/>
    <w:rsid w:val="00002D7B"/>
    <w:rsid w:val="00002EC2"/>
    <w:rsid w:val="000045E9"/>
    <w:rsid w:val="0000528F"/>
    <w:rsid w:val="00006043"/>
    <w:rsid w:val="00006943"/>
    <w:rsid w:val="00007D15"/>
    <w:rsid w:val="00007EDA"/>
    <w:rsid w:val="000164AB"/>
    <w:rsid w:val="00017127"/>
    <w:rsid w:val="00017FE6"/>
    <w:rsid w:val="0002120C"/>
    <w:rsid w:val="0002228D"/>
    <w:rsid w:val="0002420B"/>
    <w:rsid w:val="0003167C"/>
    <w:rsid w:val="0003465C"/>
    <w:rsid w:val="00037473"/>
    <w:rsid w:val="00037943"/>
    <w:rsid w:val="000439BB"/>
    <w:rsid w:val="00050332"/>
    <w:rsid w:val="00050B6C"/>
    <w:rsid w:val="000529CE"/>
    <w:rsid w:val="00054337"/>
    <w:rsid w:val="000549FD"/>
    <w:rsid w:val="00056191"/>
    <w:rsid w:val="00060178"/>
    <w:rsid w:val="00065747"/>
    <w:rsid w:val="00065CD3"/>
    <w:rsid w:val="00065F4A"/>
    <w:rsid w:val="00066428"/>
    <w:rsid w:val="00070305"/>
    <w:rsid w:val="00074442"/>
    <w:rsid w:val="00075E6E"/>
    <w:rsid w:val="000820BD"/>
    <w:rsid w:val="00082799"/>
    <w:rsid w:val="00082D3B"/>
    <w:rsid w:val="00086316"/>
    <w:rsid w:val="00086884"/>
    <w:rsid w:val="00087EA0"/>
    <w:rsid w:val="00090F59"/>
    <w:rsid w:val="00091EE9"/>
    <w:rsid w:val="00094F22"/>
    <w:rsid w:val="00097875"/>
    <w:rsid w:val="000A10AC"/>
    <w:rsid w:val="000A1C4B"/>
    <w:rsid w:val="000A27DA"/>
    <w:rsid w:val="000A39D1"/>
    <w:rsid w:val="000A7F94"/>
    <w:rsid w:val="000B25D3"/>
    <w:rsid w:val="000B3654"/>
    <w:rsid w:val="000D1758"/>
    <w:rsid w:val="000D19E3"/>
    <w:rsid w:val="000D2B3A"/>
    <w:rsid w:val="000D2D03"/>
    <w:rsid w:val="000D3724"/>
    <w:rsid w:val="000D3D63"/>
    <w:rsid w:val="000D4C6B"/>
    <w:rsid w:val="000D5B3E"/>
    <w:rsid w:val="000E19D0"/>
    <w:rsid w:val="000E3AA8"/>
    <w:rsid w:val="000E3FF6"/>
    <w:rsid w:val="000F0E8E"/>
    <w:rsid w:val="000F2414"/>
    <w:rsid w:val="0010236B"/>
    <w:rsid w:val="0010355C"/>
    <w:rsid w:val="00104379"/>
    <w:rsid w:val="001051DD"/>
    <w:rsid w:val="001070AA"/>
    <w:rsid w:val="0011532A"/>
    <w:rsid w:val="001176DD"/>
    <w:rsid w:val="00120AD6"/>
    <w:rsid w:val="001224FE"/>
    <w:rsid w:val="00123BDF"/>
    <w:rsid w:val="00123E71"/>
    <w:rsid w:val="00124C8B"/>
    <w:rsid w:val="00133F52"/>
    <w:rsid w:val="00135AEF"/>
    <w:rsid w:val="0014024D"/>
    <w:rsid w:val="0014190E"/>
    <w:rsid w:val="001426DC"/>
    <w:rsid w:val="00142E70"/>
    <w:rsid w:val="00145DBB"/>
    <w:rsid w:val="00156CA0"/>
    <w:rsid w:val="0016028D"/>
    <w:rsid w:val="001604AD"/>
    <w:rsid w:val="00160D52"/>
    <w:rsid w:val="00161D38"/>
    <w:rsid w:val="00163C85"/>
    <w:rsid w:val="001669A2"/>
    <w:rsid w:val="00166F45"/>
    <w:rsid w:val="001677AF"/>
    <w:rsid w:val="00167DE6"/>
    <w:rsid w:val="00167E6E"/>
    <w:rsid w:val="00170D9F"/>
    <w:rsid w:val="00173392"/>
    <w:rsid w:val="00177045"/>
    <w:rsid w:val="00181293"/>
    <w:rsid w:val="001834F2"/>
    <w:rsid w:val="00183E65"/>
    <w:rsid w:val="00184B7E"/>
    <w:rsid w:val="0018679F"/>
    <w:rsid w:val="001874AF"/>
    <w:rsid w:val="00192D97"/>
    <w:rsid w:val="00192E7C"/>
    <w:rsid w:val="00194E3A"/>
    <w:rsid w:val="00196192"/>
    <w:rsid w:val="001964D4"/>
    <w:rsid w:val="001A3E57"/>
    <w:rsid w:val="001A5AA6"/>
    <w:rsid w:val="001B4C98"/>
    <w:rsid w:val="001B544E"/>
    <w:rsid w:val="001B5B50"/>
    <w:rsid w:val="001B7F92"/>
    <w:rsid w:val="001C11E9"/>
    <w:rsid w:val="001C197C"/>
    <w:rsid w:val="001C1A43"/>
    <w:rsid w:val="001C44BC"/>
    <w:rsid w:val="001C665E"/>
    <w:rsid w:val="001C689E"/>
    <w:rsid w:val="001C7536"/>
    <w:rsid w:val="001D0670"/>
    <w:rsid w:val="001D2031"/>
    <w:rsid w:val="001D2422"/>
    <w:rsid w:val="001D294E"/>
    <w:rsid w:val="001D2CD2"/>
    <w:rsid w:val="001D56B1"/>
    <w:rsid w:val="001D6531"/>
    <w:rsid w:val="001D79CE"/>
    <w:rsid w:val="001E0A73"/>
    <w:rsid w:val="001E4D4D"/>
    <w:rsid w:val="001E4FAD"/>
    <w:rsid w:val="001E7219"/>
    <w:rsid w:val="001E79CF"/>
    <w:rsid w:val="001F203F"/>
    <w:rsid w:val="001F2871"/>
    <w:rsid w:val="001F3731"/>
    <w:rsid w:val="001F4F72"/>
    <w:rsid w:val="001F51CC"/>
    <w:rsid w:val="001F5F56"/>
    <w:rsid w:val="00200467"/>
    <w:rsid w:val="00205BF0"/>
    <w:rsid w:val="00206944"/>
    <w:rsid w:val="00207DE1"/>
    <w:rsid w:val="00212330"/>
    <w:rsid w:val="00214728"/>
    <w:rsid w:val="00214E41"/>
    <w:rsid w:val="002157F2"/>
    <w:rsid w:val="002159C0"/>
    <w:rsid w:val="00216F54"/>
    <w:rsid w:val="00216F93"/>
    <w:rsid w:val="00220FE2"/>
    <w:rsid w:val="002211DB"/>
    <w:rsid w:val="00223038"/>
    <w:rsid w:val="00224620"/>
    <w:rsid w:val="00224B4D"/>
    <w:rsid w:val="0022563C"/>
    <w:rsid w:val="00226BE8"/>
    <w:rsid w:val="0023130D"/>
    <w:rsid w:val="0023187F"/>
    <w:rsid w:val="00232188"/>
    <w:rsid w:val="00233D45"/>
    <w:rsid w:val="00234DAD"/>
    <w:rsid w:val="0023579D"/>
    <w:rsid w:val="00235F4F"/>
    <w:rsid w:val="00240004"/>
    <w:rsid w:val="00242F78"/>
    <w:rsid w:val="00246533"/>
    <w:rsid w:val="00252EEC"/>
    <w:rsid w:val="00254A49"/>
    <w:rsid w:val="00257DE1"/>
    <w:rsid w:val="002650B9"/>
    <w:rsid w:val="00266BAA"/>
    <w:rsid w:val="00267F5E"/>
    <w:rsid w:val="0027116E"/>
    <w:rsid w:val="002743E6"/>
    <w:rsid w:val="002767E9"/>
    <w:rsid w:val="002817ED"/>
    <w:rsid w:val="002821D8"/>
    <w:rsid w:val="00285B02"/>
    <w:rsid w:val="00286348"/>
    <w:rsid w:val="0029101A"/>
    <w:rsid w:val="00291347"/>
    <w:rsid w:val="002927C8"/>
    <w:rsid w:val="00293405"/>
    <w:rsid w:val="00295F99"/>
    <w:rsid w:val="00296AA7"/>
    <w:rsid w:val="00296F23"/>
    <w:rsid w:val="002A048B"/>
    <w:rsid w:val="002A31EA"/>
    <w:rsid w:val="002A3FE7"/>
    <w:rsid w:val="002A7E2B"/>
    <w:rsid w:val="002A7FAC"/>
    <w:rsid w:val="002B0A59"/>
    <w:rsid w:val="002B0C0E"/>
    <w:rsid w:val="002B3EA4"/>
    <w:rsid w:val="002B475E"/>
    <w:rsid w:val="002B6C95"/>
    <w:rsid w:val="002B741E"/>
    <w:rsid w:val="002C1C40"/>
    <w:rsid w:val="002C2974"/>
    <w:rsid w:val="002C33D2"/>
    <w:rsid w:val="002C527B"/>
    <w:rsid w:val="002C6776"/>
    <w:rsid w:val="002C6E82"/>
    <w:rsid w:val="002C79CA"/>
    <w:rsid w:val="002D0834"/>
    <w:rsid w:val="002D094A"/>
    <w:rsid w:val="002D174C"/>
    <w:rsid w:val="002D2EEE"/>
    <w:rsid w:val="002D33A6"/>
    <w:rsid w:val="002D39B6"/>
    <w:rsid w:val="002D5259"/>
    <w:rsid w:val="002D62E8"/>
    <w:rsid w:val="002E025F"/>
    <w:rsid w:val="002E0ADC"/>
    <w:rsid w:val="002E1D74"/>
    <w:rsid w:val="002E2914"/>
    <w:rsid w:val="002E2B92"/>
    <w:rsid w:val="002E48A6"/>
    <w:rsid w:val="002E5D46"/>
    <w:rsid w:val="002E7C3C"/>
    <w:rsid w:val="00300603"/>
    <w:rsid w:val="00302631"/>
    <w:rsid w:val="00303016"/>
    <w:rsid w:val="00303703"/>
    <w:rsid w:val="00305177"/>
    <w:rsid w:val="00311073"/>
    <w:rsid w:val="00311777"/>
    <w:rsid w:val="003140B6"/>
    <w:rsid w:val="00316390"/>
    <w:rsid w:val="003231A5"/>
    <w:rsid w:val="00323919"/>
    <w:rsid w:val="0032392E"/>
    <w:rsid w:val="0032473B"/>
    <w:rsid w:val="00324D2B"/>
    <w:rsid w:val="00334A25"/>
    <w:rsid w:val="00334FEE"/>
    <w:rsid w:val="00336EB1"/>
    <w:rsid w:val="003437B5"/>
    <w:rsid w:val="00345E80"/>
    <w:rsid w:val="00345F97"/>
    <w:rsid w:val="00346C2F"/>
    <w:rsid w:val="00350AE2"/>
    <w:rsid w:val="00350BDD"/>
    <w:rsid w:val="00350FA8"/>
    <w:rsid w:val="00351633"/>
    <w:rsid w:val="003546C9"/>
    <w:rsid w:val="00355219"/>
    <w:rsid w:val="00355361"/>
    <w:rsid w:val="003613DD"/>
    <w:rsid w:val="00366DBE"/>
    <w:rsid w:val="00374935"/>
    <w:rsid w:val="00383AB0"/>
    <w:rsid w:val="0038565C"/>
    <w:rsid w:val="0038738A"/>
    <w:rsid w:val="00387C59"/>
    <w:rsid w:val="003902E7"/>
    <w:rsid w:val="0039091D"/>
    <w:rsid w:val="00393F29"/>
    <w:rsid w:val="00394FE5"/>
    <w:rsid w:val="003A3EBC"/>
    <w:rsid w:val="003A6341"/>
    <w:rsid w:val="003A6AB5"/>
    <w:rsid w:val="003A7E06"/>
    <w:rsid w:val="003B1BB1"/>
    <w:rsid w:val="003C6F36"/>
    <w:rsid w:val="003D1C09"/>
    <w:rsid w:val="003D225E"/>
    <w:rsid w:val="003D46D0"/>
    <w:rsid w:val="003D6D50"/>
    <w:rsid w:val="003E01AE"/>
    <w:rsid w:val="003E194F"/>
    <w:rsid w:val="003E39EE"/>
    <w:rsid w:val="003F524F"/>
    <w:rsid w:val="00404931"/>
    <w:rsid w:val="00404CA5"/>
    <w:rsid w:val="00404E41"/>
    <w:rsid w:val="00406E30"/>
    <w:rsid w:val="0040718A"/>
    <w:rsid w:val="00407B33"/>
    <w:rsid w:val="00410B25"/>
    <w:rsid w:val="00410BA8"/>
    <w:rsid w:val="00411471"/>
    <w:rsid w:val="00414BC6"/>
    <w:rsid w:val="004176A7"/>
    <w:rsid w:val="00420CF1"/>
    <w:rsid w:val="00424BCF"/>
    <w:rsid w:val="0042711D"/>
    <w:rsid w:val="00434045"/>
    <w:rsid w:val="004425A4"/>
    <w:rsid w:val="00442919"/>
    <w:rsid w:val="0044347F"/>
    <w:rsid w:val="00446B9F"/>
    <w:rsid w:val="00452D8C"/>
    <w:rsid w:val="0045463B"/>
    <w:rsid w:val="00457000"/>
    <w:rsid w:val="004578D0"/>
    <w:rsid w:val="00461061"/>
    <w:rsid w:val="00461A0F"/>
    <w:rsid w:val="00464924"/>
    <w:rsid w:val="004725F1"/>
    <w:rsid w:val="004738E4"/>
    <w:rsid w:val="00474F0F"/>
    <w:rsid w:val="0048116F"/>
    <w:rsid w:val="00481F32"/>
    <w:rsid w:val="0048338B"/>
    <w:rsid w:val="004852D3"/>
    <w:rsid w:val="004866B8"/>
    <w:rsid w:val="00486C7B"/>
    <w:rsid w:val="004925E1"/>
    <w:rsid w:val="0049266D"/>
    <w:rsid w:val="0049358D"/>
    <w:rsid w:val="00495B70"/>
    <w:rsid w:val="0049655F"/>
    <w:rsid w:val="004979A5"/>
    <w:rsid w:val="004A51BD"/>
    <w:rsid w:val="004A75D9"/>
    <w:rsid w:val="004A7B4C"/>
    <w:rsid w:val="004B065B"/>
    <w:rsid w:val="004B15F7"/>
    <w:rsid w:val="004B3A08"/>
    <w:rsid w:val="004B50F4"/>
    <w:rsid w:val="004B76EA"/>
    <w:rsid w:val="004C0FAD"/>
    <w:rsid w:val="004C1A05"/>
    <w:rsid w:val="004C2131"/>
    <w:rsid w:val="004C41C4"/>
    <w:rsid w:val="004C49F2"/>
    <w:rsid w:val="004C4C11"/>
    <w:rsid w:val="004C5BBA"/>
    <w:rsid w:val="004D1309"/>
    <w:rsid w:val="004D1695"/>
    <w:rsid w:val="004D283A"/>
    <w:rsid w:val="004D329E"/>
    <w:rsid w:val="004D53D6"/>
    <w:rsid w:val="004D6172"/>
    <w:rsid w:val="004E0043"/>
    <w:rsid w:val="004E24F2"/>
    <w:rsid w:val="004E2DDA"/>
    <w:rsid w:val="004E3615"/>
    <w:rsid w:val="004E3E81"/>
    <w:rsid w:val="004E566D"/>
    <w:rsid w:val="004E6071"/>
    <w:rsid w:val="004E7E0B"/>
    <w:rsid w:val="004E7FE8"/>
    <w:rsid w:val="004F1F45"/>
    <w:rsid w:val="004F1F98"/>
    <w:rsid w:val="004F28F8"/>
    <w:rsid w:val="004F5D40"/>
    <w:rsid w:val="004F6871"/>
    <w:rsid w:val="004F70A6"/>
    <w:rsid w:val="004F7C76"/>
    <w:rsid w:val="004F7DF7"/>
    <w:rsid w:val="005009DE"/>
    <w:rsid w:val="00500EE3"/>
    <w:rsid w:val="005044EB"/>
    <w:rsid w:val="00505AAF"/>
    <w:rsid w:val="00506B06"/>
    <w:rsid w:val="0051009D"/>
    <w:rsid w:val="005119C2"/>
    <w:rsid w:val="00511C82"/>
    <w:rsid w:val="005129E0"/>
    <w:rsid w:val="00512E70"/>
    <w:rsid w:val="00514417"/>
    <w:rsid w:val="00514C3C"/>
    <w:rsid w:val="00516093"/>
    <w:rsid w:val="0051711A"/>
    <w:rsid w:val="005175A3"/>
    <w:rsid w:val="00517DB2"/>
    <w:rsid w:val="00527169"/>
    <w:rsid w:val="005275AD"/>
    <w:rsid w:val="005332DB"/>
    <w:rsid w:val="00535380"/>
    <w:rsid w:val="0054166E"/>
    <w:rsid w:val="00543AAA"/>
    <w:rsid w:val="00544476"/>
    <w:rsid w:val="00547F63"/>
    <w:rsid w:val="00550C3E"/>
    <w:rsid w:val="0055136D"/>
    <w:rsid w:val="00551CA2"/>
    <w:rsid w:val="00554287"/>
    <w:rsid w:val="00555483"/>
    <w:rsid w:val="00557E20"/>
    <w:rsid w:val="00561A34"/>
    <w:rsid w:val="00567A28"/>
    <w:rsid w:val="00571028"/>
    <w:rsid w:val="0057128F"/>
    <w:rsid w:val="0058437A"/>
    <w:rsid w:val="00584FB8"/>
    <w:rsid w:val="005873C4"/>
    <w:rsid w:val="00590595"/>
    <w:rsid w:val="005A008F"/>
    <w:rsid w:val="005A12E3"/>
    <w:rsid w:val="005A485F"/>
    <w:rsid w:val="005A4E95"/>
    <w:rsid w:val="005A6001"/>
    <w:rsid w:val="005A6BAC"/>
    <w:rsid w:val="005B31E3"/>
    <w:rsid w:val="005B4F9A"/>
    <w:rsid w:val="005B52D3"/>
    <w:rsid w:val="005B70DC"/>
    <w:rsid w:val="005B7B3F"/>
    <w:rsid w:val="005C56D5"/>
    <w:rsid w:val="005C5737"/>
    <w:rsid w:val="005D0540"/>
    <w:rsid w:val="005D4E94"/>
    <w:rsid w:val="005D574F"/>
    <w:rsid w:val="005D74DA"/>
    <w:rsid w:val="005E16A6"/>
    <w:rsid w:val="005F118B"/>
    <w:rsid w:val="005F4D96"/>
    <w:rsid w:val="005F54AF"/>
    <w:rsid w:val="005F5D4C"/>
    <w:rsid w:val="006004C9"/>
    <w:rsid w:val="006057B4"/>
    <w:rsid w:val="0060583F"/>
    <w:rsid w:val="0060721E"/>
    <w:rsid w:val="00611D5E"/>
    <w:rsid w:val="006129C1"/>
    <w:rsid w:val="006129EE"/>
    <w:rsid w:val="00612C85"/>
    <w:rsid w:val="006165AC"/>
    <w:rsid w:val="00617F53"/>
    <w:rsid w:val="00620F2F"/>
    <w:rsid w:val="00621208"/>
    <w:rsid w:val="006240E5"/>
    <w:rsid w:val="00626C94"/>
    <w:rsid w:val="00632681"/>
    <w:rsid w:val="006338B9"/>
    <w:rsid w:val="00633AC7"/>
    <w:rsid w:val="006357C7"/>
    <w:rsid w:val="00640D1B"/>
    <w:rsid w:val="00650E66"/>
    <w:rsid w:val="0065321C"/>
    <w:rsid w:val="00653FA1"/>
    <w:rsid w:val="0065418E"/>
    <w:rsid w:val="00654C3D"/>
    <w:rsid w:val="0065713C"/>
    <w:rsid w:val="006601E4"/>
    <w:rsid w:val="006613F0"/>
    <w:rsid w:val="006716EA"/>
    <w:rsid w:val="0067236B"/>
    <w:rsid w:val="00673D57"/>
    <w:rsid w:val="00675B44"/>
    <w:rsid w:val="006761AE"/>
    <w:rsid w:val="006767C7"/>
    <w:rsid w:val="006806F2"/>
    <w:rsid w:val="00681757"/>
    <w:rsid w:val="00681CCF"/>
    <w:rsid w:val="0068269C"/>
    <w:rsid w:val="00683845"/>
    <w:rsid w:val="006849FB"/>
    <w:rsid w:val="00684E3C"/>
    <w:rsid w:val="00690402"/>
    <w:rsid w:val="00691531"/>
    <w:rsid w:val="006942DE"/>
    <w:rsid w:val="0069449A"/>
    <w:rsid w:val="00697C9F"/>
    <w:rsid w:val="006A2210"/>
    <w:rsid w:val="006A2E8D"/>
    <w:rsid w:val="006A406D"/>
    <w:rsid w:val="006A489B"/>
    <w:rsid w:val="006B0094"/>
    <w:rsid w:val="006B343D"/>
    <w:rsid w:val="006B4B3F"/>
    <w:rsid w:val="006B73AA"/>
    <w:rsid w:val="006C1EBC"/>
    <w:rsid w:val="006C264B"/>
    <w:rsid w:val="006C3398"/>
    <w:rsid w:val="006C33B6"/>
    <w:rsid w:val="006C4B0F"/>
    <w:rsid w:val="006D0511"/>
    <w:rsid w:val="006D39F1"/>
    <w:rsid w:val="006D3AD7"/>
    <w:rsid w:val="006D42C1"/>
    <w:rsid w:val="006D6367"/>
    <w:rsid w:val="006D7501"/>
    <w:rsid w:val="006E0764"/>
    <w:rsid w:val="006E115B"/>
    <w:rsid w:val="006E2560"/>
    <w:rsid w:val="006E26C2"/>
    <w:rsid w:val="006E2DDD"/>
    <w:rsid w:val="006E3DEF"/>
    <w:rsid w:val="006E7180"/>
    <w:rsid w:val="006F1BB5"/>
    <w:rsid w:val="006F211E"/>
    <w:rsid w:val="006F2332"/>
    <w:rsid w:val="006F4287"/>
    <w:rsid w:val="006F4C8A"/>
    <w:rsid w:val="006F4FD4"/>
    <w:rsid w:val="00701F88"/>
    <w:rsid w:val="0070200E"/>
    <w:rsid w:val="0070215D"/>
    <w:rsid w:val="007022E6"/>
    <w:rsid w:val="00702A13"/>
    <w:rsid w:val="00703C22"/>
    <w:rsid w:val="007068C9"/>
    <w:rsid w:val="00706B58"/>
    <w:rsid w:val="00706B8C"/>
    <w:rsid w:val="00712F55"/>
    <w:rsid w:val="007157B7"/>
    <w:rsid w:val="007205CB"/>
    <w:rsid w:val="007234EE"/>
    <w:rsid w:val="00725AAA"/>
    <w:rsid w:val="0072794E"/>
    <w:rsid w:val="007323CB"/>
    <w:rsid w:val="0073350F"/>
    <w:rsid w:val="007342DB"/>
    <w:rsid w:val="0073634E"/>
    <w:rsid w:val="00736452"/>
    <w:rsid w:val="00736A3E"/>
    <w:rsid w:val="00736D23"/>
    <w:rsid w:val="00737B40"/>
    <w:rsid w:val="00741EEF"/>
    <w:rsid w:val="00746FF7"/>
    <w:rsid w:val="00750B0E"/>
    <w:rsid w:val="00750B80"/>
    <w:rsid w:val="00750DE1"/>
    <w:rsid w:val="007535C8"/>
    <w:rsid w:val="00754576"/>
    <w:rsid w:val="007545BC"/>
    <w:rsid w:val="00761CB4"/>
    <w:rsid w:val="00761DF5"/>
    <w:rsid w:val="007633BC"/>
    <w:rsid w:val="007641E3"/>
    <w:rsid w:val="007650D3"/>
    <w:rsid w:val="00767739"/>
    <w:rsid w:val="0077084C"/>
    <w:rsid w:val="0077245E"/>
    <w:rsid w:val="007752AA"/>
    <w:rsid w:val="00777CB6"/>
    <w:rsid w:val="007803B1"/>
    <w:rsid w:val="00780EEC"/>
    <w:rsid w:val="007813E4"/>
    <w:rsid w:val="0078773B"/>
    <w:rsid w:val="00791FB5"/>
    <w:rsid w:val="007934EF"/>
    <w:rsid w:val="0079353F"/>
    <w:rsid w:val="0079555D"/>
    <w:rsid w:val="00795FE8"/>
    <w:rsid w:val="0079622F"/>
    <w:rsid w:val="007A0C58"/>
    <w:rsid w:val="007A5553"/>
    <w:rsid w:val="007A6E59"/>
    <w:rsid w:val="007A7766"/>
    <w:rsid w:val="007B0FB4"/>
    <w:rsid w:val="007B18F3"/>
    <w:rsid w:val="007B228C"/>
    <w:rsid w:val="007B2B4F"/>
    <w:rsid w:val="007B3693"/>
    <w:rsid w:val="007B763B"/>
    <w:rsid w:val="007B7CEC"/>
    <w:rsid w:val="007B7F04"/>
    <w:rsid w:val="007C06B4"/>
    <w:rsid w:val="007C1304"/>
    <w:rsid w:val="007C3273"/>
    <w:rsid w:val="007C750A"/>
    <w:rsid w:val="007D166F"/>
    <w:rsid w:val="007D2E97"/>
    <w:rsid w:val="007D3A4F"/>
    <w:rsid w:val="007D5B54"/>
    <w:rsid w:val="007D72F8"/>
    <w:rsid w:val="007E00CA"/>
    <w:rsid w:val="007E13F6"/>
    <w:rsid w:val="007E1E4D"/>
    <w:rsid w:val="007E1F95"/>
    <w:rsid w:val="007E3B8D"/>
    <w:rsid w:val="007E5CC4"/>
    <w:rsid w:val="007E5CE4"/>
    <w:rsid w:val="007F75DD"/>
    <w:rsid w:val="007F7E13"/>
    <w:rsid w:val="00805223"/>
    <w:rsid w:val="00805986"/>
    <w:rsid w:val="00805D9B"/>
    <w:rsid w:val="0080613B"/>
    <w:rsid w:val="00807C69"/>
    <w:rsid w:val="00817133"/>
    <w:rsid w:val="008177E2"/>
    <w:rsid w:val="008179AE"/>
    <w:rsid w:val="00817C8C"/>
    <w:rsid w:val="0082172E"/>
    <w:rsid w:val="00823C4C"/>
    <w:rsid w:val="008245B3"/>
    <w:rsid w:val="00826752"/>
    <w:rsid w:val="00827AED"/>
    <w:rsid w:val="008302D2"/>
    <w:rsid w:val="00830372"/>
    <w:rsid w:val="008337D2"/>
    <w:rsid w:val="0083623C"/>
    <w:rsid w:val="008445CD"/>
    <w:rsid w:val="008449F2"/>
    <w:rsid w:val="008471C7"/>
    <w:rsid w:val="00854D01"/>
    <w:rsid w:val="008554F6"/>
    <w:rsid w:val="00855C03"/>
    <w:rsid w:val="008561D2"/>
    <w:rsid w:val="00856DB0"/>
    <w:rsid w:val="00860700"/>
    <w:rsid w:val="00861007"/>
    <w:rsid w:val="00861A94"/>
    <w:rsid w:val="00861A9B"/>
    <w:rsid w:val="00862267"/>
    <w:rsid w:val="00862DD7"/>
    <w:rsid w:val="00863C89"/>
    <w:rsid w:val="00864B0F"/>
    <w:rsid w:val="00870653"/>
    <w:rsid w:val="0087212B"/>
    <w:rsid w:val="008754E0"/>
    <w:rsid w:val="00880688"/>
    <w:rsid w:val="00883606"/>
    <w:rsid w:val="00883A97"/>
    <w:rsid w:val="00883E79"/>
    <w:rsid w:val="00885008"/>
    <w:rsid w:val="00892CC9"/>
    <w:rsid w:val="00893B25"/>
    <w:rsid w:val="00894D6E"/>
    <w:rsid w:val="00895BEC"/>
    <w:rsid w:val="008A1131"/>
    <w:rsid w:val="008A3DB5"/>
    <w:rsid w:val="008A6B54"/>
    <w:rsid w:val="008A7584"/>
    <w:rsid w:val="008B2E57"/>
    <w:rsid w:val="008B6202"/>
    <w:rsid w:val="008B7A58"/>
    <w:rsid w:val="008C664C"/>
    <w:rsid w:val="008D1AC2"/>
    <w:rsid w:val="008D29C4"/>
    <w:rsid w:val="008D41F3"/>
    <w:rsid w:val="008E1818"/>
    <w:rsid w:val="008E3491"/>
    <w:rsid w:val="008E3668"/>
    <w:rsid w:val="008E4567"/>
    <w:rsid w:val="008F1D08"/>
    <w:rsid w:val="008F24D5"/>
    <w:rsid w:val="008F2764"/>
    <w:rsid w:val="008F2BC0"/>
    <w:rsid w:val="008F4AB1"/>
    <w:rsid w:val="008F562D"/>
    <w:rsid w:val="008F678E"/>
    <w:rsid w:val="009000B1"/>
    <w:rsid w:val="009015C3"/>
    <w:rsid w:val="00902492"/>
    <w:rsid w:val="0090414D"/>
    <w:rsid w:val="00906E48"/>
    <w:rsid w:val="00907E47"/>
    <w:rsid w:val="00913651"/>
    <w:rsid w:val="00916723"/>
    <w:rsid w:val="009206E7"/>
    <w:rsid w:val="00922F0F"/>
    <w:rsid w:val="00923D0F"/>
    <w:rsid w:val="00924B4B"/>
    <w:rsid w:val="0092502E"/>
    <w:rsid w:val="00927BC4"/>
    <w:rsid w:val="0093043C"/>
    <w:rsid w:val="00930B79"/>
    <w:rsid w:val="009312E6"/>
    <w:rsid w:val="00932B33"/>
    <w:rsid w:val="00936C26"/>
    <w:rsid w:val="00941ABF"/>
    <w:rsid w:val="00942D02"/>
    <w:rsid w:val="009447AB"/>
    <w:rsid w:val="0094503B"/>
    <w:rsid w:val="00947A3F"/>
    <w:rsid w:val="00947DEB"/>
    <w:rsid w:val="00954E9D"/>
    <w:rsid w:val="00954F41"/>
    <w:rsid w:val="009578B5"/>
    <w:rsid w:val="00957A35"/>
    <w:rsid w:val="00960312"/>
    <w:rsid w:val="00960A25"/>
    <w:rsid w:val="00960DFD"/>
    <w:rsid w:val="009615B3"/>
    <w:rsid w:val="00962857"/>
    <w:rsid w:val="00971B67"/>
    <w:rsid w:val="00971B83"/>
    <w:rsid w:val="00972C1F"/>
    <w:rsid w:val="00973153"/>
    <w:rsid w:val="00975717"/>
    <w:rsid w:val="0097571B"/>
    <w:rsid w:val="00980003"/>
    <w:rsid w:val="0098019A"/>
    <w:rsid w:val="0098196E"/>
    <w:rsid w:val="00981DEA"/>
    <w:rsid w:val="00981EA7"/>
    <w:rsid w:val="009830EC"/>
    <w:rsid w:val="00987B6A"/>
    <w:rsid w:val="00990015"/>
    <w:rsid w:val="00993006"/>
    <w:rsid w:val="0099366D"/>
    <w:rsid w:val="00996858"/>
    <w:rsid w:val="009A23FD"/>
    <w:rsid w:val="009A3D93"/>
    <w:rsid w:val="009A6891"/>
    <w:rsid w:val="009A7D66"/>
    <w:rsid w:val="009B0218"/>
    <w:rsid w:val="009B6499"/>
    <w:rsid w:val="009B6857"/>
    <w:rsid w:val="009C339B"/>
    <w:rsid w:val="009C606E"/>
    <w:rsid w:val="009C63B7"/>
    <w:rsid w:val="009C6F08"/>
    <w:rsid w:val="009C70FB"/>
    <w:rsid w:val="009D026C"/>
    <w:rsid w:val="009D0452"/>
    <w:rsid w:val="009D535F"/>
    <w:rsid w:val="009D772D"/>
    <w:rsid w:val="009E3B5A"/>
    <w:rsid w:val="009E444C"/>
    <w:rsid w:val="009E6571"/>
    <w:rsid w:val="009F011B"/>
    <w:rsid w:val="009F077C"/>
    <w:rsid w:val="009F36D7"/>
    <w:rsid w:val="009F38D9"/>
    <w:rsid w:val="009F52A8"/>
    <w:rsid w:val="009F57C1"/>
    <w:rsid w:val="009F5882"/>
    <w:rsid w:val="009F6A08"/>
    <w:rsid w:val="00A03942"/>
    <w:rsid w:val="00A05CE5"/>
    <w:rsid w:val="00A22892"/>
    <w:rsid w:val="00A2700D"/>
    <w:rsid w:val="00A35215"/>
    <w:rsid w:val="00A425ED"/>
    <w:rsid w:val="00A42FB2"/>
    <w:rsid w:val="00A45973"/>
    <w:rsid w:val="00A509D0"/>
    <w:rsid w:val="00A51211"/>
    <w:rsid w:val="00A52F98"/>
    <w:rsid w:val="00A533E2"/>
    <w:rsid w:val="00A55D9A"/>
    <w:rsid w:val="00A615ED"/>
    <w:rsid w:val="00A65C3C"/>
    <w:rsid w:val="00A672EB"/>
    <w:rsid w:val="00A70284"/>
    <w:rsid w:val="00A70CA0"/>
    <w:rsid w:val="00A7151A"/>
    <w:rsid w:val="00A74032"/>
    <w:rsid w:val="00A815FA"/>
    <w:rsid w:val="00A81991"/>
    <w:rsid w:val="00A8429A"/>
    <w:rsid w:val="00A87316"/>
    <w:rsid w:val="00A91DAD"/>
    <w:rsid w:val="00A921B0"/>
    <w:rsid w:val="00A96414"/>
    <w:rsid w:val="00A979BA"/>
    <w:rsid w:val="00AA036E"/>
    <w:rsid w:val="00AA33D2"/>
    <w:rsid w:val="00AA3710"/>
    <w:rsid w:val="00AA6829"/>
    <w:rsid w:val="00AA7C0D"/>
    <w:rsid w:val="00AA7D3B"/>
    <w:rsid w:val="00AB5093"/>
    <w:rsid w:val="00AB62E7"/>
    <w:rsid w:val="00AB7006"/>
    <w:rsid w:val="00AB7D2F"/>
    <w:rsid w:val="00AC33B3"/>
    <w:rsid w:val="00AC5214"/>
    <w:rsid w:val="00AC6AB6"/>
    <w:rsid w:val="00AD05DC"/>
    <w:rsid w:val="00AD434E"/>
    <w:rsid w:val="00AD5058"/>
    <w:rsid w:val="00AD57EE"/>
    <w:rsid w:val="00AE3D1D"/>
    <w:rsid w:val="00AE45A8"/>
    <w:rsid w:val="00AF592B"/>
    <w:rsid w:val="00AF7F22"/>
    <w:rsid w:val="00B0075D"/>
    <w:rsid w:val="00B01D3A"/>
    <w:rsid w:val="00B06F7C"/>
    <w:rsid w:val="00B104F5"/>
    <w:rsid w:val="00B10CB4"/>
    <w:rsid w:val="00B1212A"/>
    <w:rsid w:val="00B13E3D"/>
    <w:rsid w:val="00B15F4C"/>
    <w:rsid w:val="00B21A8E"/>
    <w:rsid w:val="00B22873"/>
    <w:rsid w:val="00B26926"/>
    <w:rsid w:val="00B2757C"/>
    <w:rsid w:val="00B341AB"/>
    <w:rsid w:val="00B35207"/>
    <w:rsid w:val="00B410B7"/>
    <w:rsid w:val="00B41C89"/>
    <w:rsid w:val="00B439EB"/>
    <w:rsid w:val="00B450E4"/>
    <w:rsid w:val="00B46FBD"/>
    <w:rsid w:val="00B51A00"/>
    <w:rsid w:val="00B53F05"/>
    <w:rsid w:val="00B62123"/>
    <w:rsid w:val="00B62EF7"/>
    <w:rsid w:val="00B64605"/>
    <w:rsid w:val="00B70170"/>
    <w:rsid w:val="00B721E8"/>
    <w:rsid w:val="00B73ADC"/>
    <w:rsid w:val="00B7428A"/>
    <w:rsid w:val="00B74907"/>
    <w:rsid w:val="00B81E35"/>
    <w:rsid w:val="00B90D7C"/>
    <w:rsid w:val="00B91DB0"/>
    <w:rsid w:val="00B95B47"/>
    <w:rsid w:val="00B96336"/>
    <w:rsid w:val="00B96632"/>
    <w:rsid w:val="00B96661"/>
    <w:rsid w:val="00BA132B"/>
    <w:rsid w:val="00BA2B4A"/>
    <w:rsid w:val="00BB0BEC"/>
    <w:rsid w:val="00BB2A57"/>
    <w:rsid w:val="00BB493A"/>
    <w:rsid w:val="00BB7F10"/>
    <w:rsid w:val="00BC2F15"/>
    <w:rsid w:val="00BC5BD9"/>
    <w:rsid w:val="00BC601D"/>
    <w:rsid w:val="00BC66A3"/>
    <w:rsid w:val="00BD30D4"/>
    <w:rsid w:val="00BD38A5"/>
    <w:rsid w:val="00BD60F7"/>
    <w:rsid w:val="00BD6117"/>
    <w:rsid w:val="00BD6431"/>
    <w:rsid w:val="00BE0750"/>
    <w:rsid w:val="00BE079D"/>
    <w:rsid w:val="00BE1B89"/>
    <w:rsid w:val="00BE24C3"/>
    <w:rsid w:val="00BE4F35"/>
    <w:rsid w:val="00BE7F1B"/>
    <w:rsid w:val="00BF21CA"/>
    <w:rsid w:val="00BF3805"/>
    <w:rsid w:val="00BF71DE"/>
    <w:rsid w:val="00C04559"/>
    <w:rsid w:val="00C05456"/>
    <w:rsid w:val="00C106D0"/>
    <w:rsid w:val="00C1261A"/>
    <w:rsid w:val="00C1281D"/>
    <w:rsid w:val="00C154AD"/>
    <w:rsid w:val="00C16B45"/>
    <w:rsid w:val="00C2085C"/>
    <w:rsid w:val="00C21110"/>
    <w:rsid w:val="00C21BDC"/>
    <w:rsid w:val="00C21BFD"/>
    <w:rsid w:val="00C22240"/>
    <w:rsid w:val="00C26AB1"/>
    <w:rsid w:val="00C275CA"/>
    <w:rsid w:val="00C32B95"/>
    <w:rsid w:val="00C32D78"/>
    <w:rsid w:val="00C3760E"/>
    <w:rsid w:val="00C40211"/>
    <w:rsid w:val="00C469AD"/>
    <w:rsid w:val="00C46B5B"/>
    <w:rsid w:val="00C50A56"/>
    <w:rsid w:val="00C5271E"/>
    <w:rsid w:val="00C52A45"/>
    <w:rsid w:val="00C540DF"/>
    <w:rsid w:val="00C54EDF"/>
    <w:rsid w:val="00C6047C"/>
    <w:rsid w:val="00C61252"/>
    <w:rsid w:val="00C62D03"/>
    <w:rsid w:val="00C6721E"/>
    <w:rsid w:val="00C710E5"/>
    <w:rsid w:val="00C71D51"/>
    <w:rsid w:val="00C733A4"/>
    <w:rsid w:val="00C73B9F"/>
    <w:rsid w:val="00C772A5"/>
    <w:rsid w:val="00C845E8"/>
    <w:rsid w:val="00C86C9D"/>
    <w:rsid w:val="00C87EB2"/>
    <w:rsid w:val="00C90FFB"/>
    <w:rsid w:val="00C95468"/>
    <w:rsid w:val="00C95FA8"/>
    <w:rsid w:val="00C96A48"/>
    <w:rsid w:val="00CA01E2"/>
    <w:rsid w:val="00CA0219"/>
    <w:rsid w:val="00CA0F02"/>
    <w:rsid w:val="00CA17FE"/>
    <w:rsid w:val="00CA1CC2"/>
    <w:rsid w:val="00CA1E30"/>
    <w:rsid w:val="00CA2E10"/>
    <w:rsid w:val="00CA5019"/>
    <w:rsid w:val="00CA574B"/>
    <w:rsid w:val="00CA756E"/>
    <w:rsid w:val="00CB16C1"/>
    <w:rsid w:val="00CB4DA2"/>
    <w:rsid w:val="00CB6E40"/>
    <w:rsid w:val="00CC0361"/>
    <w:rsid w:val="00CC0740"/>
    <w:rsid w:val="00CC1B5B"/>
    <w:rsid w:val="00CC3D4C"/>
    <w:rsid w:val="00CC6368"/>
    <w:rsid w:val="00CC7ACE"/>
    <w:rsid w:val="00CD0668"/>
    <w:rsid w:val="00CD2F1B"/>
    <w:rsid w:val="00CD3318"/>
    <w:rsid w:val="00CD4912"/>
    <w:rsid w:val="00CE18D8"/>
    <w:rsid w:val="00CE2657"/>
    <w:rsid w:val="00CE50EB"/>
    <w:rsid w:val="00CE61B5"/>
    <w:rsid w:val="00CE62E2"/>
    <w:rsid w:val="00CE727D"/>
    <w:rsid w:val="00CE7E3E"/>
    <w:rsid w:val="00CF025A"/>
    <w:rsid w:val="00CF512B"/>
    <w:rsid w:val="00CF6854"/>
    <w:rsid w:val="00CF750A"/>
    <w:rsid w:val="00D05C30"/>
    <w:rsid w:val="00D11419"/>
    <w:rsid w:val="00D120E7"/>
    <w:rsid w:val="00D16CF0"/>
    <w:rsid w:val="00D23564"/>
    <w:rsid w:val="00D2429C"/>
    <w:rsid w:val="00D30DC4"/>
    <w:rsid w:val="00D30E40"/>
    <w:rsid w:val="00D314A0"/>
    <w:rsid w:val="00D321F8"/>
    <w:rsid w:val="00D3268D"/>
    <w:rsid w:val="00D34236"/>
    <w:rsid w:val="00D34476"/>
    <w:rsid w:val="00D37E37"/>
    <w:rsid w:val="00D41C9D"/>
    <w:rsid w:val="00D4316A"/>
    <w:rsid w:val="00D43502"/>
    <w:rsid w:val="00D43CC5"/>
    <w:rsid w:val="00D51CA1"/>
    <w:rsid w:val="00D57333"/>
    <w:rsid w:val="00D6066A"/>
    <w:rsid w:val="00D60EF0"/>
    <w:rsid w:val="00D620E5"/>
    <w:rsid w:val="00D629F3"/>
    <w:rsid w:val="00D647BF"/>
    <w:rsid w:val="00D71F1A"/>
    <w:rsid w:val="00D71F20"/>
    <w:rsid w:val="00D73933"/>
    <w:rsid w:val="00D74564"/>
    <w:rsid w:val="00D75230"/>
    <w:rsid w:val="00D81B94"/>
    <w:rsid w:val="00D86B9F"/>
    <w:rsid w:val="00D9274B"/>
    <w:rsid w:val="00D931EA"/>
    <w:rsid w:val="00DA01A3"/>
    <w:rsid w:val="00DA2B3A"/>
    <w:rsid w:val="00DA3ACE"/>
    <w:rsid w:val="00DA4561"/>
    <w:rsid w:val="00DA5634"/>
    <w:rsid w:val="00DA6D4D"/>
    <w:rsid w:val="00DB1EF0"/>
    <w:rsid w:val="00DB4BCF"/>
    <w:rsid w:val="00DB6F2D"/>
    <w:rsid w:val="00DC040E"/>
    <w:rsid w:val="00DC07FF"/>
    <w:rsid w:val="00DC1602"/>
    <w:rsid w:val="00DC3D91"/>
    <w:rsid w:val="00DD0CBE"/>
    <w:rsid w:val="00DD259F"/>
    <w:rsid w:val="00DD30F6"/>
    <w:rsid w:val="00DD3801"/>
    <w:rsid w:val="00DD5D6C"/>
    <w:rsid w:val="00DE33B5"/>
    <w:rsid w:val="00DE420D"/>
    <w:rsid w:val="00DE64E0"/>
    <w:rsid w:val="00DE7E94"/>
    <w:rsid w:val="00DF3525"/>
    <w:rsid w:val="00DF3DF9"/>
    <w:rsid w:val="00DF476E"/>
    <w:rsid w:val="00DF4DDC"/>
    <w:rsid w:val="00DF668A"/>
    <w:rsid w:val="00DF78DA"/>
    <w:rsid w:val="00E006D6"/>
    <w:rsid w:val="00E02C9F"/>
    <w:rsid w:val="00E05995"/>
    <w:rsid w:val="00E0770B"/>
    <w:rsid w:val="00E07DAB"/>
    <w:rsid w:val="00E10696"/>
    <w:rsid w:val="00E108CE"/>
    <w:rsid w:val="00E12821"/>
    <w:rsid w:val="00E15044"/>
    <w:rsid w:val="00E15F67"/>
    <w:rsid w:val="00E17118"/>
    <w:rsid w:val="00E20058"/>
    <w:rsid w:val="00E2243A"/>
    <w:rsid w:val="00E26988"/>
    <w:rsid w:val="00E31363"/>
    <w:rsid w:val="00E3234D"/>
    <w:rsid w:val="00E325A3"/>
    <w:rsid w:val="00E350EB"/>
    <w:rsid w:val="00E430DB"/>
    <w:rsid w:val="00E43422"/>
    <w:rsid w:val="00E438D7"/>
    <w:rsid w:val="00E43F11"/>
    <w:rsid w:val="00E50BC7"/>
    <w:rsid w:val="00E52694"/>
    <w:rsid w:val="00E56417"/>
    <w:rsid w:val="00E60D7C"/>
    <w:rsid w:val="00E60E42"/>
    <w:rsid w:val="00E61671"/>
    <w:rsid w:val="00E617B8"/>
    <w:rsid w:val="00E623FA"/>
    <w:rsid w:val="00E65CE6"/>
    <w:rsid w:val="00E65EC5"/>
    <w:rsid w:val="00E66B3F"/>
    <w:rsid w:val="00E678C5"/>
    <w:rsid w:val="00E711AE"/>
    <w:rsid w:val="00E717ED"/>
    <w:rsid w:val="00E72A58"/>
    <w:rsid w:val="00E72EFF"/>
    <w:rsid w:val="00E739C2"/>
    <w:rsid w:val="00E74429"/>
    <w:rsid w:val="00E80B9D"/>
    <w:rsid w:val="00E825B1"/>
    <w:rsid w:val="00E8297C"/>
    <w:rsid w:val="00E83177"/>
    <w:rsid w:val="00E84F1C"/>
    <w:rsid w:val="00E8579D"/>
    <w:rsid w:val="00E8686D"/>
    <w:rsid w:val="00E92AAC"/>
    <w:rsid w:val="00E95783"/>
    <w:rsid w:val="00EA4BCD"/>
    <w:rsid w:val="00EA4FFB"/>
    <w:rsid w:val="00EB020B"/>
    <w:rsid w:val="00EB1786"/>
    <w:rsid w:val="00EB2107"/>
    <w:rsid w:val="00EB5666"/>
    <w:rsid w:val="00EB572E"/>
    <w:rsid w:val="00EB6073"/>
    <w:rsid w:val="00EB70C5"/>
    <w:rsid w:val="00EC1108"/>
    <w:rsid w:val="00EC1E41"/>
    <w:rsid w:val="00EC21E2"/>
    <w:rsid w:val="00ED1FD9"/>
    <w:rsid w:val="00ED29E0"/>
    <w:rsid w:val="00ED6708"/>
    <w:rsid w:val="00ED7181"/>
    <w:rsid w:val="00EE1305"/>
    <w:rsid w:val="00EE1898"/>
    <w:rsid w:val="00EE2276"/>
    <w:rsid w:val="00EE3AC4"/>
    <w:rsid w:val="00EE65D8"/>
    <w:rsid w:val="00EF076F"/>
    <w:rsid w:val="00EF139B"/>
    <w:rsid w:val="00EF2567"/>
    <w:rsid w:val="00EF572A"/>
    <w:rsid w:val="00EF6758"/>
    <w:rsid w:val="00F05DE5"/>
    <w:rsid w:val="00F06293"/>
    <w:rsid w:val="00F06C0A"/>
    <w:rsid w:val="00F07EAA"/>
    <w:rsid w:val="00F13037"/>
    <w:rsid w:val="00F142A1"/>
    <w:rsid w:val="00F2005A"/>
    <w:rsid w:val="00F2270A"/>
    <w:rsid w:val="00F23A86"/>
    <w:rsid w:val="00F26548"/>
    <w:rsid w:val="00F32C24"/>
    <w:rsid w:val="00F32D3A"/>
    <w:rsid w:val="00F33C9D"/>
    <w:rsid w:val="00F35BFE"/>
    <w:rsid w:val="00F37333"/>
    <w:rsid w:val="00F37916"/>
    <w:rsid w:val="00F40640"/>
    <w:rsid w:val="00F440CD"/>
    <w:rsid w:val="00F51C0F"/>
    <w:rsid w:val="00F621DD"/>
    <w:rsid w:val="00F62DB1"/>
    <w:rsid w:val="00F646A7"/>
    <w:rsid w:val="00F65A8B"/>
    <w:rsid w:val="00F65F17"/>
    <w:rsid w:val="00F6687D"/>
    <w:rsid w:val="00F67184"/>
    <w:rsid w:val="00F6739E"/>
    <w:rsid w:val="00F67930"/>
    <w:rsid w:val="00F7139B"/>
    <w:rsid w:val="00F71994"/>
    <w:rsid w:val="00F737CC"/>
    <w:rsid w:val="00F74523"/>
    <w:rsid w:val="00F7511D"/>
    <w:rsid w:val="00F8034D"/>
    <w:rsid w:val="00F81A63"/>
    <w:rsid w:val="00F81FE6"/>
    <w:rsid w:val="00F84701"/>
    <w:rsid w:val="00F84BEB"/>
    <w:rsid w:val="00F86019"/>
    <w:rsid w:val="00F90B06"/>
    <w:rsid w:val="00F93A82"/>
    <w:rsid w:val="00F9524C"/>
    <w:rsid w:val="00F9584E"/>
    <w:rsid w:val="00FA06F3"/>
    <w:rsid w:val="00FA1D7B"/>
    <w:rsid w:val="00FA1F38"/>
    <w:rsid w:val="00FA4080"/>
    <w:rsid w:val="00FA4A85"/>
    <w:rsid w:val="00FA4BD2"/>
    <w:rsid w:val="00FA63A1"/>
    <w:rsid w:val="00FA63ED"/>
    <w:rsid w:val="00FA7FB1"/>
    <w:rsid w:val="00FB31DF"/>
    <w:rsid w:val="00FB4FFD"/>
    <w:rsid w:val="00FB5DBD"/>
    <w:rsid w:val="00FC1454"/>
    <w:rsid w:val="00FC40A4"/>
    <w:rsid w:val="00FD0C06"/>
    <w:rsid w:val="00FD2E16"/>
    <w:rsid w:val="00FD36EF"/>
    <w:rsid w:val="00FD4066"/>
    <w:rsid w:val="00FD64D4"/>
    <w:rsid w:val="00FE167F"/>
    <w:rsid w:val="00FE3A33"/>
    <w:rsid w:val="00FE5ECC"/>
    <w:rsid w:val="00FE6F99"/>
    <w:rsid w:val="00FE79C5"/>
    <w:rsid w:val="00FE7BBF"/>
    <w:rsid w:val="00FF0520"/>
    <w:rsid w:val="00FF2255"/>
    <w:rsid w:val="00FF2CEC"/>
    <w:rsid w:val="00FF64C4"/>
    <w:rsid w:val="00FF702D"/>
    <w:rsid w:val="00FF71C8"/>
    <w:rsid w:val="01894B2F"/>
    <w:rsid w:val="031C15A9"/>
    <w:rsid w:val="04565DFE"/>
    <w:rsid w:val="12155452"/>
    <w:rsid w:val="1B0A6486"/>
    <w:rsid w:val="210E57DC"/>
    <w:rsid w:val="221459F6"/>
    <w:rsid w:val="2BAB376D"/>
    <w:rsid w:val="310014DC"/>
    <w:rsid w:val="3DE41382"/>
    <w:rsid w:val="3E17723A"/>
    <w:rsid w:val="46614287"/>
    <w:rsid w:val="4CA84705"/>
    <w:rsid w:val="51271B80"/>
    <w:rsid w:val="53C55E77"/>
    <w:rsid w:val="59635E81"/>
    <w:rsid w:val="5D2D26C4"/>
    <w:rsid w:val="5EEF7F00"/>
    <w:rsid w:val="6E167EB3"/>
    <w:rsid w:val="74BB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6E14BC"/>
  <w15:docId w15:val="{36992FFA-08D7-F341-A4A4-DFD77855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footnote text" w:semiHidden="1" w:qFormat="1"/>
    <w:lsdException w:name="header" w:uiPriority="99" w:qFormat="1"/>
    <w:lsdException w:name="footer" w:uiPriority="99" w:qFormat="1"/>
    <w:lsdException w:name="caption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Body Text 2" w:qFormat="1"/>
    <w:lsdException w:name="Body Text 3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Pr>
      <w:sz w:val="32"/>
    </w:rPr>
  </w:style>
  <w:style w:type="paragraph" w:styleId="1">
    <w:name w:val="heading 1"/>
    <w:next w:val="a1"/>
    <w:link w:val="10"/>
    <w:uiPriority w:val="9"/>
    <w:qFormat/>
    <w:pPr>
      <w:keepNext/>
      <w:pageBreakBefore/>
      <w:suppressAutoHyphens/>
      <w:spacing w:after="720" w:line="420" w:lineRule="exact"/>
      <w:ind w:firstLine="1134"/>
      <w:outlineLvl w:val="0"/>
    </w:pPr>
    <w:rPr>
      <w:b/>
      <w:spacing w:val="40"/>
      <w:kern w:val="28"/>
      <w:sz w:val="36"/>
    </w:rPr>
  </w:style>
  <w:style w:type="paragraph" w:styleId="2">
    <w:name w:val="heading 2"/>
    <w:basedOn w:val="a0"/>
    <w:next w:val="a0"/>
    <w:uiPriority w:val="9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0"/>
    <w:next w:val="a0"/>
    <w:link w:val="30"/>
    <w:uiPriority w:val="9"/>
    <w:qFormat/>
    <w:pPr>
      <w:keepNext/>
      <w:tabs>
        <w:tab w:val="left" w:pos="2138"/>
      </w:tabs>
      <w:spacing w:before="240" w:after="60"/>
      <w:ind w:left="2138" w:hanging="720"/>
      <w:outlineLvl w:val="2"/>
    </w:pPr>
    <w:rPr>
      <w:rFonts w:ascii="Arial" w:hAnsi="Arial"/>
      <w:b/>
      <w:bCs/>
      <w:sz w:val="26"/>
      <w:szCs w:val="26"/>
      <w:lang w:val="zh-CN" w:eastAsia="zh-CN"/>
    </w:rPr>
  </w:style>
  <w:style w:type="paragraph" w:styleId="4">
    <w:name w:val="heading 4"/>
    <w:basedOn w:val="a0"/>
    <w:next w:val="a0"/>
    <w:link w:val="40"/>
    <w:uiPriority w:val="9"/>
    <w:qFormat/>
    <w:pPr>
      <w:keepNext/>
      <w:outlineLvl w:val="3"/>
    </w:pPr>
    <w:rPr>
      <w:rFonts w:ascii="Courier New" w:hAnsi="Courier New"/>
      <w:sz w:val="28"/>
      <w:lang w:val="en-US" w:eastAsia="zh-CN"/>
    </w:rPr>
  </w:style>
  <w:style w:type="paragraph" w:styleId="5">
    <w:name w:val="heading 5"/>
    <w:basedOn w:val="a0"/>
    <w:next w:val="a0"/>
    <w:link w:val="50"/>
    <w:uiPriority w:val="9"/>
    <w:qFormat/>
    <w:pPr>
      <w:tabs>
        <w:tab w:val="left" w:pos="2426"/>
      </w:tabs>
      <w:spacing w:before="240" w:after="60"/>
      <w:ind w:left="2426" w:hanging="1008"/>
      <w:outlineLvl w:val="4"/>
    </w:pPr>
    <w:rPr>
      <w:b/>
      <w:bCs/>
      <w:i/>
      <w:iCs/>
      <w:sz w:val="26"/>
      <w:szCs w:val="26"/>
      <w:lang w:val="zh-CN" w:eastAsia="zh-CN"/>
    </w:rPr>
  </w:style>
  <w:style w:type="paragraph" w:styleId="6">
    <w:name w:val="heading 6"/>
    <w:basedOn w:val="a0"/>
    <w:next w:val="a0"/>
    <w:qFormat/>
    <w:pPr>
      <w:tabs>
        <w:tab w:val="left" w:pos="2570"/>
      </w:tabs>
      <w:spacing w:before="240" w:after="60"/>
      <w:ind w:left="2570" w:hanging="1152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pPr>
      <w:tabs>
        <w:tab w:val="left" w:pos="2714"/>
      </w:tabs>
      <w:spacing w:before="240" w:after="60"/>
      <w:ind w:left="2714" w:hanging="1296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pPr>
      <w:tabs>
        <w:tab w:val="left" w:pos="2858"/>
      </w:tabs>
      <w:spacing w:before="240" w:after="60"/>
      <w:ind w:left="2858" w:hanging="1440"/>
      <w:outlineLvl w:val="7"/>
    </w:pPr>
    <w:rPr>
      <w:i/>
      <w:iCs/>
      <w:sz w:val="24"/>
      <w:szCs w:val="24"/>
    </w:rPr>
  </w:style>
  <w:style w:type="paragraph" w:styleId="9">
    <w:name w:val="heading 9"/>
    <w:basedOn w:val="a0"/>
    <w:next w:val="a0"/>
    <w:qFormat/>
    <w:pPr>
      <w:tabs>
        <w:tab w:val="left" w:pos="3002"/>
      </w:tabs>
      <w:spacing w:before="240" w:after="60"/>
      <w:ind w:left="3002" w:hanging="1584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Основной текст документа"/>
    <w:qFormat/>
    <w:pPr>
      <w:spacing w:line="400" w:lineRule="exact"/>
      <w:ind w:firstLine="1134"/>
      <w:jc w:val="both"/>
    </w:pPr>
    <w:rPr>
      <w:spacing w:val="40"/>
      <w:kern w:val="32"/>
      <w:sz w:val="32"/>
    </w:rPr>
  </w:style>
  <w:style w:type="character" w:styleId="a5">
    <w:name w:val="footnote reference"/>
    <w:semiHidden/>
    <w:qFormat/>
    <w:rPr>
      <w:vertAlign w:val="superscript"/>
    </w:rPr>
  </w:style>
  <w:style w:type="character" w:styleId="a6">
    <w:name w:val="Emphasis"/>
    <w:uiPriority w:val="20"/>
    <w:qFormat/>
    <w:rPr>
      <w:i/>
      <w:iCs/>
    </w:rPr>
  </w:style>
  <w:style w:type="character" w:styleId="a7">
    <w:name w:val="Hyperlink"/>
    <w:uiPriority w:val="99"/>
    <w:qFormat/>
    <w:rPr>
      <w:color w:val="0000FF"/>
      <w:u w:val="single"/>
    </w:rPr>
  </w:style>
  <w:style w:type="character" w:styleId="HTML">
    <w:name w:val="HTML Code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8">
    <w:name w:val="page number"/>
    <w:basedOn w:val="a2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uiPriority w:val="99"/>
    <w:semiHidden/>
    <w:qFormat/>
    <w:rPr>
      <w:rFonts w:ascii="Tahoma" w:hAnsi="Tahoma"/>
      <w:sz w:val="16"/>
      <w:szCs w:val="16"/>
      <w:lang w:val="zh-CN" w:eastAsia="zh-CN"/>
    </w:rPr>
  </w:style>
  <w:style w:type="paragraph" w:styleId="20">
    <w:name w:val="Body Text 2"/>
    <w:basedOn w:val="a0"/>
    <w:qFormat/>
    <w:pPr>
      <w:jc w:val="both"/>
    </w:pPr>
    <w:rPr>
      <w:rFonts w:ascii="Courier New" w:hAnsi="Courier New"/>
      <w:sz w:val="28"/>
      <w:lang w:val="en-US"/>
    </w:rPr>
  </w:style>
  <w:style w:type="paragraph" w:styleId="ac">
    <w:name w:val="caption"/>
    <w:basedOn w:val="a0"/>
    <w:next w:val="a0"/>
    <w:qFormat/>
    <w:rPr>
      <w:b/>
      <w:bCs/>
      <w:sz w:val="20"/>
    </w:rPr>
  </w:style>
  <w:style w:type="paragraph" w:styleId="ad">
    <w:name w:val="Document Map"/>
    <w:basedOn w:val="a0"/>
    <w:semiHidden/>
    <w:qFormat/>
    <w:pPr>
      <w:shd w:val="clear" w:color="auto" w:fill="000080"/>
    </w:pPr>
    <w:rPr>
      <w:rFonts w:ascii="Tahoma" w:hAnsi="Tahoma" w:cs="Tahoma"/>
      <w:sz w:val="20"/>
    </w:rPr>
  </w:style>
  <w:style w:type="paragraph" w:styleId="ae">
    <w:name w:val="footnote text"/>
    <w:basedOn w:val="a0"/>
    <w:semiHidden/>
    <w:qFormat/>
    <w:rPr>
      <w:sz w:val="20"/>
    </w:rPr>
  </w:style>
  <w:style w:type="paragraph" w:styleId="af">
    <w:name w:val="header"/>
    <w:basedOn w:val="a0"/>
    <w:link w:val="af0"/>
    <w:uiPriority w:val="99"/>
    <w:qFormat/>
    <w:pPr>
      <w:tabs>
        <w:tab w:val="center" w:pos="4153"/>
        <w:tab w:val="right" w:pos="8306"/>
      </w:tabs>
    </w:pPr>
    <w:rPr>
      <w:lang w:val="zh-CN" w:eastAsia="zh-CN"/>
    </w:rPr>
  </w:style>
  <w:style w:type="paragraph" w:styleId="11">
    <w:name w:val="toc 1"/>
    <w:basedOn w:val="a0"/>
    <w:next w:val="a0"/>
    <w:semiHidden/>
    <w:qFormat/>
  </w:style>
  <w:style w:type="paragraph" w:styleId="31">
    <w:name w:val="toc 3"/>
    <w:basedOn w:val="a0"/>
    <w:next w:val="a0"/>
    <w:semiHidden/>
    <w:qFormat/>
    <w:pPr>
      <w:ind w:left="640"/>
    </w:pPr>
    <w:rPr>
      <w:i/>
      <w:iCs/>
      <w:sz w:val="20"/>
    </w:rPr>
  </w:style>
  <w:style w:type="paragraph" w:styleId="21">
    <w:name w:val="toc 2"/>
    <w:basedOn w:val="a0"/>
    <w:next w:val="a0"/>
    <w:semiHidden/>
    <w:qFormat/>
    <w:pPr>
      <w:ind w:left="320"/>
    </w:pPr>
  </w:style>
  <w:style w:type="paragraph" w:styleId="af1">
    <w:name w:val="Body Text Indent"/>
    <w:basedOn w:val="a0"/>
    <w:qFormat/>
    <w:pPr>
      <w:ind w:left="1276" w:hanging="1276"/>
    </w:pPr>
    <w:rPr>
      <w:sz w:val="28"/>
    </w:rPr>
  </w:style>
  <w:style w:type="paragraph" w:styleId="af2">
    <w:name w:val="footer"/>
    <w:link w:val="af3"/>
    <w:uiPriority w:val="99"/>
    <w:qFormat/>
    <w:pPr>
      <w:tabs>
        <w:tab w:val="center" w:pos="4153"/>
        <w:tab w:val="right" w:pos="8306"/>
      </w:tabs>
      <w:jc w:val="center"/>
    </w:pPr>
    <w:rPr>
      <w:sz w:val="18"/>
    </w:rPr>
  </w:style>
  <w:style w:type="paragraph" w:styleId="32">
    <w:name w:val="Body Text 3"/>
    <w:basedOn w:val="a0"/>
    <w:qFormat/>
    <w:pPr>
      <w:spacing w:after="120"/>
    </w:pPr>
    <w:rPr>
      <w:sz w:val="16"/>
      <w:szCs w:val="16"/>
    </w:rPr>
  </w:style>
  <w:style w:type="table" w:styleId="af4">
    <w:name w:val="Table Grid"/>
    <w:basedOn w:val="a3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Название1"/>
    <w:basedOn w:val="a0"/>
    <w:qFormat/>
    <w:pPr>
      <w:jc w:val="center"/>
    </w:pPr>
  </w:style>
  <w:style w:type="paragraph" w:customStyle="1" w:styleId="13">
    <w:name w:val="Обычный (веб)1"/>
    <w:basedOn w:val="a0"/>
    <w:uiPriority w:val="99"/>
    <w:qFormat/>
    <w:pPr>
      <w:spacing w:before="100" w:beforeAutospacing="1" w:after="100" w:afterAutospacing="1"/>
    </w:pPr>
    <w:rPr>
      <w:sz w:val="24"/>
      <w:szCs w:val="24"/>
    </w:rPr>
  </w:style>
  <w:style w:type="paragraph" w:customStyle="1" w:styleId="af5">
    <w:name w:val="Знак Знак"/>
    <w:basedOn w:val="a0"/>
    <w:qFormat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customStyle="1" w:styleId="22">
    <w:name w:val="Заголовок 2 Знак"/>
    <w:uiPriority w:val="9"/>
    <w:qFormat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mw-headline">
    <w:name w:val="mw-headline"/>
    <w:basedOn w:val="a2"/>
    <w:qFormat/>
  </w:style>
  <w:style w:type="character" w:customStyle="1" w:styleId="10">
    <w:name w:val="Заголовок 1 Знак"/>
    <w:link w:val="1"/>
    <w:uiPriority w:val="9"/>
    <w:qFormat/>
    <w:rPr>
      <w:b/>
      <w:spacing w:val="40"/>
      <w:kern w:val="28"/>
      <w:sz w:val="36"/>
      <w:lang w:val="ru-RU" w:eastAsia="ru-RU" w:bidi="ar-SA"/>
    </w:rPr>
  </w:style>
  <w:style w:type="paragraph" w:customStyle="1" w:styleId="af6">
    <w:name w:val="Знак"/>
    <w:basedOn w:val="a0"/>
    <w:qFormat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styleId="af7">
    <w:name w:val="List Paragraph"/>
    <w:basedOn w:val="a0"/>
    <w:uiPriority w:val="1"/>
    <w:qFormat/>
    <w:pPr>
      <w:ind w:left="720"/>
      <w:contextualSpacing/>
    </w:pPr>
  </w:style>
  <w:style w:type="character" w:customStyle="1" w:styleId="apple-converted-space">
    <w:name w:val="apple-converted-space"/>
    <w:basedOn w:val="a2"/>
    <w:qFormat/>
  </w:style>
  <w:style w:type="paragraph" w:customStyle="1" w:styleId="14">
    <w:name w:val="Обычный + 14 пт"/>
    <w:basedOn w:val="a0"/>
    <w:link w:val="14125"/>
    <w:qFormat/>
    <w:pPr>
      <w:spacing w:after="120" w:line="360" w:lineRule="auto"/>
      <w:ind w:left="420" w:firstLine="289"/>
      <w:jc w:val="both"/>
    </w:pPr>
    <w:rPr>
      <w:sz w:val="28"/>
    </w:rPr>
  </w:style>
  <w:style w:type="character" w:customStyle="1" w:styleId="14125">
    <w:name w:val="Обычный + 14 пт;Первая строка:  1;25 см;Междустр.интервал:  полуторный Знак Знак"/>
    <w:link w:val="14"/>
    <w:qFormat/>
    <w:rPr>
      <w:sz w:val="28"/>
      <w:lang w:val="ru-RU" w:eastAsia="ru-RU" w:bidi="ar-SA"/>
    </w:rPr>
  </w:style>
  <w:style w:type="paragraph" w:customStyle="1" w:styleId="af8">
    <w:name w:val="Знак Знак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qowt-stl-bodytext2">
    <w:name w:val="qowt-stl-bodytext2"/>
    <w:basedOn w:val="a0"/>
    <w:qFormat/>
    <w:pPr>
      <w:spacing w:before="100" w:beforeAutospacing="1" w:after="100" w:afterAutospacing="1"/>
    </w:pPr>
    <w:rPr>
      <w:sz w:val="24"/>
      <w:szCs w:val="24"/>
    </w:rPr>
  </w:style>
  <w:style w:type="paragraph" w:customStyle="1" w:styleId="qowt-stl-">
    <w:name w:val="qowt-stl-верхнийколонтитул"/>
    <w:basedOn w:val="a0"/>
    <w:qFormat/>
    <w:pPr>
      <w:spacing w:before="100" w:beforeAutospacing="1" w:after="100" w:afterAutospacing="1"/>
    </w:pPr>
    <w:rPr>
      <w:sz w:val="24"/>
      <w:szCs w:val="24"/>
    </w:rPr>
  </w:style>
  <w:style w:type="character" w:customStyle="1" w:styleId="qowt-stl-0">
    <w:name w:val="qowt-stl-номерстраницы"/>
    <w:basedOn w:val="a2"/>
    <w:qFormat/>
  </w:style>
  <w:style w:type="paragraph" w:customStyle="1" w:styleId="qowt-stl-1">
    <w:name w:val="qowt-stl-обычный"/>
    <w:basedOn w:val="a0"/>
    <w:qFormat/>
    <w:pPr>
      <w:spacing w:before="100" w:beforeAutospacing="1" w:after="100" w:afterAutospacing="1"/>
    </w:pPr>
    <w:rPr>
      <w:sz w:val="24"/>
      <w:szCs w:val="24"/>
    </w:rPr>
  </w:style>
  <w:style w:type="paragraph" w:customStyle="1" w:styleId="qowt-li-42949672940qowt-listqowt-stl-">
    <w:name w:val="qowt-li-4294967294_0 qowt-list qowt-stl-обычный"/>
    <w:basedOn w:val="a0"/>
    <w:qFormat/>
    <w:pPr>
      <w:spacing w:before="100" w:beforeAutospacing="1" w:after="100" w:afterAutospacing="1"/>
    </w:pPr>
    <w:rPr>
      <w:sz w:val="24"/>
      <w:szCs w:val="24"/>
    </w:rPr>
  </w:style>
  <w:style w:type="paragraph" w:customStyle="1" w:styleId="qowt-stl-bodytextindent21">
    <w:name w:val="qowt-stl-bodytextindent21"/>
    <w:basedOn w:val="a0"/>
    <w:qFormat/>
    <w:pPr>
      <w:spacing w:before="100" w:beforeAutospacing="1" w:after="100" w:afterAutospacing="1"/>
    </w:pPr>
    <w:rPr>
      <w:sz w:val="24"/>
      <w:szCs w:val="24"/>
    </w:rPr>
  </w:style>
  <w:style w:type="paragraph" w:customStyle="1" w:styleId="qowt-stl-bodytextindent22">
    <w:name w:val="qowt-stl-bodytextindent22"/>
    <w:basedOn w:val="a0"/>
    <w:qFormat/>
    <w:pPr>
      <w:spacing w:before="100" w:beforeAutospacing="1" w:after="100" w:afterAutospacing="1"/>
    </w:pPr>
    <w:rPr>
      <w:sz w:val="24"/>
      <w:szCs w:val="24"/>
    </w:rPr>
  </w:style>
  <w:style w:type="paragraph" w:customStyle="1" w:styleId="qowt-stl-2">
    <w:name w:val="qowt-stl-основнойтекст"/>
    <w:basedOn w:val="a0"/>
    <w:qFormat/>
    <w:pPr>
      <w:spacing w:before="100" w:beforeAutospacing="1" w:after="100" w:afterAutospacing="1"/>
    </w:pPr>
    <w:rPr>
      <w:sz w:val="24"/>
      <w:szCs w:val="24"/>
    </w:rPr>
  </w:style>
  <w:style w:type="paragraph" w:customStyle="1" w:styleId="qowt-stl-a4">
    <w:name w:val="qowt-stl-a4"/>
    <w:basedOn w:val="a0"/>
    <w:qFormat/>
    <w:pPr>
      <w:spacing w:before="100" w:beforeAutospacing="1" w:after="100" w:afterAutospacing="1"/>
    </w:pPr>
    <w:rPr>
      <w:sz w:val="24"/>
      <w:szCs w:val="24"/>
    </w:rPr>
  </w:style>
  <w:style w:type="paragraph" w:customStyle="1" w:styleId="p7">
    <w:name w:val="p7"/>
    <w:basedOn w:val="a0"/>
    <w:qFormat/>
    <w:pPr>
      <w:spacing w:before="100" w:beforeAutospacing="1" w:after="100" w:afterAutospacing="1"/>
    </w:pPr>
    <w:rPr>
      <w:sz w:val="24"/>
      <w:szCs w:val="24"/>
    </w:rPr>
  </w:style>
  <w:style w:type="character" w:customStyle="1" w:styleId="s1">
    <w:name w:val="s1"/>
    <w:qFormat/>
  </w:style>
  <w:style w:type="paragraph" w:customStyle="1" w:styleId="p3">
    <w:name w:val="p3"/>
    <w:basedOn w:val="a0"/>
    <w:qFormat/>
    <w:pPr>
      <w:spacing w:before="100" w:beforeAutospacing="1" w:after="100" w:afterAutospacing="1"/>
    </w:pPr>
    <w:rPr>
      <w:sz w:val="24"/>
      <w:szCs w:val="24"/>
    </w:rPr>
  </w:style>
  <w:style w:type="character" w:customStyle="1" w:styleId="af3">
    <w:name w:val="Нижний колонтитул Знак"/>
    <w:link w:val="af2"/>
    <w:uiPriority w:val="99"/>
    <w:qFormat/>
    <w:rPr>
      <w:sz w:val="18"/>
      <w:lang w:bidi="ar-SA"/>
    </w:rPr>
  </w:style>
  <w:style w:type="paragraph" w:customStyle="1" w:styleId="li">
    <w:name w:val="li"/>
    <w:basedOn w:val="a0"/>
    <w:qFormat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link w:val="3"/>
    <w:uiPriority w:val="9"/>
    <w:qFormat/>
    <w:rPr>
      <w:rFonts w:ascii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qFormat/>
    <w:rPr>
      <w:b/>
      <w:bCs/>
      <w:i/>
      <w:iCs/>
      <w:sz w:val="26"/>
      <w:szCs w:val="26"/>
    </w:rPr>
  </w:style>
  <w:style w:type="paragraph" w:customStyle="1" w:styleId="af9">
    <w:name w:val="Курсовая стиль"/>
    <w:basedOn w:val="a0"/>
    <w:link w:val="afa"/>
    <w:uiPriority w:val="99"/>
    <w:qFormat/>
    <w:pPr>
      <w:spacing w:line="360" w:lineRule="auto"/>
      <w:ind w:firstLine="709"/>
      <w:jc w:val="both"/>
    </w:pPr>
    <w:rPr>
      <w:sz w:val="28"/>
      <w:szCs w:val="22"/>
      <w:lang w:val="zh-CN" w:eastAsia="en-US"/>
    </w:rPr>
  </w:style>
  <w:style w:type="character" w:customStyle="1" w:styleId="afa">
    <w:name w:val="Курсовая стиль Знак"/>
    <w:link w:val="af9"/>
    <w:uiPriority w:val="99"/>
    <w:qFormat/>
    <w:locked/>
    <w:rPr>
      <w:sz w:val="28"/>
      <w:szCs w:val="22"/>
      <w:lang w:eastAsia="en-US"/>
    </w:rPr>
  </w:style>
  <w:style w:type="paragraph" w:customStyle="1" w:styleId="a">
    <w:name w:val="курс тире"/>
    <w:basedOn w:val="af9"/>
    <w:link w:val="afb"/>
    <w:uiPriority w:val="99"/>
    <w:qFormat/>
    <w:pPr>
      <w:numPr>
        <w:numId w:val="1"/>
      </w:numPr>
    </w:pPr>
    <w:rPr>
      <w:lang w:val="en-US"/>
    </w:rPr>
  </w:style>
  <w:style w:type="character" w:customStyle="1" w:styleId="afb">
    <w:name w:val="курс тире Знак"/>
    <w:link w:val="a"/>
    <w:uiPriority w:val="99"/>
    <w:qFormat/>
    <w:locked/>
    <w:rPr>
      <w:sz w:val="28"/>
      <w:szCs w:val="22"/>
      <w:lang w:val="en-US" w:eastAsia="en-US"/>
    </w:rPr>
  </w:style>
  <w:style w:type="character" w:customStyle="1" w:styleId="40">
    <w:name w:val="Заголовок 4 Знак"/>
    <w:link w:val="4"/>
    <w:uiPriority w:val="9"/>
    <w:qFormat/>
    <w:rPr>
      <w:rFonts w:ascii="Courier New" w:hAnsi="Courier New"/>
      <w:sz w:val="28"/>
      <w:lang w:val="en-US"/>
    </w:rPr>
  </w:style>
  <w:style w:type="character" w:customStyle="1" w:styleId="ab">
    <w:name w:val="Текст выноски Знак"/>
    <w:link w:val="aa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f0">
    <w:name w:val="Верхний колонтитул Знак"/>
    <w:link w:val="af"/>
    <w:uiPriority w:val="99"/>
    <w:qFormat/>
    <w:rPr>
      <w:sz w:val="32"/>
    </w:rPr>
  </w:style>
  <w:style w:type="character" w:customStyle="1" w:styleId="grame">
    <w:name w:val="grame"/>
    <w:qFormat/>
  </w:style>
  <w:style w:type="table" w:customStyle="1" w:styleId="15">
    <w:name w:val="Сетка таблицы1"/>
    <w:basedOn w:val="a3"/>
    <w:uiPriority w:val="39"/>
    <w:qFormat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Стиль1"/>
    <w:basedOn w:val="ac"/>
    <w:qFormat/>
    <w:rsid w:val="00EB2107"/>
    <w:pPr>
      <w:spacing w:before="120" w:after="120" w:line="360" w:lineRule="auto"/>
      <w:jc w:val="center"/>
    </w:pPr>
    <w:rPr>
      <w:b w:val="0"/>
      <w:sz w:val="24"/>
    </w:rPr>
  </w:style>
  <w:style w:type="paragraph" w:customStyle="1" w:styleId="33">
    <w:name w:val="Стиль3"/>
    <w:basedOn w:val="2"/>
    <w:link w:val="34"/>
    <w:qFormat/>
    <w:rsid w:val="00EB2107"/>
    <w:pPr>
      <w:spacing w:before="120" w:after="120"/>
      <w:ind w:firstLine="709"/>
    </w:pPr>
    <w:rPr>
      <w:rFonts w:ascii="Times New Roman" w:hAnsi="Times New Roman"/>
      <w:i w:val="0"/>
      <w:sz w:val="28"/>
    </w:rPr>
  </w:style>
  <w:style w:type="character" w:customStyle="1" w:styleId="34">
    <w:name w:val="Стиль3 Знак"/>
    <w:basedOn w:val="a2"/>
    <w:link w:val="33"/>
    <w:rsid w:val="00EB2107"/>
    <w:rPr>
      <w:b/>
      <w:sz w:val="28"/>
    </w:rPr>
  </w:style>
  <w:style w:type="paragraph" w:customStyle="1" w:styleId="41">
    <w:name w:val="Стиль4"/>
    <w:basedOn w:val="a0"/>
    <w:qFormat/>
    <w:rsid w:val="00EB2107"/>
    <w:pPr>
      <w:spacing w:before="160" w:after="120"/>
      <w:ind w:firstLine="709"/>
    </w:pPr>
    <w:rPr>
      <w:b/>
      <w:bCs/>
      <w:szCs w:val="32"/>
    </w:rPr>
  </w:style>
  <w:style w:type="paragraph" w:styleId="afc">
    <w:name w:val="Body Text"/>
    <w:basedOn w:val="a0"/>
    <w:link w:val="afd"/>
    <w:rsid w:val="00EB2107"/>
    <w:pPr>
      <w:spacing w:after="120"/>
    </w:pPr>
  </w:style>
  <w:style w:type="character" w:customStyle="1" w:styleId="afd">
    <w:name w:val="Основной текст Знак"/>
    <w:basedOn w:val="a2"/>
    <w:link w:val="afc"/>
    <w:rsid w:val="00EB2107"/>
    <w:rPr>
      <w:sz w:val="32"/>
    </w:rPr>
  </w:style>
  <w:style w:type="paragraph" w:customStyle="1" w:styleId="51">
    <w:name w:val="Стиль5"/>
    <w:basedOn w:val="afe"/>
    <w:qFormat/>
    <w:rsid w:val="00EB2107"/>
    <w:pPr>
      <w:shd w:val="clear" w:color="auto" w:fill="FFFFFF"/>
      <w:spacing w:line="360" w:lineRule="auto"/>
      <w:ind w:firstLine="709"/>
      <w:jc w:val="both"/>
    </w:pPr>
    <w:rPr>
      <w:rFonts w:eastAsiaTheme="minorEastAsia"/>
      <w:sz w:val="28"/>
    </w:rPr>
  </w:style>
  <w:style w:type="paragraph" w:styleId="afe">
    <w:name w:val="Normal (Web)"/>
    <w:basedOn w:val="a0"/>
    <w:uiPriority w:val="99"/>
    <w:rsid w:val="00EB2107"/>
    <w:rPr>
      <w:sz w:val="24"/>
      <w:szCs w:val="24"/>
    </w:rPr>
  </w:style>
  <w:style w:type="paragraph" w:styleId="HTML0">
    <w:name w:val="HTML Preformatted"/>
    <w:basedOn w:val="a0"/>
    <w:link w:val="HTML1"/>
    <w:uiPriority w:val="99"/>
    <w:unhideWhenUsed/>
    <w:rsid w:val="00EB2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2"/>
    <w:link w:val="HTML0"/>
    <w:uiPriority w:val="99"/>
    <w:rsid w:val="00EB210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6;&#1072;&#1084;&#1082;&#1072;%20&#1057;&#1058;&#105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4236F7-F52C-41AD-9F33-39675AD8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F:\Рамка СТП.dot</Template>
  <TotalTime>48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Elcom Ltd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student36</dc:creator>
  <cp:lastModifiedBy>Microsoft Office User</cp:lastModifiedBy>
  <cp:revision>15</cp:revision>
  <cp:lastPrinted>2014-02-03T17:21:00Z</cp:lastPrinted>
  <dcterms:created xsi:type="dcterms:W3CDTF">2022-11-09T17:05:00Z</dcterms:created>
  <dcterms:modified xsi:type="dcterms:W3CDTF">2024-09-08T11:29:00Z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8C22888792BF4377B6ED55E99E1FFD12_13</vt:lpwstr>
  </property>
</Properties>
</file>