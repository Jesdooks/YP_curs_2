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F08BA" w:rsidRDefault="00000000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0550" cy="590550"/>
            <wp:effectExtent l="0" t="0" r="3810" b="3810"/>
            <wp:docPr id="2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8BA" w:rsidRDefault="00000000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МИНИСТЕРСТВО НАУКИ И ВЫСШЕГО ОБРАЗОВАНИЯ </w:t>
      </w:r>
      <w:r>
        <w:rPr>
          <w:sz w:val="28"/>
          <w:szCs w:val="28"/>
        </w:rPr>
        <w:br/>
        <w:t>РОССИЙСКОЙ ФЕДЕРАЦИИ</w:t>
      </w:r>
    </w:p>
    <w:p w:rsidR="001F08BA" w:rsidRDefault="00000000">
      <w:pPr>
        <w:ind w:right="-6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ФЕДЕРАЛЬНОЕ ГОСУДАРСТВЕННОЕ БЮДЖЕТНОЕ</w:t>
      </w:r>
    </w:p>
    <w:p w:rsidR="001F08BA" w:rsidRDefault="00000000">
      <w:pPr>
        <w:ind w:right="-6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ОБРАЗОВАТЕЛЬНОЕ УЧРЕЖДЕНИЕ ВЫСШЕГО ОБРАЗОВАНИЯ</w:t>
      </w:r>
      <w:r>
        <w:rPr>
          <w:b/>
          <w:bCs/>
          <w:sz w:val="28"/>
          <w:szCs w:val="28"/>
        </w:rPr>
        <w:br/>
        <w:t>«ДОНСКОЙ ГОСУДАРСТВЕННЫЙ ТЕХНИЧЕСКИЙ УНИВЕРСИТЕТ» (ДГТУ)</w:t>
      </w:r>
    </w:p>
    <w:p w:rsidR="001F08BA" w:rsidRDefault="001F08BA">
      <w:pPr>
        <w:spacing w:line="200" w:lineRule="atLeast"/>
        <w:jc w:val="both"/>
        <w:rPr>
          <w:sz w:val="28"/>
          <w:szCs w:val="28"/>
        </w:rPr>
      </w:pPr>
    </w:p>
    <w:p w:rsidR="001F08BA" w:rsidRDefault="001F08BA">
      <w:pPr>
        <w:spacing w:line="360" w:lineRule="auto"/>
        <w:jc w:val="both"/>
        <w:rPr>
          <w:sz w:val="28"/>
          <w:szCs w:val="28"/>
        </w:rPr>
      </w:pPr>
    </w:p>
    <w:p w:rsidR="001F08BA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Факультет: </w:t>
      </w:r>
      <w:r>
        <w:rPr>
          <w:rFonts w:eastAsia="Calibri"/>
          <w:color w:val="000000"/>
          <w:sz w:val="28"/>
          <w:szCs w:val="28"/>
          <w:lang w:bidi="hi-IN"/>
        </w:rPr>
        <w:t>Информатика и вычислительная техника</w:t>
      </w:r>
    </w:p>
    <w:p w:rsidR="001F08BA" w:rsidRDefault="00000000">
      <w:pPr>
        <w:widowControl w:val="0"/>
        <w:tabs>
          <w:tab w:val="left" w:pos="1134"/>
        </w:tabs>
        <w:spacing w:line="360" w:lineRule="auto"/>
        <w:jc w:val="center"/>
        <w:rPr>
          <w:rFonts w:eastAsia="Calibri"/>
          <w:b/>
          <w:bCs/>
          <w:color w:val="000000"/>
          <w:sz w:val="28"/>
          <w:szCs w:val="28"/>
          <w:lang w:bidi="hi-IN"/>
        </w:rPr>
      </w:pPr>
      <w:r>
        <w:rPr>
          <w:sz w:val="28"/>
          <w:szCs w:val="28"/>
        </w:rPr>
        <w:t xml:space="preserve">    Кафедра:</w:t>
      </w:r>
      <w:r>
        <w:rPr>
          <w:rFonts w:eastAsia="Calibri"/>
          <w:color w:val="000000"/>
          <w:sz w:val="28"/>
          <w:szCs w:val="28"/>
          <w:lang w:bidi="hi-IN"/>
        </w:rPr>
        <w:t xml:space="preserve"> Кибербезопасность информационных систем</w:t>
      </w:r>
    </w:p>
    <w:p w:rsidR="001F08BA" w:rsidRDefault="001F08BA">
      <w:pPr>
        <w:widowControl w:val="0"/>
        <w:jc w:val="both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jc w:val="both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jc w:val="both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jc w:val="both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jc w:val="both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jc w:val="both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jc w:val="both"/>
        <w:rPr>
          <w:rFonts w:eastAsia="Calibri"/>
          <w:sz w:val="28"/>
          <w:szCs w:val="28"/>
          <w:lang w:bidi="hi-IN"/>
        </w:rPr>
      </w:pPr>
    </w:p>
    <w:p w:rsidR="001F08BA" w:rsidRPr="00F621AF" w:rsidRDefault="00000000">
      <w:pPr>
        <w:widowControl w:val="0"/>
        <w:tabs>
          <w:tab w:val="left" w:pos="1134"/>
        </w:tabs>
        <w:jc w:val="center"/>
        <w:rPr>
          <w:rFonts w:eastAsia="Calibri"/>
          <w:b/>
          <w:bCs/>
          <w:color w:val="000000"/>
          <w:sz w:val="28"/>
          <w:szCs w:val="28"/>
          <w:lang w:bidi="hi-IN"/>
        </w:rPr>
      </w:pPr>
      <w:r>
        <w:rPr>
          <w:rFonts w:eastAsia="Calibri"/>
          <w:b/>
          <w:bCs/>
          <w:color w:val="000000"/>
          <w:sz w:val="28"/>
          <w:szCs w:val="28"/>
          <w:lang w:bidi="hi-IN"/>
        </w:rPr>
        <w:t>Итоговый проект по предмету «Языки программирования» на тему</w:t>
      </w:r>
      <w:r w:rsidRPr="00F621AF">
        <w:rPr>
          <w:rFonts w:eastAsia="Calibri"/>
          <w:b/>
          <w:bCs/>
          <w:color w:val="000000"/>
          <w:sz w:val="28"/>
          <w:szCs w:val="28"/>
          <w:lang w:bidi="hi-IN"/>
        </w:rPr>
        <w:t>:</w:t>
      </w:r>
    </w:p>
    <w:p w:rsidR="001F08BA" w:rsidRDefault="00000000">
      <w:pPr>
        <w:widowControl w:val="0"/>
        <w:tabs>
          <w:tab w:val="left" w:pos="1134"/>
        </w:tabs>
        <w:jc w:val="center"/>
        <w:rPr>
          <w:rFonts w:eastAsia="Calibri"/>
          <w:color w:val="000000"/>
          <w:sz w:val="28"/>
          <w:szCs w:val="28"/>
          <w:lang w:bidi="hi-IN"/>
        </w:rPr>
      </w:pPr>
      <w:r>
        <w:rPr>
          <w:rFonts w:eastAsia="Calibri"/>
          <w:b/>
          <w:bCs/>
          <w:color w:val="000000"/>
          <w:sz w:val="28"/>
          <w:szCs w:val="28"/>
          <w:lang w:bidi="hi-IN"/>
        </w:rPr>
        <w:t>«Ресторан»</w:t>
      </w:r>
    </w:p>
    <w:p w:rsidR="001F08BA" w:rsidRDefault="001F08BA">
      <w:pPr>
        <w:widowControl w:val="0"/>
        <w:tabs>
          <w:tab w:val="left" w:pos="1134"/>
        </w:tabs>
        <w:jc w:val="center"/>
        <w:rPr>
          <w:rFonts w:eastAsia="Calibri"/>
          <w:color w:val="000000"/>
          <w:sz w:val="28"/>
          <w:szCs w:val="28"/>
          <w:lang w:bidi="hi-IN"/>
        </w:rPr>
      </w:pPr>
    </w:p>
    <w:p w:rsidR="001F08BA" w:rsidRDefault="00000000">
      <w:pPr>
        <w:widowControl w:val="0"/>
        <w:ind w:left="4395"/>
        <w:jc w:val="both"/>
        <w:rPr>
          <w:rFonts w:eastAsia="Calibri"/>
          <w:sz w:val="28"/>
          <w:szCs w:val="28"/>
          <w:lang w:bidi="hi-IN"/>
        </w:rPr>
      </w:pPr>
      <w:r>
        <w:rPr>
          <w:rFonts w:eastAsia="Calibri"/>
          <w:sz w:val="28"/>
          <w:szCs w:val="28"/>
          <w:lang w:bidi="hi-IN"/>
        </w:rPr>
        <w:t>Выполнил обучающийся гр.</w:t>
      </w:r>
      <w:r>
        <w:rPr>
          <w:rFonts w:eastAsia="Calibri"/>
          <w:sz w:val="28"/>
          <w:szCs w:val="28"/>
          <w:u w:val="single"/>
          <w:lang w:bidi="hi-IN"/>
        </w:rPr>
        <w:t>ВКБ21</w:t>
      </w:r>
      <w:r>
        <w:rPr>
          <w:rFonts w:eastAsia="Calibri"/>
          <w:sz w:val="28"/>
          <w:szCs w:val="28"/>
          <w:lang w:bidi="hi-IN"/>
        </w:rPr>
        <w:t xml:space="preserve"> </w:t>
      </w:r>
    </w:p>
    <w:p w:rsidR="001F08BA" w:rsidRDefault="001F08BA">
      <w:pPr>
        <w:widowControl w:val="0"/>
        <w:ind w:left="4395"/>
        <w:jc w:val="right"/>
        <w:rPr>
          <w:rFonts w:eastAsia="Calibri"/>
          <w:sz w:val="28"/>
          <w:szCs w:val="28"/>
          <w:lang w:bidi="hi-IN"/>
        </w:rPr>
      </w:pPr>
    </w:p>
    <w:p w:rsidR="001F08BA" w:rsidRDefault="00F621AF">
      <w:pPr>
        <w:widowControl w:val="0"/>
        <w:ind w:left="4395"/>
        <w:rPr>
          <w:rFonts w:eastAsia="Calibri"/>
          <w:sz w:val="28"/>
          <w:szCs w:val="28"/>
          <w:lang w:bidi="hi-IN"/>
        </w:rPr>
      </w:pPr>
      <w:r>
        <w:rPr>
          <w:rFonts w:eastAsia="Calibri"/>
          <w:sz w:val="28"/>
          <w:szCs w:val="28"/>
          <w:u w:val="single"/>
          <w:lang w:bidi="hi-IN"/>
        </w:rPr>
        <w:t>Юровский Никита Владимирович</w:t>
      </w:r>
      <w:r w:rsidR="00000000">
        <w:rPr>
          <w:rFonts w:eastAsia="Calibri"/>
          <w:sz w:val="28"/>
          <w:szCs w:val="28"/>
          <w:lang w:bidi="hi-IN"/>
        </w:rPr>
        <w:t xml:space="preserve"> </w:t>
      </w:r>
    </w:p>
    <w:p w:rsidR="001F08BA" w:rsidRDefault="00000000">
      <w:pPr>
        <w:widowControl w:val="0"/>
        <w:ind w:left="4395" w:firstLine="708"/>
        <w:jc w:val="both"/>
        <w:rPr>
          <w:rFonts w:eastAsia="Calibri"/>
          <w:sz w:val="24"/>
          <w:szCs w:val="24"/>
          <w:lang w:bidi="hi-IN"/>
        </w:rPr>
      </w:pPr>
      <w:r>
        <w:rPr>
          <w:rFonts w:eastAsia="Calibri"/>
          <w:sz w:val="24"/>
          <w:szCs w:val="24"/>
          <w:lang w:bidi="hi-IN"/>
        </w:rPr>
        <w:t>(Фамилия, Имя, Отчество)</w:t>
      </w:r>
    </w:p>
    <w:p w:rsidR="001F08BA" w:rsidRDefault="001F08BA">
      <w:pPr>
        <w:widowControl w:val="0"/>
        <w:ind w:left="4395"/>
        <w:jc w:val="right"/>
        <w:rPr>
          <w:rFonts w:eastAsia="Calibri"/>
          <w:sz w:val="28"/>
          <w:szCs w:val="28"/>
          <w:lang w:bidi="hi-IN"/>
        </w:rPr>
      </w:pPr>
    </w:p>
    <w:p w:rsidR="001F08BA" w:rsidRDefault="00000000">
      <w:pPr>
        <w:widowControl w:val="0"/>
        <w:ind w:left="4395"/>
        <w:rPr>
          <w:rFonts w:eastAsia="Calibri"/>
          <w:sz w:val="28"/>
          <w:szCs w:val="28"/>
          <w:lang w:bidi="hi-IN"/>
        </w:rPr>
      </w:pPr>
      <w:r>
        <w:rPr>
          <w:rFonts w:eastAsia="Calibri"/>
          <w:sz w:val="28"/>
          <w:szCs w:val="28"/>
          <w:lang w:bidi="hi-IN"/>
        </w:rPr>
        <w:t>Проверила:</w:t>
      </w:r>
    </w:p>
    <w:p w:rsidR="001F08BA" w:rsidRDefault="001F08BA">
      <w:pPr>
        <w:widowControl w:val="0"/>
        <w:ind w:left="4395"/>
        <w:jc w:val="both"/>
        <w:rPr>
          <w:rFonts w:eastAsia="Calibri"/>
          <w:sz w:val="28"/>
          <w:szCs w:val="28"/>
          <w:lang w:bidi="hi-IN"/>
        </w:rPr>
      </w:pPr>
    </w:p>
    <w:p w:rsidR="001F08BA" w:rsidRDefault="00000000">
      <w:pPr>
        <w:widowControl w:val="0"/>
        <w:ind w:left="4394"/>
        <w:jc w:val="both"/>
        <w:rPr>
          <w:rFonts w:eastAsia="Calibri"/>
          <w:sz w:val="28"/>
          <w:szCs w:val="28"/>
          <w:lang w:bidi="hi-IN"/>
        </w:rPr>
      </w:pPr>
      <w:r>
        <w:rPr>
          <w:rFonts w:eastAsia="Calibri"/>
          <w:sz w:val="28"/>
          <w:szCs w:val="28"/>
          <w:u w:val="single"/>
          <w:lang w:bidi="hi-IN"/>
        </w:rPr>
        <w:t xml:space="preserve">Доц. Куликова Ольга </w:t>
      </w:r>
      <w:proofErr w:type="spellStart"/>
      <w:r>
        <w:rPr>
          <w:rFonts w:eastAsia="Calibri"/>
          <w:sz w:val="28"/>
          <w:szCs w:val="28"/>
          <w:u w:val="single"/>
          <w:lang w:bidi="hi-IN"/>
        </w:rPr>
        <w:t>Витальевнаа</w:t>
      </w:r>
      <w:proofErr w:type="spellEnd"/>
    </w:p>
    <w:p w:rsidR="001F08BA" w:rsidRDefault="00000000">
      <w:pPr>
        <w:widowControl w:val="0"/>
        <w:ind w:left="4395" w:firstLine="708"/>
        <w:jc w:val="both"/>
        <w:rPr>
          <w:rFonts w:eastAsia="Calibri"/>
          <w:sz w:val="20"/>
          <w:lang w:bidi="hi-IN"/>
        </w:rPr>
      </w:pPr>
      <w:r>
        <w:rPr>
          <w:rFonts w:eastAsia="Calibri"/>
          <w:sz w:val="20"/>
          <w:lang w:bidi="hi-IN"/>
        </w:rPr>
        <w:t>(должность, Фамилия, Имя, Отчество)</w:t>
      </w: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tabs>
          <w:tab w:val="left" w:pos="3396"/>
        </w:tabs>
        <w:spacing w:line="300" w:lineRule="auto"/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</w:p>
    <w:p w:rsidR="001F08BA" w:rsidRDefault="001F08BA">
      <w:pPr>
        <w:widowControl w:val="0"/>
        <w:tabs>
          <w:tab w:val="left" w:pos="3396"/>
        </w:tabs>
        <w:jc w:val="both"/>
        <w:rPr>
          <w:rFonts w:eastAsia="Calibri"/>
          <w:sz w:val="28"/>
          <w:szCs w:val="28"/>
          <w:lang w:bidi="hi-IN"/>
        </w:rPr>
      </w:pPr>
    </w:p>
    <w:p w:rsidR="001F08BA" w:rsidRDefault="00000000">
      <w:pPr>
        <w:widowControl w:val="0"/>
        <w:tabs>
          <w:tab w:val="left" w:pos="3396"/>
        </w:tabs>
        <w:jc w:val="center"/>
        <w:rPr>
          <w:rFonts w:eastAsia="Calibri"/>
          <w:sz w:val="28"/>
          <w:szCs w:val="28"/>
          <w:lang w:bidi="hi-IN"/>
        </w:rPr>
      </w:pPr>
      <w:r>
        <w:rPr>
          <w:rFonts w:eastAsia="Calibri"/>
          <w:sz w:val="28"/>
          <w:szCs w:val="28"/>
          <w:lang w:bidi="hi-IN"/>
        </w:rPr>
        <w:t>Ростов-на-Дону</w:t>
      </w:r>
    </w:p>
    <w:p w:rsidR="001F08BA" w:rsidRDefault="00000000">
      <w:pPr>
        <w:widowControl w:val="0"/>
        <w:tabs>
          <w:tab w:val="left" w:pos="3396"/>
        </w:tabs>
        <w:jc w:val="center"/>
        <w:rPr>
          <w:rFonts w:eastAsia="Calibri"/>
          <w:szCs w:val="28"/>
          <w:lang w:bidi="hi-IN"/>
        </w:rPr>
      </w:pPr>
      <w:r>
        <w:rPr>
          <w:rFonts w:eastAsia="Calibri"/>
          <w:sz w:val="28"/>
          <w:szCs w:val="28"/>
          <w:lang w:bidi="hi-IN"/>
        </w:rPr>
        <w:t>2025</w:t>
      </w:r>
    </w:p>
    <w:p w:rsidR="001F08BA" w:rsidRDefault="001F08BA"/>
    <w:p w:rsidR="001F08BA" w:rsidRDefault="001F08BA">
      <w:pPr>
        <w:jc w:val="center"/>
        <w:rPr>
          <w:b/>
          <w:bCs/>
          <w:szCs w:val="32"/>
        </w:rPr>
        <w:sectPr w:rsidR="001F08BA">
          <w:headerReference w:type="default" r:id="rId10"/>
          <w:headerReference w:type="first" r:id="rId11"/>
          <w:footerReference w:type="first" r:id="rId12"/>
          <w:pgSz w:w="11907" w:h="16840"/>
          <w:pgMar w:top="567" w:right="567" w:bottom="426" w:left="1418" w:header="0" w:footer="0" w:gutter="0"/>
          <w:pgNumType w:start="3"/>
          <w:cols w:space="720"/>
          <w:titlePg/>
          <w:docGrid w:linePitch="435"/>
        </w:sectPr>
      </w:pPr>
    </w:p>
    <w:sdt>
      <w:sdtPr>
        <w:rPr>
          <w:rFonts w:eastAsia="SimSun"/>
          <w:b/>
          <w:bCs/>
          <w:sz w:val="28"/>
          <w:szCs w:val="28"/>
          <w:lang w:val="en-US"/>
        </w:rPr>
        <w:id w:val="147481712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32"/>
          <w:szCs w:val="34"/>
          <w:lang w:val="ru-RU"/>
        </w:rPr>
      </w:sdtEndPr>
      <w:sdtContent>
        <w:p w:rsidR="001F08BA" w:rsidRDefault="00000000">
          <w:pPr>
            <w:jc w:val="center"/>
            <w:rPr>
              <w:b/>
              <w:bCs/>
              <w:szCs w:val="32"/>
            </w:rPr>
          </w:pPr>
          <w:r>
            <w:rPr>
              <w:rFonts w:eastAsia="SimSun"/>
              <w:b/>
              <w:bCs/>
              <w:szCs w:val="32"/>
              <w:lang w:val="en-US"/>
            </w:rPr>
            <w:t>C</w:t>
          </w:r>
          <w:proofErr w:type="spellStart"/>
          <w:r>
            <w:rPr>
              <w:rFonts w:eastAsia="SimSun"/>
              <w:b/>
              <w:bCs/>
              <w:szCs w:val="32"/>
            </w:rPr>
            <w:t>одержание</w:t>
          </w:r>
          <w:proofErr w:type="spellEnd"/>
        </w:p>
        <w:p w:rsidR="001F08BA" w:rsidRDefault="00000000">
          <w:pPr>
            <w:pStyle w:val="11"/>
            <w:tabs>
              <w:tab w:val="right" w:leader="dot" w:pos="9922"/>
            </w:tabs>
            <w:spacing w:line="360" w:lineRule="auto"/>
          </w:pPr>
          <w:r>
            <w:rPr>
              <w:b/>
              <w:bCs/>
              <w:sz w:val="34"/>
              <w:szCs w:val="34"/>
            </w:rPr>
            <w:fldChar w:fldCharType="begin"/>
          </w:r>
          <w:r>
            <w:rPr>
              <w:b/>
              <w:bCs/>
              <w:sz w:val="34"/>
              <w:szCs w:val="34"/>
            </w:rPr>
            <w:instrText xml:space="preserve">TOC \o "1-2" \h \u </w:instrText>
          </w:r>
          <w:r>
            <w:rPr>
              <w:b/>
              <w:bCs/>
              <w:sz w:val="34"/>
              <w:szCs w:val="34"/>
            </w:rPr>
            <w:fldChar w:fldCharType="separate"/>
          </w:r>
          <w:hyperlink w:anchor="_Toc19200" w:history="1">
            <w:r>
              <w:rPr>
                <w:lang w:eastAsia="zh-CN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 PAGEREF _Toc19200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1F08BA" w:rsidRDefault="00000000">
          <w:pPr>
            <w:pStyle w:val="11"/>
            <w:tabs>
              <w:tab w:val="right" w:leader="dot" w:pos="9922"/>
            </w:tabs>
            <w:spacing w:line="360" w:lineRule="auto"/>
          </w:pPr>
          <w:hyperlink w:anchor="_Toc1004" w:history="1">
            <w:r>
              <w:t>Описание работы программы</w:t>
            </w:r>
            <w:r>
              <w:tab/>
            </w:r>
            <w:r>
              <w:fldChar w:fldCharType="begin"/>
            </w:r>
            <w:r>
              <w:instrText xml:space="preserve"> PAGEREF _Toc1004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1F08BA" w:rsidRDefault="00000000">
          <w:pPr>
            <w:pStyle w:val="22"/>
            <w:tabs>
              <w:tab w:val="right" w:leader="dot" w:pos="9922"/>
            </w:tabs>
            <w:spacing w:line="360" w:lineRule="auto"/>
          </w:pPr>
          <w:hyperlink w:anchor="_Toc2479" w:history="1">
            <w:r>
              <w:t>Интерфейс авторизации</w:t>
            </w:r>
            <w:r>
              <w:tab/>
            </w:r>
            <w:r>
              <w:fldChar w:fldCharType="begin"/>
            </w:r>
            <w:r>
              <w:instrText xml:space="preserve"> PAGEREF _Toc2479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1F08BA" w:rsidRDefault="00000000" w:rsidP="00F621AF">
          <w:pPr>
            <w:pStyle w:val="22"/>
            <w:tabs>
              <w:tab w:val="right" w:leader="dot" w:pos="9922"/>
            </w:tabs>
            <w:spacing w:line="360" w:lineRule="auto"/>
          </w:pPr>
          <w:hyperlink w:anchor="_Toc31810" w:history="1">
            <w:r>
              <w:t>Интерфейс администратора</w:t>
            </w:r>
            <w:r>
              <w:tab/>
            </w:r>
            <w:r>
              <w:fldChar w:fldCharType="begin"/>
            </w:r>
            <w:r>
              <w:instrText xml:space="preserve"> PAGEREF _Toc31810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1F08BA" w:rsidRDefault="00000000">
          <w:pPr>
            <w:pStyle w:val="11"/>
            <w:tabs>
              <w:tab w:val="right" w:leader="dot" w:pos="9922"/>
            </w:tabs>
            <w:spacing w:line="360" w:lineRule="auto"/>
          </w:pPr>
          <w:hyperlink w:anchor="_Toc12658" w:history="1">
            <w:r>
              <w:rPr>
                <w:lang w:eastAsia="zh-CN"/>
              </w:rPr>
              <w:t>Заключение</w:t>
            </w:r>
            <w:r>
              <w:tab/>
            </w:r>
            <w:r>
              <w:fldChar w:fldCharType="begin"/>
            </w:r>
            <w:r>
              <w:instrText xml:space="preserve"> PAGEREF _Toc12658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1F08BA" w:rsidRDefault="00000000">
          <w:pPr>
            <w:jc w:val="both"/>
            <w:rPr>
              <w:b/>
              <w:bCs/>
              <w:szCs w:val="34"/>
            </w:rPr>
            <w:sectPr w:rsidR="001F08BA">
              <w:headerReference w:type="default" r:id="rId13"/>
              <w:footerReference w:type="default" r:id="rId14"/>
              <w:pgSz w:w="11907" w:h="16840"/>
              <w:pgMar w:top="0" w:right="567" w:bottom="1276" w:left="1418" w:header="0" w:footer="0" w:gutter="0"/>
              <w:pgNumType w:start="3"/>
              <w:cols w:space="720"/>
              <w:docGrid w:linePitch="435"/>
            </w:sectPr>
          </w:pPr>
          <w:r>
            <w:rPr>
              <w:bCs/>
              <w:szCs w:val="34"/>
            </w:rPr>
            <w:fldChar w:fldCharType="end"/>
          </w:r>
        </w:p>
      </w:sdtContent>
    </w:sdt>
    <w:p w:rsidR="001F08BA" w:rsidRDefault="00000000">
      <w:pPr>
        <w:pStyle w:val="1"/>
        <w:ind w:firstLine="0"/>
        <w:rPr>
          <w:lang w:eastAsia="zh-CN"/>
        </w:rPr>
      </w:pPr>
      <w:bookmarkStart w:id="0" w:name="_Toc32019"/>
      <w:bookmarkStart w:id="1" w:name="_Toc19200"/>
      <w:r>
        <w:rPr>
          <w:lang w:eastAsia="zh-CN"/>
        </w:rPr>
        <w:lastRenderedPageBreak/>
        <w:t>Введение</w:t>
      </w:r>
      <w:bookmarkEnd w:id="0"/>
      <w:bookmarkEnd w:id="1"/>
    </w:p>
    <w:p w:rsidR="00446074" w:rsidRDefault="00000000" w:rsidP="00446074">
      <w:pPr>
        <w:pStyle w:val="60"/>
        <w:ind w:firstLine="0"/>
        <w:rPr>
          <w:rFonts w:ascii="-webkit-standard" w:hAnsi="-webkit-standard"/>
          <w:color w:val="000000"/>
          <w:sz w:val="27"/>
          <w:szCs w:val="27"/>
          <w:lang w:val="ru-RU"/>
        </w:rPr>
      </w:pPr>
      <w:r>
        <w:rPr>
          <w:lang w:val="ru-RU"/>
        </w:rPr>
        <w:tab/>
      </w:r>
      <w:r w:rsidR="00446074" w:rsidRPr="00446074">
        <w:rPr>
          <w:rFonts w:ascii="-webkit-standard" w:hAnsi="-webkit-standard"/>
          <w:color w:val="000000"/>
          <w:sz w:val="27"/>
          <w:szCs w:val="27"/>
          <w:lang w:val="ru-RU"/>
        </w:rPr>
        <w:t xml:space="preserve">Моя предметная область, вариант № 20: хлебопекарня. Хлебопекарня занимается производством хлеба и хлебобулочных изделий, которые выпекаются в специальном оборудовании - печах. Готовая продукция развозится по различным торговым точкам города, с которыми у хлебопекарни заключён долгосрочный договор на поставку хлебобулочных изделий. Также любое физическое или юридическое лицо может сделать предварительный заказ на выпечку большой партии изделий для какого-либо мероприятия. Хлебопекарня, в зависимости от объёма хлебобулочных изделий для торговых точек и наличия предварительных заказов, закупает у поставщиков соответствующий объём сырья и материалов, а также составляет график работы персонала. По результатам своей деятельности хлебопекарня производит отчисления в налоговые органы и предоставляет отчётность в органы государственной статистики. </w:t>
      </w:r>
    </w:p>
    <w:p w:rsidR="00446074" w:rsidRDefault="00446074" w:rsidP="00446074">
      <w:pPr>
        <w:pStyle w:val="60"/>
        <w:ind w:firstLine="0"/>
        <w:rPr>
          <w:rFonts w:ascii="-webkit-standard" w:hAnsi="-webkit-standard"/>
          <w:color w:val="000000"/>
          <w:sz w:val="27"/>
          <w:szCs w:val="27"/>
          <w:lang w:val="ru-RU"/>
        </w:rPr>
      </w:pPr>
      <w:r>
        <w:rPr>
          <w:rFonts w:ascii="-webkit-standard" w:hAnsi="-webkit-standard"/>
          <w:color w:val="000000"/>
          <w:sz w:val="27"/>
          <w:szCs w:val="27"/>
          <w:lang w:val="ru-RU"/>
        </w:rPr>
        <w:tab/>
      </w:r>
      <w:r w:rsidRPr="00446074">
        <w:rPr>
          <w:rFonts w:ascii="-webkit-standard" w:hAnsi="-webkit-standard"/>
          <w:color w:val="000000"/>
          <w:sz w:val="27"/>
          <w:szCs w:val="27"/>
          <w:lang w:val="ru-RU"/>
        </w:rPr>
        <w:t xml:space="preserve">Система управления хлебопекарней, реализованная в данном проекте, представляет собой комплексное решение для автоматизации ключевых процессов предприятия пищевой промышленности, обеспечивая оптимизацию работы персонала и повышение качества обслуживания клиентов. Она охватывает полный цикл функционирования хлебопекарни: от закупки сырья и учёта складских запасов, планирования и организации производства, до обработки заказов, логистики доставки и формирования финансовой отчётности. Система разработана с учётом различных ролей сотрудников - администратора, менеджера по продажам, пекаря, логиста и директора, - предоставляя каждому специализированный интерфейс для выполнения профессиональных задач. Используемая база данных </w:t>
      </w:r>
      <w:r>
        <w:rPr>
          <w:rFonts w:ascii="-webkit-standard" w:hAnsi="-webkit-standard"/>
          <w:color w:val="000000"/>
          <w:sz w:val="27"/>
          <w:szCs w:val="27"/>
        </w:rPr>
        <w:t>SQLite</w:t>
      </w:r>
      <w:r w:rsidRPr="00446074">
        <w:rPr>
          <w:rFonts w:ascii="-webkit-standard" w:hAnsi="-webkit-standard"/>
          <w:color w:val="000000"/>
          <w:sz w:val="27"/>
          <w:szCs w:val="27"/>
          <w:lang w:val="ru-RU"/>
        </w:rPr>
        <w:t xml:space="preserve"> надёжно хранит информацию о пользователях, заказах, изделиях, сырье, поставщиках, маршрутах доставки и накладных, обеспечивая целостность данных и их доступность для всех модулей системы. </w:t>
      </w:r>
    </w:p>
    <w:p w:rsidR="001F08BA" w:rsidRPr="00446074" w:rsidRDefault="00446074" w:rsidP="00446074">
      <w:pPr>
        <w:pStyle w:val="60"/>
        <w:ind w:firstLine="0"/>
        <w:rPr>
          <w:lang w:val="ru-RU"/>
        </w:rPr>
      </w:pPr>
      <w:r>
        <w:rPr>
          <w:rFonts w:ascii="-webkit-standard" w:hAnsi="-webkit-standard"/>
          <w:color w:val="000000"/>
          <w:sz w:val="27"/>
          <w:szCs w:val="27"/>
          <w:lang w:val="ru-RU"/>
        </w:rPr>
        <w:tab/>
      </w:r>
      <w:r w:rsidRPr="00446074">
        <w:rPr>
          <w:rFonts w:ascii="-webkit-standard" w:hAnsi="-webkit-standard"/>
          <w:color w:val="000000"/>
          <w:sz w:val="27"/>
          <w:szCs w:val="27"/>
          <w:lang w:val="ru-RU"/>
        </w:rPr>
        <w:t>Основная цель системы - повысить эффективность работы хлебопекарни за счёт автоматизации рутинных процессов и обеспечения прозрачности управления. Менеджеры могут создавать и подтверждать заказы, добавлять изделия с комментариями и отслеживать их выполнение, пекари получают производ</w:t>
      </w:r>
      <w:r w:rsidRPr="00446074">
        <w:rPr>
          <w:rFonts w:ascii="-webkit-standard" w:hAnsi="-webkit-standard"/>
          <w:color w:val="000000"/>
          <w:sz w:val="27"/>
          <w:szCs w:val="27"/>
          <w:lang w:val="ru-RU"/>
        </w:rPr>
        <w:lastRenderedPageBreak/>
        <w:t xml:space="preserve">ственные задания и отмечают этапы готовности продукции, логисты формируют маршруты доставки и контролируют отгрузку, а администратор управляет пользователями, ассортиментом изделий и закупками сырья. Директор получает доступ к финансовым отчётам, включая анализ прибыли, налоговые расчёты с учётом ставки 5% и экспорт данных в </w:t>
      </w:r>
      <w:r>
        <w:rPr>
          <w:rFonts w:ascii="-webkit-standard" w:hAnsi="-webkit-standard"/>
          <w:color w:val="000000"/>
          <w:sz w:val="27"/>
          <w:szCs w:val="27"/>
        </w:rPr>
        <w:t>CSV</w:t>
      </w:r>
      <w:r w:rsidRPr="00446074">
        <w:rPr>
          <w:rFonts w:ascii="-webkit-standard" w:hAnsi="-webkit-standard"/>
          <w:color w:val="000000"/>
          <w:sz w:val="27"/>
          <w:szCs w:val="27"/>
          <w:lang w:val="ru-RU"/>
        </w:rPr>
        <w:t xml:space="preserve"> или </w:t>
      </w:r>
      <w:r>
        <w:rPr>
          <w:rFonts w:ascii="-webkit-standard" w:hAnsi="-webkit-standard"/>
          <w:color w:val="000000"/>
          <w:sz w:val="27"/>
          <w:szCs w:val="27"/>
        </w:rPr>
        <w:t>PDF</w:t>
      </w:r>
      <w:r w:rsidRPr="00446074">
        <w:rPr>
          <w:rFonts w:ascii="-webkit-standard" w:hAnsi="-webkit-standard"/>
          <w:color w:val="000000"/>
          <w:sz w:val="27"/>
          <w:szCs w:val="27"/>
          <w:lang w:val="ru-RU"/>
        </w:rPr>
        <w:t xml:space="preserve"> для отчётности. Интерфейсы оснащены визуальными элементами, такими как отображение фотографий изделий, графики объёмов производства и прибыли, а также механизмами обработки ошибок и асинхронной загрузки данных, что делает систему удобной и надёжной для локального использования в хлебопекарне. </w:t>
      </w:r>
    </w:p>
    <w:p w:rsidR="001F08BA" w:rsidRDefault="00000000">
      <w:r>
        <w:br w:type="page"/>
      </w:r>
    </w:p>
    <w:p w:rsidR="001F08BA" w:rsidRDefault="00000000">
      <w:pPr>
        <w:pStyle w:val="41"/>
      </w:pPr>
      <w:bookmarkStart w:id="2" w:name="_Toc7985"/>
      <w:bookmarkStart w:id="3" w:name="_Toc32755"/>
      <w:bookmarkStart w:id="4" w:name="_Toc1004"/>
      <w:r>
        <w:lastRenderedPageBreak/>
        <w:t>Описание работы программы</w:t>
      </w:r>
      <w:bookmarkEnd w:id="2"/>
      <w:bookmarkEnd w:id="3"/>
      <w:bookmarkEnd w:id="4"/>
    </w:p>
    <w:p w:rsidR="001F08BA" w:rsidRDefault="00000000">
      <w:pPr>
        <w:pStyle w:val="2"/>
      </w:pPr>
      <w:bookmarkStart w:id="5" w:name="_Toc23032"/>
      <w:bookmarkStart w:id="6" w:name="_Toc24953"/>
      <w:bookmarkStart w:id="7" w:name="_Toc2479"/>
      <w:r>
        <w:t>Интерфейс авторизации</w:t>
      </w:r>
      <w:bookmarkEnd w:id="5"/>
      <w:bookmarkEnd w:id="6"/>
      <w:bookmarkEnd w:id="7"/>
    </w:p>
    <w:p w:rsidR="001F08BA" w:rsidRPr="00F621AF" w:rsidRDefault="00000000">
      <w:pPr>
        <w:pStyle w:val="60"/>
        <w:numPr>
          <w:ilvl w:val="0"/>
          <w:numId w:val="3"/>
        </w:numPr>
        <w:rPr>
          <w:lang w:val="ru-RU"/>
        </w:rPr>
      </w:pPr>
      <w:r w:rsidRPr="00F621AF">
        <w:rPr>
          <w:lang w:val="ru-RU"/>
        </w:rPr>
        <w:t xml:space="preserve">Аутентификация пользователей: Пользователь вводит логин и пароль, которые проверяются через базу данных </w:t>
      </w:r>
      <w:r>
        <w:t>SQLite</w:t>
      </w:r>
      <w:r w:rsidRPr="00F621AF">
        <w:rPr>
          <w:lang w:val="ru-RU"/>
        </w:rPr>
        <w:t>. Поддерживаются учетные данные для рол</w:t>
      </w:r>
      <w:r w:rsidR="00F40451">
        <w:rPr>
          <w:lang w:val="ru-RU"/>
        </w:rPr>
        <w:t>и</w:t>
      </w:r>
      <w:r w:rsidRPr="00F621AF">
        <w:rPr>
          <w:lang w:val="ru-RU"/>
        </w:rPr>
        <w:t>: администратор (логин: "</w:t>
      </w:r>
      <w:r w:rsidR="007C4FB5">
        <w:rPr>
          <w:lang w:val="ru-RU"/>
        </w:rPr>
        <w:t>0</w:t>
      </w:r>
      <w:r w:rsidRPr="00F621AF">
        <w:rPr>
          <w:lang w:val="ru-RU"/>
        </w:rPr>
        <w:t>", пароль: "</w:t>
      </w:r>
      <w:r w:rsidR="007C4FB5">
        <w:rPr>
          <w:lang w:val="ru-RU"/>
        </w:rPr>
        <w:t>0</w:t>
      </w:r>
      <w:r w:rsidRPr="00F621AF">
        <w:rPr>
          <w:lang w:val="ru-RU"/>
        </w:rPr>
        <w:t>")</w:t>
      </w:r>
    </w:p>
    <w:p w:rsidR="001F08BA" w:rsidRPr="00F621AF" w:rsidRDefault="00000000">
      <w:pPr>
        <w:pStyle w:val="60"/>
        <w:numPr>
          <w:ilvl w:val="0"/>
          <w:numId w:val="3"/>
        </w:numPr>
        <w:rPr>
          <w:lang w:val="ru-RU"/>
        </w:rPr>
      </w:pPr>
      <w:r w:rsidRPr="00F621AF">
        <w:rPr>
          <w:lang w:val="ru-RU"/>
        </w:rPr>
        <w:t>Анимация интерфейса: Окно включает визуальные эффекты, такие как градиентный фон, плавное появление формы авторизации, прокрутка заголовка окна.</w:t>
      </w:r>
    </w:p>
    <w:p w:rsidR="001F08BA" w:rsidRPr="00F621AF" w:rsidRDefault="00000000">
      <w:pPr>
        <w:pStyle w:val="60"/>
        <w:numPr>
          <w:ilvl w:val="0"/>
          <w:numId w:val="3"/>
        </w:numPr>
        <w:rPr>
          <w:lang w:val="ru-RU"/>
        </w:rPr>
      </w:pPr>
      <w:r w:rsidRPr="00F621AF">
        <w:rPr>
          <w:lang w:val="ru-RU"/>
        </w:rPr>
        <w:t>Обработка ошибок</w:t>
      </w:r>
      <w:proofErr w:type="gramStart"/>
      <w:r w:rsidRPr="00F621AF">
        <w:rPr>
          <w:lang w:val="ru-RU"/>
        </w:rPr>
        <w:t>: При</w:t>
      </w:r>
      <w:proofErr w:type="gramEnd"/>
      <w:r w:rsidRPr="00F621AF">
        <w:rPr>
          <w:lang w:val="ru-RU"/>
        </w:rPr>
        <w:t xml:space="preserve"> неверных учетных данных отображается сообщение об ошибке.</w:t>
      </w:r>
    </w:p>
    <w:p w:rsidR="001F08BA" w:rsidRPr="00F621AF" w:rsidRDefault="00000000">
      <w:pPr>
        <w:pStyle w:val="60"/>
        <w:numPr>
          <w:ilvl w:val="0"/>
          <w:numId w:val="3"/>
        </w:numPr>
        <w:rPr>
          <w:lang w:val="ru-RU"/>
        </w:rPr>
      </w:pPr>
      <w:r w:rsidRPr="00F621AF">
        <w:rPr>
          <w:lang w:val="ru-RU"/>
        </w:rPr>
        <w:t>Переход по ролям</w:t>
      </w:r>
      <w:proofErr w:type="gramStart"/>
      <w:r w:rsidRPr="00F621AF">
        <w:rPr>
          <w:lang w:val="ru-RU"/>
        </w:rPr>
        <w:t>: После</w:t>
      </w:r>
      <w:proofErr w:type="gramEnd"/>
      <w:r w:rsidRPr="00F621AF">
        <w:rPr>
          <w:lang w:val="ru-RU"/>
        </w:rPr>
        <w:t xml:space="preserve"> успешной аутентификации система открывает соответствующий интерфейс в зависимости от роли пользователя (администратор, </w:t>
      </w:r>
      <w:r w:rsidR="00F40451">
        <w:rPr>
          <w:lang w:val="ru-RU"/>
        </w:rPr>
        <w:t>клиент</w:t>
      </w:r>
      <w:r w:rsidRPr="00F621AF">
        <w:rPr>
          <w:lang w:val="ru-RU"/>
        </w:rPr>
        <w:t>), скрывая окно авторизации.</w:t>
      </w:r>
    </w:p>
    <w:p w:rsidR="001F08BA" w:rsidRPr="00F621AF" w:rsidRDefault="00000000">
      <w:pPr>
        <w:pStyle w:val="60"/>
        <w:numPr>
          <w:ilvl w:val="0"/>
          <w:numId w:val="3"/>
        </w:numPr>
        <w:rPr>
          <w:lang w:val="ru-RU"/>
        </w:rPr>
      </w:pPr>
      <w:r w:rsidRPr="00F621AF">
        <w:rPr>
          <w:lang w:val="ru-RU"/>
        </w:rPr>
        <w:t>Управление окном</w:t>
      </w:r>
      <w:proofErr w:type="gramStart"/>
      <w:r w:rsidRPr="00F621AF">
        <w:rPr>
          <w:lang w:val="ru-RU"/>
        </w:rPr>
        <w:t>: При</w:t>
      </w:r>
      <w:proofErr w:type="gramEnd"/>
      <w:r w:rsidRPr="00F621AF">
        <w:rPr>
          <w:lang w:val="ru-RU"/>
        </w:rPr>
        <w:t xml:space="preserve"> закрытии интерфейса соответствующего роли окно авторизации восстанавливается, если оно все еще существует, обеспечивая возврат к начальной точке.</w:t>
      </w:r>
    </w:p>
    <w:p w:rsidR="001F08BA" w:rsidRDefault="001F08BA">
      <w:pPr>
        <w:pStyle w:val="60"/>
        <w:ind w:left="709" w:firstLine="0"/>
        <w:rPr>
          <w:lang w:val="ru-RU"/>
        </w:rPr>
      </w:pPr>
    </w:p>
    <w:p w:rsidR="001F08BA" w:rsidRDefault="001F08BA">
      <w:pPr>
        <w:pStyle w:val="60"/>
        <w:ind w:left="709" w:firstLine="0"/>
        <w:rPr>
          <w:lang w:val="ru-RU"/>
        </w:rPr>
      </w:pPr>
    </w:p>
    <w:p w:rsidR="001F08BA" w:rsidRDefault="001F08BA">
      <w:pPr>
        <w:pStyle w:val="60"/>
        <w:ind w:left="709" w:firstLine="0"/>
        <w:rPr>
          <w:lang w:val="ru-RU"/>
        </w:rPr>
      </w:pPr>
    </w:p>
    <w:p w:rsidR="001F08BA" w:rsidRDefault="001F08BA">
      <w:pPr>
        <w:pStyle w:val="60"/>
        <w:ind w:left="709" w:firstLine="0"/>
        <w:rPr>
          <w:lang w:val="ru-RU"/>
        </w:rPr>
      </w:pPr>
    </w:p>
    <w:p w:rsidR="001F08BA" w:rsidRDefault="001F08BA">
      <w:pPr>
        <w:pStyle w:val="60"/>
        <w:ind w:left="709" w:firstLine="0"/>
        <w:rPr>
          <w:lang w:val="ru-RU"/>
        </w:rPr>
      </w:pPr>
    </w:p>
    <w:p w:rsidR="001F08BA" w:rsidRDefault="001F08BA">
      <w:pPr>
        <w:pStyle w:val="60"/>
        <w:ind w:left="709" w:firstLine="0"/>
        <w:rPr>
          <w:lang w:val="ru-RU"/>
        </w:rPr>
      </w:pPr>
    </w:p>
    <w:p w:rsidR="001F08BA" w:rsidRDefault="001F08BA">
      <w:pPr>
        <w:pStyle w:val="60"/>
        <w:ind w:left="709" w:firstLine="0"/>
        <w:rPr>
          <w:lang w:val="ru-RU"/>
        </w:rPr>
      </w:pPr>
    </w:p>
    <w:p w:rsidR="001F08BA" w:rsidRDefault="001F08BA">
      <w:pPr>
        <w:pStyle w:val="60"/>
        <w:ind w:left="709" w:firstLine="0"/>
        <w:rPr>
          <w:lang w:val="ru-RU"/>
        </w:rPr>
      </w:pPr>
    </w:p>
    <w:p w:rsidR="001F08BA" w:rsidRDefault="001F08BA">
      <w:pPr>
        <w:pStyle w:val="60"/>
        <w:ind w:left="709" w:firstLine="0"/>
        <w:rPr>
          <w:lang w:val="ru-RU"/>
        </w:rPr>
      </w:pPr>
    </w:p>
    <w:p w:rsidR="00F40451" w:rsidRDefault="00F40451">
      <w:pPr>
        <w:pStyle w:val="60"/>
        <w:ind w:left="709" w:firstLine="0"/>
        <w:rPr>
          <w:lang w:val="ru-RU"/>
        </w:rPr>
      </w:pPr>
    </w:p>
    <w:p w:rsidR="00F40451" w:rsidRDefault="00F40451">
      <w:pPr>
        <w:pStyle w:val="60"/>
        <w:ind w:left="709" w:firstLine="0"/>
        <w:rPr>
          <w:lang w:val="ru-RU"/>
        </w:rPr>
      </w:pPr>
    </w:p>
    <w:p w:rsidR="00F40451" w:rsidRDefault="00F40451">
      <w:pPr>
        <w:pStyle w:val="60"/>
        <w:ind w:left="709" w:firstLine="0"/>
        <w:rPr>
          <w:lang w:val="ru-RU"/>
        </w:rPr>
      </w:pPr>
    </w:p>
    <w:p w:rsidR="00F40451" w:rsidRDefault="00F40451">
      <w:pPr>
        <w:pStyle w:val="60"/>
        <w:ind w:left="709" w:firstLine="0"/>
        <w:rPr>
          <w:lang w:val="ru-RU"/>
        </w:rPr>
      </w:pPr>
    </w:p>
    <w:p w:rsidR="00F40451" w:rsidRDefault="00F40451">
      <w:pPr>
        <w:pStyle w:val="60"/>
        <w:ind w:left="709" w:firstLine="0"/>
        <w:rPr>
          <w:lang w:val="ru-RU"/>
        </w:rPr>
      </w:pPr>
    </w:p>
    <w:p w:rsidR="001F08BA" w:rsidRDefault="00000000">
      <w:pPr>
        <w:pStyle w:val="60"/>
        <w:ind w:left="709" w:firstLine="0"/>
      </w:pPr>
      <w:r>
        <w:rPr>
          <w:lang w:val="ru-RU"/>
        </w:rPr>
        <w:lastRenderedPageBreak/>
        <w:t>Пример работы интерфейса авторизации</w:t>
      </w:r>
      <w:r>
        <w:t>:</w:t>
      </w:r>
    </w:p>
    <w:p w:rsidR="001F08BA" w:rsidRDefault="00F40451">
      <w:pPr>
        <w:pStyle w:val="60"/>
        <w:ind w:left="709" w:firstLine="0"/>
        <w:jc w:val="center"/>
      </w:pPr>
      <w:r>
        <w:rPr>
          <w:noProof/>
        </w:rPr>
        <w:drawing>
          <wp:inline distT="0" distB="0" distL="0" distR="0">
            <wp:extent cx="4007796" cy="3161561"/>
            <wp:effectExtent l="0" t="0" r="5715" b="1270"/>
            <wp:docPr id="149204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45617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16" cy="32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BA" w:rsidRDefault="00000000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</w:t>
      </w:r>
      <w:r>
        <w:fldChar w:fldCharType="end"/>
      </w:r>
      <w:r>
        <w:rPr>
          <w:lang w:val="en-US"/>
        </w:rPr>
        <w:t xml:space="preserve">.1 - </w:t>
      </w:r>
      <w:r>
        <w:t>Окно авторизации</w:t>
      </w:r>
    </w:p>
    <w:p w:rsidR="001F08BA" w:rsidRDefault="00F40451" w:rsidP="00F40451">
      <w:pPr>
        <w:ind w:left="709"/>
        <w:jc w:val="center"/>
      </w:pPr>
      <w:r>
        <w:rPr>
          <w:noProof/>
        </w:rPr>
        <w:drawing>
          <wp:inline distT="0" distB="0" distL="0" distR="0">
            <wp:extent cx="4027251" cy="3165138"/>
            <wp:effectExtent l="0" t="0" r="0" b="0"/>
            <wp:docPr id="9677826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82674" name="Рисунок 9677826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969" cy="32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BA" w:rsidRDefault="00000000">
      <w:pPr>
        <w:pStyle w:val="ac"/>
      </w:pPr>
      <w:r>
        <w:t>Рисунок 1.2 - Ввод данных для входа</w:t>
      </w:r>
    </w:p>
    <w:p w:rsidR="001F08BA" w:rsidRPr="00F621AF" w:rsidRDefault="00000000">
      <w:pPr>
        <w:pStyle w:val="60"/>
        <w:rPr>
          <w:lang w:val="ru-RU"/>
        </w:rPr>
      </w:pPr>
      <w:r>
        <w:rPr>
          <w:lang w:val="ru-RU"/>
        </w:rPr>
        <w:t>После ввода данных для входа необходимо нажать на кнопку «Войти</w:t>
      </w:r>
      <w:r w:rsidR="00F40451">
        <w:rPr>
          <w:lang w:val="ru-RU"/>
        </w:rPr>
        <w:t xml:space="preserve"> как администратор</w:t>
      </w:r>
      <w:r>
        <w:rPr>
          <w:lang w:val="ru-RU"/>
        </w:rPr>
        <w:t xml:space="preserve">», после чего открывается следующие </w:t>
      </w:r>
      <w:r w:rsidR="00F40451">
        <w:rPr>
          <w:lang w:val="ru-RU"/>
        </w:rPr>
        <w:t>интерфейс</w:t>
      </w:r>
      <w:r w:rsidRPr="00F621AF">
        <w:rPr>
          <w:lang w:val="ru-RU"/>
        </w:rPr>
        <w:t>:</w:t>
      </w:r>
    </w:p>
    <w:p w:rsidR="001F08BA" w:rsidRDefault="00000000">
      <w:pPr>
        <w:pStyle w:val="2"/>
      </w:pPr>
      <w:bookmarkStart w:id="8" w:name="_Toc2405"/>
      <w:bookmarkStart w:id="9" w:name="_Toc10028"/>
      <w:bookmarkStart w:id="10" w:name="_Toc31810"/>
      <w:r>
        <w:t>Интерфейс администратора</w:t>
      </w:r>
      <w:bookmarkEnd w:id="8"/>
      <w:bookmarkEnd w:id="9"/>
      <w:bookmarkEnd w:id="10"/>
    </w:p>
    <w:p w:rsidR="001F08BA" w:rsidRPr="00F40451" w:rsidRDefault="00F40451" w:rsidP="00E2269E">
      <w:pPr>
        <w:pStyle w:val="60"/>
        <w:numPr>
          <w:ilvl w:val="0"/>
          <w:numId w:val="4"/>
        </w:numPr>
        <w:rPr>
          <w:lang w:val="ru-RU"/>
        </w:rPr>
      </w:pPr>
      <w:r w:rsidRPr="00F40451">
        <w:rPr>
          <w:lang w:val="ru-RU"/>
        </w:rPr>
        <w:t>Меню изделий</w:t>
      </w:r>
      <w:r w:rsidR="00E2269E" w:rsidRPr="00F40451">
        <w:rPr>
          <w:lang w:val="ru-RU"/>
        </w:rPr>
        <w:t>: отображает</w:t>
      </w:r>
      <w:r w:rsidR="00000000" w:rsidRPr="00F40451">
        <w:rPr>
          <w:lang w:val="ru-RU"/>
        </w:rPr>
        <w:t xml:space="preserve"> таблицу с данными </w:t>
      </w:r>
      <w:r w:rsidR="00E2269E">
        <w:rPr>
          <w:lang w:val="ru-RU"/>
        </w:rPr>
        <w:t xml:space="preserve">меню с </w:t>
      </w:r>
      <w:r w:rsidRPr="00F40451">
        <w:rPr>
          <w:lang w:val="ru-RU"/>
        </w:rPr>
        <w:t>хлебобулочны</w:t>
      </w:r>
      <w:r w:rsidR="00E2269E">
        <w:rPr>
          <w:lang w:val="ru-RU"/>
        </w:rPr>
        <w:t>ми</w:t>
      </w:r>
      <w:r w:rsidRPr="00F40451">
        <w:rPr>
          <w:lang w:val="ru-RU"/>
        </w:rPr>
        <w:t xml:space="preserve"> издели</w:t>
      </w:r>
      <w:r w:rsidR="00E2269E">
        <w:rPr>
          <w:lang w:val="ru-RU"/>
        </w:rPr>
        <w:t>ями</w:t>
      </w:r>
      <w:r w:rsidR="00000000" w:rsidRPr="00F40451">
        <w:rPr>
          <w:lang w:val="ru-RU"/>
        </w:rPr>
        <w:t xml:space="preserve"> (</w:t>
      </w:r>
      <w:r w:rsidR="00000000" w:rsidRPr="00E2269E">
        <w:rPr>
          <w:lang w:val="ru-RU"/>
        </w:rPr>
        <w:t>ID</w:t>
      </w:r>
      <w:r w:rsidR="00000000" w:rsidRPr="00F40451">
        <w:rPr>
          <w:lang w:val="ru-RU"/>
        </w:rPr>
        <w:t xml:space="preserve">, </w:t>
      </w:r>
      <w:r w:rsidRPr="00F40451">
        <w:rPr>
          <w:lang w:val="ru-RU"/>
        </w:rPr>
        <w:t>название</w:t>
      </w:r>
      <w:r w:rsidR="00000000" w:rsidRPr="00F40451">
        <w:rPr>
          <w:lang w:val="ru-RU"/>
        </w:rPr>
        <w:t xml:space="preserve">, </w:t>
      </w:r>
      <w:r w:rsidRPr="00F40451">
        <w:rPr>
          <w:lang w:val="ru-RU"/>
        </w:rPr>
        <w:t>цена</w:t>
      </w:r>
      <w:r w:rsidR="00000000" w:rsidRPr="00F40451">
        <w:rPr>
          <w:lang w:val="ru-RU"/>
        </w:rPr>
        <w:t xml:space="preserve">). Поддерживает добавление новых </w:t>
      </w:r>
      <w:r w:rsidRPr="00F40451">
        <w:rPr>
          <w:lang w:val="ru-RU"/>
        </w:rPr>
        <w:t>хлебобулочных изделий</w:t>
      </w:r>
      <w:r w:rsidRPr="00E2269E">
        <w:rPr>
          <w:lang w:val="ru-RU"/>
        </w:rPr>
        <w:t xml:space="preserve">, </w:t>
      </w:r>
      <w:r>
        <w:rPr>
          <w:lang w:val="ru-RU"/>
        </w:rPr>
        <w:t xml:space="preserve">удаление </w:t>
      </w:r>
      <w:r w:rsidR="00E2269E">
        <w:rPr>
          <w:lang w:val="ru-RU"/>
        </w:rPr>
        <w:t xml:space="preserve">старых </w:t>
      </w:r>
      <w:r>
        <w:rPr>
          <w:lang w:val="ru-RU"/>
        </w:rPr>
        <w:t>и редакти</w:t>
      </w:r>
      <w:r w:rsidR="00E2269E">
        <w:rPr>
          <w:lang w:val="ru-RU"/>
        </w:rPr>
        <w:t>рования меню</w:t>
      </w:r>
      <w:r w:rsidR="00E2269E" w:rsidRPr="00E2269E">
        <w:rPr>
          <w:lang w:val="ru-RU"/>
        </w:rPr>
        <w:t>.</w:t>
      </w:r>
    </w:p>
    <w:p w:rsidR="001F08BA" w:rsidRDefault="00E2269E">
      <w:pPr>
        <w:jc w:val="center"/>
      </w:pPr>
      <w:r>
        <w:rPr>
          <w:noProof/>
        </w:rPr>
        <w:lastRenderedPageBreak/>
        <w:drawing>
          <wp:inline distT="0" distB="0" distL="0" distR="0">
            <wp:extent cx="6300470" cy="4258310"/>
            <wp:effectExtent l="0" t="0" r="0" b="0"/>
            <wp:docPr id="7360598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59836" name="Рисунок 7360598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BA" w:rsidRPr="00E2269E" w:rsidRDefault="00000000">
      <w:pPr>
        <w:pStyle w:val="ac"/>
      </w:pPr>
      <w:r>
        <w:t xml:space="preserve">Рисунок </w:t>
      </w:r>
      <w:r w:rsidR="006B01E8">
        <w:t>1</w:t>
      </w:r>
      <w:r>
        <w:t>.</w:t>
      </w:r>
      <w:r w:rsidR="006B01E8">
        <w:t>3</w:t>
      </w:r>
      <w:r>
        <w:t xml:space="preserve"> - Пример </w:t>
      </w:r>
      <w:r w:rsidR="00E2269E">
        <w:t xml:space="preserve">раздела </w:t>
      </w:r>
      <w:r w:rsidR="00E2269E" w:rsidRPr="00E2269E">
        <w:t>“</w:t>
      </w:r>
      <w:r w:rsidR="00E2269E">
        <w:t>Меню изделий</w:t>
      </w:r>
      <w:r w:rsidR="00E2269E" w:rsidRPr="00E2269E">
        <w:t>”</w:t>
      </w:r>
    </w:p>
    <w:p w:rsidR="001F08BA" w:rsidRDefault="00E2269E" w:rsidP="00E2269E">
      <w:pPr>
        <w:jc w:val="center"/>
      </w:pPr>
      <w:r>
        <w:rPr>
          <w:noProof/>
        </w:rPr>
        <w:drawing>
          <wp:inline distT="0" distB="0" distL="0" distR="0" wp14:anchorId="298E6FAA" wp14:editId="585E9AFB">
            <wp:extent cx="2869307" cy="2255142"/>
            <wp:effectExtent l="0" t="0" r="1270" b="5715"/>
            <wp:docPr id="12733064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6449" name="Рисунок 127330644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084" cy="23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9E" w:rsidRDefault="00E2269E" w:rsidP="00E2269E">
      <w:pPr>
        <w:pStyle w:val="ac"/>
      </w:pPr>
      <w:r>
        <w:t xml:space="preserve">Рисунок </w:t>
      </w:r>
      <w:r w:rsidR="006B01E8">
        <w:t>1</w:t>
      </w:r>
      <w:r>
        <w:t>.</w:t>
      </w:r>
      <w:r w:rsidR="006B01E8">
        <w:t>4</w:t>
      </w:r>
      <w:r>
        <w:t xml:space="preserve"> - Пример </w:t>
      </w:r>
      <w:r>
        <w:t>добавления</w:t>
      </w:r>
      <w:r>
        <w:t xml:space="preserve"> </w:t>
      </w:r>
      <w:r>
        <w:t>нового изделия</w:t>
      </w:r>
    </w:p>
    <w:p w:rsidR="00E2269E" w:rsidRDefault="00E2269E" w:rsidP="00E2269E">
      <w:pPr>
        <w:jc w:val="center"/>
      </w:pPr>
      <w:r>
        <w:rPr>
          <w:noProof/>
        </w:rPr>
        <w:drawing>
          <wp:inline distT="0" distB="0" distL="0" distR="0">
            <wp:extent cx="2972020" cy="2063628"/>
            <wp:effectExtent l="0" t="0" r="0" b="0"/>
            <wp:docPr id="7756056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05683" name="Рисунок 77560568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17" cy="21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9E" w:rsidRDefault="00E2269E" w:rsidP="00E2269E">
      <w:pPr>
        <w:pStyle w:val="ac"/>
      </w:pPr>
      <w:r>
        <w:t xml:space="preserve">Рисунок </w:t>
      </w:r>
      <w:r w:rsidR="006B01E8">
        <w:t>1</w:t>
      </w:r>
      <w:r>
        <w:t>.</w:t>
      </w:r>
      <w:r w:rsidR="006B01E8">
        <w:t>5</w:t>
      </w:r>
      <w:r>
        <w:t xml:space="preserve"> - Пример </w:t>
      </w:r>
      <w:r>
        <w:t>редактирования</w:t>
      </w:r>
      <w:r>
        <w:t xml:space="preserve"> изделия</w:t>
      </w:r>
    </w:p>
    <w:p w:rsidR="00E2269E" w:rsidRPr="00E2269E" w:rsidRDefault="00E2269E" w:rsidP="00E2269E"/>
    <w:p w:rsidR="00E2269E" w:rsidRPr="00E2269E" w:rsidRDefault="00E2269E" w:rsidP="00E2269E">
      <w:pPr>
        <w:jc w:val="center"/>
      </w:pPr>
      <w:r>
        <w:rPr>
          <w:noProof/>
        </w:rPr>
        <w:drawing>
          <wp:inline distT="0" distB="0" distL="0" distR="0">
            <wp:extent cx="2407055" cy="1833065"/>
            <wp:effectExtent l="0" t="0" r="0" b="0"/>
            <wp:docPr id="19216747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74748" name="Рисунок 19216747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882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9E" w:rsidRDefault="00E2269E" w:rsidP="00E2269E">
      <w:pPr>
        <w:pStyle w:val="ac"/>
      </w:pPr>
      <w:r>
        <w:t xml:space="preserve">Рисунок </w:t>
      </w:r>
      <w:r w:rsidR="006B01E8">
        <w:t>1</w:t>
      </w:r>
      <w:r>
        <w:t>.</w:t>
      </w:r>
      <w:r w:rsidR="006B01E8">
        <w:t>6</w:t>
      </w:r>
      <w:r>
        <w:t xml:space="preserve"> - Пример </w:t>
      </w:r>
      <w:r>
        <w:t>удаления</w:t>
      </w:r>
      <w:r>
        <w:t xml:space="preserve"> изделия</w:t>
      </w:r>
    </w:p>
    <w:p w:rsidR="00E2269E" w:rsidRDefault="00E2269E" w:rsidP="00E2269E">
      <w:pPr>
        <w:jc w:val="center"/>
      </w:pPr>
    </w:p>
    <w:p w:rsidR="00E2269E" w:rsidRPr="00F40451" w:rsidRDefault="00E2269E" w:rsidP="00E2269E">
      <w:pPr>
        <w:pStyle w:val="60"/>
        <w:numPr>
          <w:ilvl w:val="0"/>
          <w:numId w:val="4"/>
        </w:numPr>
        <w:rPr>
          <w:lang w:val="ru-RU"/>
        </w:rPr>
      </w:pPr>
      <w:r>
        <w:rPr>
          <w:lang w:val="ru-RU"/>
        </w:rPr>
        <w:t>Торговые точки</w:t>
      </w:r>
      <w:r w:rsidRPr="00F40451">
        <w:rPr>
          <w:lang w:val="ru-RU"/>
        </w:rPr>
        <w:t xml:space="preserve">: отображает таблицу с данными </w:t>
      </w:r>
      <w:r>
        <w:rPr>
          <w:lang w:val="ru-RU"/>
        </w:rPr>
        <w:t>о торговых точках</w:t>
      </w:r>
      <w:r w:rsidRPr="00F40451">
        <w:rPr>
          <w:lang w:val="ru-RU"/>
        </w:rPr>
        <w:t xml:space="preserve"> (</w:t>
      </w:r>
      <w:r w:rsidRPr="00E2269E">
        <w:rPr>
          <w:lang w:val="ru-RU"/>
        </w:rPr>
        <w:t>ID</w:t>
      </w:r>
      <w:r w:rsidRPr="00F40451">
        <w:rPr>
          <w:lang w:val="ru-RU"/>
        </w:rPr>
        <w:t xml:space="preserve">, название, </w:t>
      </w:r>
      <w:r>
        <w:rPr>
          <w:lang w:val="ru-RU"/>
        </w:rPr>
        <w:t>адрес</w:t>
      </w:r>
      <w:r w:rsidRPr="00F40451">
        <w:rPr>
          <w:lang w:val="ru-RU"/>
        </w:rPr>
        <w:t xml:space="preserve">). Поддерживает добавление новых </w:t>
      </w:r>
      <w:r>
        <w:rPr>
          <w:lang w:val="ru-RU"/>
        </w:rPr>
        <w:t>торговых точек</w:t>
      </w:r>
      <w:r w:rsidRPr="00E2269E">
        <w:rPr>
          <w:lang w:val="ru-RU"/>
        </w:rPr>
        <w:t xml:space="preserve">, </w:t>
      </w:r>
      <w:r>
        <w:rPr>
          <w:lang w:val="ru-RU"/>
        </w:rPr>
        <w:t>удаление старых и редактирования</w:t>
      </w:r>
      <w:r>
        <w:rPr>
          <w:lang w:val="ru-RU"/>
        </w:rPr>
        <w:t xml:space="preserve"> (функционал анало</w:t>
      </w:r>
      <w:r w:rsidR="006B01E8">
        <w:rPr>
          <w:lang w:val="ru-RU"/>
        </w:rPr>
        <w:t>г</w:t>
      </w:r>
      <w:r>
        <w:rPr>
          <w:lang w:val="ru-RU"/>
        </w:rPr>
        <w:t xml:space="preserve">ичен разделу </w:t>
      </w:r>
      <w:r w:rsidRPr="00E2269E">
        <w:rPr>
          <w:lang w:val="ru-RU"/>
        </w:rPr>
        <w:t>“</w:t>
      </w:r>
      <w:r>
        <w:rPr>
          <w:lang w:val="ru-RU"/>
        </w:rPr>
        <w:t>Меню изделий</w:t>
      </w:r>
      <w:r w:rsidRPr="00E2269E">
        <w:rPr>
          <w:lang w:val="ru-RU"/>
        </w:rPr>
        <w:t>”)</w:t>
      </w:r>
      <w:r w:rsidRPr="00E2269E">
        <w:rPr>
          <w:lang w:val="ru-RU"/>
        </w:rPr>
        <w:t>.</w:t>
      </w:r>
    </w:p>
    <w:p w:rsidR="001F08BA" w:rsidRDefault="00E2269E">
      <w:pPr>
        <w:pStyle w:val="60"/>
        <w:ind w:left="709" w:firstLine="0"/>
        <w:jc w:val="center"/>
      </w:pPr>
      <w:r>
        <w:rPr>
          <w:noProof/>
        </w:rPr>
        <w:drawing>
          <wp:inline distT="0" distB="0" distL="0" distR="0">
            <wp:extent cx="5786851" cy="3945580"/>
            <wp:effectExtent l="0" t="0" r="4445" b="4445"/>
            <wp:docPr id="130876507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65071" name="Рисунок 13087650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107" cy="39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BA" w:rsidRPr="00E2269E" w:rsidRDefault="00000000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  <w:rPr>
          <w:lang w:val="en-US"/>
        </w:rPr>
      </w:pPr>
      <w:r>
        <w:t xml:space="preserve">Рисунок </w:t>
      </w:r>
      <w:r w:rsidR="006B01E8">
        <w:t>1</w:t>
      </w:r>
      <w:r>
        <w:rPr>
          <w:lang w:val="en-US"/>
        </w:rPr>
        <w:t>.</w:t>
      </w:r>
      <w:r w:rsidR="006B01E8">
        <w:t>7</w:t>
      </w:r>
      <w:r>
        <w:rPr>
          <w:lang w:val="en-US"/>
        </w:rPr>
        <w:t xml:space="preserve"> - </w:t>
      </w:r>
      <w:r>
        <w:t xml:space="preserve">Интерфейс </w:t>
      </w:r>
      <w:r w:rsidR="00E2269E">
        <w:rPr>
          <w:lang w:val="en-US"/>
        </w:rPr>
        <w:t>“</w:t>
      </w:r>
      <w:r w:rsidR="00E2269E">
        <w:t>Торговые точки</w:t>
      </w:r>
      <w:r w:rsidR="00E2269E">
        <w:rPr>
          <w:lang w:val="en-US"/>
        </w:rPr>
        <w:t>”</w:t>
      </w:r>
    </w:p>
    <w:p w:rsidR="001F08BA" w:rsidRDefault="001F08BA">
      <w:pPr>
        <w:jc w:val="center"/>
      </w:pPr>
    </w:p>
    <w:p w:rsidR="00E2269E" w:rsidRDefault="00E2269E" w:rsidP="00E2269E">
      <w:pPr>
        <w:pStyle w:val="60"/>
        <w:rPr>
          <w:lang w:val="ru-RU"/>
        </w:rPr>
      </w:pPr>
    </w:p>
    <w:p w:rsidR="00E2269E" w:rsidRDefault="00E2269E" w:rsidP="00E2269E">
      <w:pPr>
        <w:pStyle w:val="60"/>
        <w:rPr>
          <w:lang w:val="ru-RU"/>
        </w:rPr>
      </w:pPr>
    </w:p>
    <w:p w:rsidR="00E2269E" w:rsidRDefault="00E2269E" w:rsidP="00E2269E">
      <w:pPr>
        <w:pStyle w:val="60"/>
        <w:rPr>
          <w:lang w:val="ru-RU"/>
        </w:rPr>
      </w:pPr>
    </w:p>
    <w:p w:rsidR="00E2269E" w:rsidRDefault="00E2269E" w:rsidP="00E2269E">
      <w:pPr>
        <w:pStyle w:val="60"/>
        <w:rPr>
          <w:lang w:val="ru-RU"/>
        </w:rPr>
      </w:pPr>
    </w:p>
    <w:p w:rsidR="006B01E8" w:rsidRDefault="006B01E8" w:rsidP="006B01E8">
      <w:pPr>
        <w:pStyle w:val="60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Заказы</w:t>
      </w:r>
      <w:r w:rsidR="00E2269E" w:rsidRPr="00F40451">
        <w:rPr>
          <w:lang w:val="ru-RU"/>
        </w:rPr>
        <w:t xml:space="preserve">: отображает таблицу с данными </w:t>
      </w:r>
      <w:r w:rsidR="00E2269E">
        <w:rPr>
          <w:lang w:val="ru-RU"/>
        </w:rPr>
        <w:t xml:space="preserve">о </w:t>
      </w:r>
      <w:r>
        <w:rPr>
          <w:lang w:val="ru-RU"/>
        </w:rPr>
        <w:t>заказах</w:t>
      </w:r>
      <w:r w:rsidR="00E2269E" w:rsidRPr="00F40451">
        <w:rPr>
          <w:lang w:val="ru-RU"/>
        </w:rPr>
        <w:t xml:space="preserve"> (</w:t>
      </w:r>
      <w:r w:rsidR="00E2269E" w:rsidRPr="00E2269E">
        <w:rPr>
          <w:lang w:val="ru-RU"/>
        </w:rPr>
        <w:t>ID</w:t>
      </w:r>
      <w:r w:rsidR="00E2269E" w:rsidRPr="00F40451">
        <w:rPr>
          <w:lang w:val="ru-RU"/>
        </w:rPr>
        <w:t xml:space="preserve">, </w:t>
      </w:r>
      <w:r>
        <w:rPr>
          <w:lang w:val="ru-RU"/>
        </w:rPr>
        <w:t>ФИО</w:t>
      </w:r>
      <w:r w:rsidR="00E2269E" w:rsidRPr="00F40451">
        <w:rPr>
          <w:lang w:val="ru-RU"/>
        </w:rPr>
        <w:t xml:space="preserve">, </w:t>
      </w:r>
      <w:r>
        <w:rPr>
          <w:lang w:val="ru-RU"/>
        </w:rPr>
        <w:t>телефон</w:t>
      </w:r>
      <w:r w:rsidRPr="006B01E8">
        <w:rPr>
          <w:lang w:val="ru-RU"/>
        </w:rPr>
        <w:t>,</w:t>
      </w:r>
      <w:r>
        <w:rPr>
          <w:lang w:val="ru-RU"/>
        </w:rPr>
        <w:t xml:space="preserve"> адрес</w:t>
      </w:r>
      <w:r w:rsidRPr="006B01E8">
        <w:rPr>
          <w:lang w:val="ru-RU"/>
        </w:rPr>
        <w:t>,</w:t>
      </w:r>
      <w:r>
        <w:rPr>
          <w:lang w:val="ru-RU"/>
        </w:rPr>
        <w:t xml:space="preserve"> </w:t>
      </w:r>
      <w:r>
        <w:t>email</w:t>
      </w:r>
      <w:r w:rsidRPr="006B01E8">
        <w:rPr>
          <w:lang w:val="ru-RU"/>
        </w:rPr>
        <w:t xml:space="preserve">, </w:t>
      </w:r>
      <w:r>
        <w:rPr>
          <w:lang w:val="ru-RU"/>
        </w:rPr>
        <w:t>мероприятие</w:t>
      </w:r>
      <w:r w:rsidRPr="006B01E8">
        <w:rPr>
          <w:lang w:val="ru-RU"/>
        </w:rPr>
        <w:t>,</w:t>
      </w:r>
      <w:r>
        <w:rPr>
          <w:lang w:val="ru-RU"/>
        </w:rPr>
        <w:t xml:space="preserve"> дата</w:t>
      </w:r>
      <w:r w:rsidRPr="006B01E8">
        <w:rPr>
          <w:lang w:val="ru-RU"/>
        </w:rPr>
        <w:t xml:space="preserve">, </w:t>
      </w:r>
      <w:r>
        <w:rPr>
          <w:lang w:val="ru-RU"/>
        </w:rPr>
        <w:t>время доставки</w:t>
      </w:r>
      <w:r w:rsidRPr="006B01E8">
        <w:rPr>
          <w:lang w:val="ru-RU"/>
        </w:rPr>
        <w:t>,</w:t>
      </w:r>
      <w:r>
        <w:rPr>
          <w:lang w:val="ru-RU"/>
        </w:rPr>
        <w:t xml:space="preserve"> статус</w:t>
      </w:r>
      <w:r w:rsidR="00E2269E" w:rsidRPr="00F40451">
        <w:rPr>
          <w:lang w:val="ru-RU"/>
        </w:rPr>
        <w:t xml:space="preserve">). Поддерживает добавление новых </w:t>
      </w:r>
      <w:r>
        <w:rPr>
          <w:lang w:val="ru-RU"/>
        </w:rPr>
        <w:t>заказов</w:t>
      </w:r>
      <w:r w:rsidR="00E2269E" w:rsidRPr="00E2269E">
        <w:rPr>
          <w:lang w:val="ru-RU"/>
        </w:rPr>
        <w:t xml:space="preserve">, </w:t>
      </w:r>
      <w:r w:rsidR="00E2269E">
        <w:rPr>
          <w:lang w:val="ru-RU"/>
        </w:rPr>
        <w:t>удаление старых и редактирования</w:t>
      </w:r>
      <w:r w:rsidR="00E2269E" w:rsidRPr="00E2269E">
        <w:rPr>
          <w:lang w:val="ru-RU"/>
        </w:rPr>
        <w:t>.</w:t>
      </w:r>
    </w:p>
    <w:p w:rsidR="001F08BA" w:rsidRPr="006B01E8" w:rsidRDefault="006B01E8" w:rsidP="00621641">
      <w:pPr>
        <w:pStyle w:val="6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606810" cy="3852775"/>
            <wp:effectExtent l="0" t="0" r="0" b="0"/>
            <wp:docPr id="13087454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5441" name="Рисунок 13087454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670" cy="38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BA" w:rsidRDefault="00000000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  <w:r>
        <w:t xml:space="preserve">Рисунок </w:t>
      </w:r>
      <w:r w:rsidR="006B01E8">
        <w:t>1</w:t>
      </w:r>
      <w:r>
        <w:t>.</w:t>
      </w:r>
      <w:r w:rsidR="006B01E8">
        <w:t>8</w:t>
      </w:r>
      <w:r>
        <w:t xml:space="preserve"> - Интерфейс просмотра заказов</w:t>
      </w:r>
      <w:r w:rsidR="006B01E8">
        <w:rPr>
          <w:noProof/>
        </w:rPr>
        <w:drawing>
          <wp:inline distT="0" distB="0" distL="0" distR="0">
            <wp:extent cx="5590351" cy="3111260"/>
            <wp:effectExtent l="0" t="0" r="0" b="635"/>
            <wp:docPr id="159810523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05232" name="Рисунок 15981052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452" cy="31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E8" w:rsidRDefault="006B01E8" w:rsidP="006B01E8">
      <w:pPr>
        <w:pStyle w:val="ac"/>
      </w:pPr>
      <w:r>
        <w:t>Рисунок 1.</w:t>
      </w:r>
      <w:r>
        <w:t>9</w:t>
      </w:r>
      <w:r>
        <w:t xml:space="preserve"> - Пример добавления нового </w:t>
      </w:r>
      <w:r>
        <w:t>заказа</w:t>
      </w:r>
    </w:p>
    <w:p w:rsidR="006B01E8" w:rsidRDefault="006B01E8" w:rsidP="006B01E8">
      <w:pPr>
        <w:pStyle w:val="ac"/>
      </w:pPr>
    </w:p>
    <w:p w:rsidR="006B01E8" w:rsidRPr="006B01E8" w:rsidRDefault="006B01E8" w:rsidP="006B01E8">
      <w:r>
        <w:rPr>
          <w:noProof/>
        </w:rPr>
        <w:lastRenderedPageBreak/>
        <w:drawing>
          <wp:inline distT="0" distB="0" distL="0" distR="0">
            <wp:extent cx="6300470" cy="3722370"/>
            <wp:effectExtent l="0" t="0" r="0" b="0"/>
            <wp:docPr id="73689669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96697" name="Рисунок 7368966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E8" w:rsidRDefault="006B01E8" w:rsidP="006B01E8">
      <w:pPr>
        <w:pStyle w:val="ac"/>
      </w:pPr>
      <w:r>
        <w:t xml:space="preserve">Рисунок </w:t>
      </w:r>
      <w:r>
        <w:t>2</w:t>
      </w:r>
      <w:r>
        <w:t>.</w:t>
      </w:r>
      <w:r>
        <w:t>1</w:t>
      </w:r>
      <w:r>
        <w:t xml:space="preserve"> - Пример редактирования </w:t>
      </w:r>
      <w:r>
        <w:t>заказа</w:t>
      </w:r>
    </w:p>
    <w:p w:rsidR="006B01E8" w:rsidRDefault="006B01E8" w:rsidP="006B01E8">
      <w:pPr>
        <w:jc w:val="center"/>
      </w:pPr>
    </w:p>
    <w:p w:rsidR="006B01E8" w:rsidRPr="006B01E8" w:rsidRDefault="006B01E8" w:rsidP="006B01E8">
      <w:pPr>
        <w:jc w:val="center"/>
      </w:pPr>
      <w:r>
        <w:rPr>
          <w:noProof/>
        </w:rPr>
        <w:drawing>
          <wp:inline distT="0" distB="0" distL="0" distR="0" wp14:anchorId="4CF014D5" wp14:editId="315C04E0">
            <wp:extent cx="3352800" cy="2514600"/>
            <wp:effectExtent l="0" t="0" r="0" b="0"/>
            <wp:docPr id="143308394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83949" name="Рисунок 143308394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E8" w:rsidRDefault="006B01E8" w:rsidP="006B01E8">
      <w:pPr>
        <w:pStyle w:val="ac"/>
      </w:pPr>
      <w:r>
        <w:t xml:space="preserve">Рисунок </w:t>
      </w:r>
      <w:r>
        <w:t>2</w:t>
      </w:r>
      <w:r>
        <w:t>.</w:t>
      </w:r>
      <w:r>
        <w:t>2</w:t>
      </w:r>
      <w:r>
        <w:t xml:space="preserve"> - Пример удаления </w:t>
      </w:r>
      <w:r>
        <w:t>заказа</w:t>
      </w:r>
    </w:p>
    <w:p w:rsidR="006B01E8" w:rsidRPr="006B01E8" w:rsidRDefault="006B01E8" w:rsidP="006B01E8"/>
    <w:p w:rsidR="006B01E8" w:rsidRDefault="006B01E8" w:rsidP="006B01E8"/>
    <w:p w:rsidR="006B01E8" w:rsidRDefault="006B01E8" w:rsidP="006B01E8"/>
    <w:p w:rsidR="006B01E8" w:rsidRDefault="006B01E8" w:rsidP="006B01E8"/>
    <w:p w:rsidR="006B01E8" w:rsidRDefault="006B01E8" w:rsidP="006B01E8"/>
    <w:p w:rsidR="006B01E8" w:rsidRDefault="006B01E8" w:rsidP="006B01E8"/>
    <w:p w:rsidR="006B01E8" w:rsidRDefault="006B01E8" w:rsidP="006B01E8"/>
    <w:p w:rsidR="006B01E8" w:rsidRPr="006B01E8" w:rsidRDefault="006B01E8" w:rsidP="006B01E8"/>
    <w:p w:rsidR="006B01E8" w:rsidRPr="006B01E8" w:rsidRDefault="006B01E8" w:rsidP="006B01E8"/>
    <w:p w:rsidR="006B01E8" w:rsidRPr="006B01E8" w:rsidRDefault="006B01E8" w:rsidP="00621641">
      <w:pPr>
        <w:pStyle w:val="60"/>
        <w:numPr>
          <w:ilvl w:val="0"/>
          <w:numId w:val="11"/>
        </w:numPr>
        <w:ind w:left="0" w:firstLine="360"/>
        <w:rPr>
          <w:lang w:val="ru-RU"/>
        </w:rPr>
      </w:pPr>
      <w:r>
        <w:rPr>
          <w:lang w:val="ru-RU"/>
        </w:rPr>
        <w:lastRenderedPageBreak/>
        <w:t>Поставщики и сырьё</w:t>
      </w:r>
      <w:r w:rsidRPr="00F40451">
        <w:rPr>
          <w:lang w:val="ru-RU"/>
        </w:rPr>
        <w:t xml:space="preserve">: отображает таблицу с данными </w:t>
      </w:r>
      <w:r>
        <w:rPr>
          <w:lang w:val="ru-RU"/>
        </w:rPr>
        <w:t xml:space="preserve">о </w:t>
      </w:r>
      <w:r>
        <w:rPr>
          <w:lang w:val="ru-RU"/>
        </w:rPr>
        <w:t>поставщиках</w:t>
      </w:r>
      <w:r w:rsidRPr="00F40451">
        <w:rPr>
          <w:lang w:val="ru-RU"/>
        </w:rPr>
        <w:t xml:space="preserve"> (</w:t>
      </w:r>
      <w:r w:rsidRPr="00E2269E">
        <w:rPr>
          <w:lang w:val="ru-RU"/>
        </w:rPr>
        <w:t>ID</w:t>
      </w:r>
      <w:r w:rsidRPr="00F40451">
        <w:rPr>
          <w:lang w:val="ru-RU"/>
        </w:rPr>
        <w:t xml:space="preserve">, </w:t>
      </w:r>
      <w:r>
        <w:rPr>
          <w:lang w:val="ru-RU"/>
        </w:rPr>
        <w:t>название</w:t>
      </w:r>
      <w:r w:rsidRPr="00F40451">
        <w:rPr>
          <w:lang w:val="ru-RU"/>
        </w:rPr>
        <w:t xml:space="preserve">, </w:t>
      </w:r>
      <w:r>
        <w:rPr>
          <w:lang w:val="ru-RU"/>
        </w:rPr>
        <w:t>контакт</w:t>
      </w:r>
      <w:r w:rsidRPr="006B01E8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t>телефон</w:t>
      </w:r>
      <w:r w:rsidRPr="00F40451">
        <w:rPr>
          <w:lang w:val="ru-RU"/>
        </w:rPr>
        <w:t xml:space="preserve">). </w:t>
      </w:r>
      <w:r>
        <w:rPr>
          <w:lang w:val="ru-RU"/>
        </w:rPr>
        <w:t>О</w:t>
      </w:r>
      <w:r w:rsidRPr="00F40451">
        <w:rPr>
          <w:lang w:val="ru-RU"/>
        </w:rPr>
        <w:t xml:space="preserve">тображает таблицу с данными </w:t>
      </w:r>
      <w:r>
        <w:rPr>
          <w:lang w:val="ru-RU"/>
        </w:rPr>
        <w:t xml:space="preserve">о </w:t>
      </w:r>
      <w:r>
        <w:rPr>
          <w:lang w:val="ru-RU"/>
        </w:rPr>
        <w:t>сырье</w:t>
      </w:r>
      <w:r w:rsidRPr="00F40451">
        <w:rPr>
          <w:lang w:val="ru-RU"/>
        </w:rPr>
        <w:t xml:space="preserve"> (</w:t>
      </w:r>
      <w:r w:rsidRPr="00E2269E">
        <w:rPr>
          <w:lang w:val="ru-RU"/>
        </w:rPr>
        <w:t>ID</w:t>
      </w:r>
      <w:r w:rsidRPr="00F40451">
        <w:rPr>
          <w:lang w:val="ru-RU"/>
        </w:rPr>
        <w:t xml:space="preserve">, </w:t>
      </w:r>
      <w:r>
        <w:rPr>
          <w:lang w:val="ru-RU"/>
        </w:rPr>
        <w:t>название</w:t>
      </w:r>
      <w:r w:rsidRPr="00F40451">
        <w:rPr>
          <w:lang w:val="ru-RU"/>
        </w:rPr>
        <w:t xml:space="preserve">, </w:t>
      </w:r>
      <w:r>
        <w:rPr>
          <w:lang w:val="ru-RU"/>
        </w:rPr>
        <w:t>поставщик</w:t>
      </w:r>
      <w:r w:rsidRPr="006B01E8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ru-RU"/>
        </w:rPr>
        <w:t>количество</w:t>
      </w:r>
      <w:r w:rsidRPr="006B01E8">
        <w:rPr>
          <w:lang w:val="ru-RU"/>
        </w:rPr>
        <w:t xml:space="preserve">, </w:t>
      </w:r>
      <w:proofErr w:type="spellStart"/>
      <w:proofErr w:type="gramStart"/>
      <w:r>
        <w:rPr>
          <w:lang w:val="ru-RU"/>
        </w:rPr>
        <w:t>ед</w:t>
      </w:r>
      <w:r w:rsidRPr="006B01E8">
        <w:rPr>
          <w:lang w:val="ru-RU"/>
        </w:rPr>
        <w:t>.</w:t>
      </w:r>
      <w:r>
        <w:rPr>
          <w:lang w:val="ru-RU"/>
        </w:rPr>
        <w:t>изм</w:t>
      </w:r>
      <w:proofErr w:type="spellEnd"/>
      <w:proofErr w:type="gramEnd"/>
      <w:r w:rsidRPr="00F40451">
        <w:rPr>
          <w:lang w:val="ru-RU"/>
        </w:rPr>
        <w:t>).</w:t>
      </w:r>
      <w:r>
        <w:rPr>
          <w:lang w:val="ru-RU"/>
        </w:rPr>
        <w:t xml:space="preserve"> </w:t>
      </w:r>
      <w:r w:rsidRPr="00F40451">
        <w:rPr>
          <w:lang w:val="ru-RU"/>
        </w:rPr>
        <w:t xml:space="preserve">Поддерживает добавление новых </w:t>
      </w:r>
      <w:r>
        <w:rPr>
          <w:lang w:val="ru-RU"/>
        </w:rPr>
        <w:t>поставщиков и сырья</w:t>
      </w:r>
      <w:r w:rsidRPr="00E2269E">
        <w:rPr>
          <w:lang w:val="ru-RU"/>
        </w:rPr>
        <w:t xml:space="preserve">, </w:t>
      </w:r>
      <w:r>
        <w:rPr>
          <w:lang w:val="ru-RU"/>
        </w:rPr>
        <w:t>удаление старых и редактирования</w:t>
      </w:r>
      <w:r>
        <w:rPr>
          <w:lang w:val="ru-RU"/>
        </w:rPr>
        <w:t xml:space="preserve"> </w:t>
      </w:r>
      <w:r>
        <w:rPr>
          <w:lang w:val="ru-RU"/>
        </w:rPr>
        <w:t xml:space="preserve">(функционал аналогичен разделу </w:t>
      </w:r>
      <w:r w:rsidRPr="00E2269E">
        <w:rPr>
          <w:lang w:val="ru-RU"/>
        </w:rPr>
        <w:t>“</w:t>
      </w:r>
      <w:r>
        <w:rPr>
          <w:lang w:val="ru-RU"/>
        </w:rPr>
        <w:t>Меню изделий</w:t>
      </w:r>
      <w:r w:rsidRPr="00E2269E">
        <w:rPr>
          <w:lang w:val="ru-RU"/>
        </w:rPr>
        <w:t>”)</w:t>
      </w:r>
      <w:r w:rsidRPr="006B01E8">
        <w:rPr>
          <w:lang w:val="ru-RU"/>
        </w:rPr>
        <w:t>.</w:t>
      </w:r>
    </w:p>
    <w:p w:rsidR="001F08BA" w:rsidRPr="006B01E8" w:rsidRDefault="006B01E8" w:rsidP="006B01E8">
      <w:pPr>
        <w:pStyle w:val="60"/>
        <w:ind w:left="709"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875345" cy="4033156"/>
            <wp:effectExtent l="0" t="0" r="5080" b="5715"/>
            <wp:docPr id="121283268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2680" name="Рисунок 12128326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366" cy="403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BA" w:rsidRPr="006B01E8" w:rsidRDefault="00000000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  <w:r>
        <w:t xml:space="preserve">Рисунок 2.6 - Интерфейс </w:t>
      </w:r>
      <w:r w:rsidR="006B01E8" w:rsidRPr="006B01E8">
        <w:t>“</w:t>
      </w:r>
      <w:r w:rsidR="006B01E8">
        <w:t>Поставщики и сырьё</w:t>
      </w:r>
      <w:r w:rsidR="006B01E8" w:rsidRPr="006B01E8">
        <w:t>”</w:t>
      </w:r>
    </w:p>
    <w:p w:rsidR="001F08BA" w:rsidRDefault="001F08BA">
      <w:pPr>
        <w:pStyle w:val="60"/>
        <w:ind w:left="709" w:firstLine="0"/>
        <w:jc w:val="center"/>
      </w:pPr>
    </w:p>
    <w:p w:rsidR="001F08BA" w:rsidRDefault="001F08BA">
      <w:pPr>
        <w:pStyle w:val="60"/>
        <w:ind w:left="709" w:firstLine="0"/>
        <w:jc w:val="center"/>
      </w:pPr>
    </w:p>
    <w:p w:rsidR="001F08BA" w:rsidRDefault="001F08BA" w:rsidP="00621641">
      <w:pPr>
        <w:pStyle w:val="60"/>
      </w:pPr>
    </w:p>
    <w:p w:rsidR="00621641" w:rsidRDefault="00621641" w:rsidP="00621641">
      <w:pPr>
        <w:pStyle w:val="60"/>
      </w:pPr>
    </w:p>
    <w:p w:rsidR="00621641" w:rsidRDefault="00621641" w:rsidP="00621641">
      <w:pPr>
        <w:pStyle w:val="60"/>
      </w:pPr>
    </w:p>
    <w:p w:rsidR="00621641" w:rsidRDefault="00621641" w:rsidP="00621641">
      <w:pPr>
        <w:pStyle w:val="60"/>
      </w:pPr>
    </w:p>
    <w:p w:rsidR="00621641" w:rsidRDefault="00621641" w:rsidP="00621641">
      <w:pPr>
        <w:pStyle w:val="60"/>
      </w:pPr>
    </w:p>
    <w:p w:rsidR="00621641" w:rsidRDefault="00621641" w:rsidP="00621641">
      <w:pPr>
        <w:pStyle w:val="60"/>
      </w:pPr>
    </w:p>
    <w:p w:rsidR="00621641" w:rsidRDefault="00621641" w:rsidP="00621641">
      <w:pPr>
        <w:pStyle w:val="60"/>
      </w:pPr>
    </w:p>
    <w:p w:rsidR="00621641" w:rsidRDefault="00621641" w:rsidP="00621641">
      <w:pPr>
        <w:pStyle w:val="60"/>
      </w:pPr>
    </w:p>
    <w:p w:rsidR="00621641" w:rsidRPr="00F621AF" w:rsidRDefault="00621641" w:rsidP="00621641">
      <w:pPr>
        <w:pStyle w:val="60"/>
        <w:ind w:firstLine="0"/>
        <w:rPr>
          <w:lang w:val="ru-RU"/>
        </w:rPr>
      </w:pPr>
    </w:p>
    <w:p w:rsidR="001F08BA" w:rsidRPr="00621641" w:rsidRDefault="001F08BA" w:rsidP="00621641">
      <w:pPr>
        <w:pStyle w:val="60"/>
        <w:ind w:firstLine="0"/>
        <w:rPr>
          <w:lang w:val="ru-RU"/>
        </w:rPr>
      </w:pPr>
    </w:p>
    <w:p w:rsidR="001F08BA" w:rsidRPr="00621641" w:rsidRDefault="00621641" w:rsidP="00621641">
      <w:pPr>
        <w:pStyle w:val="60"/>
        <w:numPr>
          <w:ilvl w:val="0"/>
          <w:numId w:val="11"/>
        </w:numPr>
        <w:ind w:left="0" w:firstLine="360"/>
        <w:rPr>
          <w:lang w:val="ru-RU"/>
        </w:rPr>
      </w:pPr>
      <w:r>
        <w:rPr>
          <w:lang w:val="ru-RU"/>
        </w:rPr>
        <w:lastRenderedPageBreak/>
        <w:t>Отчетность и налоги</w:t>
      </w:r>
      <w:r w:rsidR="00000000" w:rsidRPr="00F621AF">
        <w:rPr>
          <w:lang w:val="ru-RU"/>
        </w:rPr>
        <w:t xml:space="preserve">: </w:t>
      </w:r>
      <w:r>
        <w:rPr>
          <w:lang w:val="ru-RU"/>
        </w:rPr>
        <w:t>в интерфейсе доступны следующие отчёты</w:t>
      </w:r>
      <w:r w:rsidRPr="00621641">
        <w:rPr>
          <w:lang w:val="ru-RU"/>
        </w:rPr>
        <w:t>:</w:t>
      </w:r>
      <w:r>
        <w:rPr>
          <w:lang w:val="ru-RU"/>
        </w:rPr>
        <w:t xml:space="preserve"> отчёт по продажам</w:t>
      </w:r>
      <w:r w:rsidRPr="00621641">
        <w:rPr>
          <w:lang w:val="ru-RU"/>
        </w:rPr>
        <w:t>,</w:t>
      </w:r>
      <w:r>
        <w:rPr>
          <w:lang w:val="ru-RU"/>
        </w:rPr>
        <w:t xml:space="preserve"> отчёт по поставщикам, отчёт по сырью</w:t>
      </w:r>
      <w:r w:rsidRPr="00621641">
        <w:rPr>
          <w:lang w:val="ru-RU"/>
        </w:rPr>
        <w:t>.</w:t>
      </w:r>
      <w:r>
        <w:rPr>
          <w:lang w:val="ru-RU"/>
        </w:rPr>
        <w:t xml:space="preserve"> Так же можно смотреть </w:t>
      </w:r>
      <w:proofErr w:type="spellStart"/>
      <w:r>
        <w:rPr>
          <w:lang w:val="ru-RU"/>
        </w:rPr>
        <w:t>отдельые</w:t>
      </w:r>
      <w:proofErr w:type="spellEnd"/>
      <w:r>
        <w:rPr>
          <w:lang w:val="ru-RU"/>
        </w:rPr>
        <w:t xml:space="preserve"> чеки каждого заказа</w:t>
      </w:r>
      <w:r w:rsidRPr="00621641">
        <w:rPr>
          <w:lang w:val="ru-RU"/>
        </w:rPr>
        <w:t>.</w:t>
      </w:r>
      <w:r>
        <w:rPr>
          <w:lang w:val="ru-RU"/>
        </w:rPr>
        <w:t xml:space="preserve"> Все отчёты можно сохранять в формате P</w:t>
      </w:r>
      <w:r>
        <w:t xml:space="preserve">DF </w:t>
      </w:r>
      <w:r>
        <w:rPr>
          <w:lang w:val="ru-RU"/>
        </w:rPr>
        <w:t>или C</w:t>
      </w:r>
      <w:r>
        <w:t>SV</w:t>
      </w:r>
      <w:r>
        <w:rPr>
          <w:lang w:val="ru-RU"/>
        </w:rPr>
        <w:t>.</w:t>
      </w:r>
    </w:p>
    <w:p w:rsidR="00621641" w:rsidRPr="00F621AF" w:rsidRDefault="00621641" w:rsidP="00621641">
      <w:pPr>
        <w:pStyle w:val="60"/>
        <w:ind w:left="360" w:firstLine="0"/>
        <w:rPr>
          <w:lang w:val="ru-RU"/>
        </w:rPr>
      </w:pPr>
    </w:p>
    <w:p w:rsidR="00621641" w:rsidRDefault="00621641" w:rsidP="0062164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8F9CE7F" wp14:editId="2273DA4C">
            <wp:extent cx="3754321" cy="3003608"/>
            <wp:effectExtent l="0" t="0" r="5080" b="0"/>
            <wp:docPr id="14516424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42470" name="Рисунок 14516424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943" cy="307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41" w:rsidRDefault="00621641" w:rsidP="00621641">
      <w:pPr>
        <w:jc w:val="center"/>
        <w:rPr>
          <w:lang w:eastAsia="zh-CN"/>
        </w:rPr>
      </w:pPr>
    </w:p>
    <w:p w:rsidR="00621641" w:rsidRDefault="00621641" w:rsidP="00621641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  <w:r>
        <w:t>Рисунок 2.</w:t>
      </w:r>
      <w:r w:rsidRPr="00621641">
        <w:t>7</w:t>
      </w:r>
      <w:r>
        <w:t xml:space="preserve"> </w:t>
      </w:r>
      <w:r>
        <w:t>–</w:t>
      </w:r>
      <w:r>
        <w:t xml:space="preserve"> </w:t>
      </w:r>
      <w:r>
        <w:t xml:space="preserve">отчет по </w:t>
      </w:r>
      <w:proofErr w:type="spellStart"/>
      <w:r>
        <w:t>прожажам</w:t>
      </w:r>
      <w:proofErr w:type="spellEnd"/>
      <w:r>
        <w:t xml:space="preserve"> </w:t>
      </w:r>
    </w:p>
    <w:p w:rsidR="00621641" w:rsidRPr="00621641" w:rsidRDefault="00621641" w:rsidP="00621641"/>
    <w:p w:rsidR="00621641" w:rsidRDefault="00621641" w:rsidP="0062164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3807505" cy="3045006"/>
            <wp:effectExtent l="0" t="0" r="2540" b="3175"/>
            <wp:docPr id="170674205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42050" name="Рисунок 170674205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70" cy="30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41" w:rsidRDefault="00621641" w:rsidP="00621641">
      <w:pPr>
        <w:jc w:val="center"/>
        <w:rPr>
          <w:lang w:eastAsia="zh-CN"/>
        </w:rPr>
      </w:pPr>
    </w:p>
    <w:p w:rsidR="00621641" w:rsidRDefault="00621641" w:rsidP="00621641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  <w:r>
        <w:t>Рисунок 2.</w:t>
      </w:r>
      <w:r>
        <w:t>8</w:t>
      </w:r>
      <w:r>
        <w:t xml:space="preserve"> – отчет по </w:t>
      </w:r>
      <w:r>
        <w:t>поставщикам</w:t>
      </w:r>
    </w:p>
    <w:p w:rsidR="00621641" w:rsidRDefault="00621641" w:rsidP="00621641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</w:p>
    <w:p w:rsidR="00621641" w:rsidRDefault="00621641" w:rsidP="00621641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</w:p>
    <w:p w:rsidR="00621641" w:rsidRDefault="00621641" w:rsidP="00621641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</w:p>
    <w:p w:rsidR="00621641" w:rsidRDefault="00621641" w:rsidP="00621641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  <w:r>
        <w:t xml:space="preserve"> </w:t>
      </w:r>
    </w:p>
    <w:p w:rsidR="00BA237A" w:rsidRDefault="00BA237A" w:rsidP="00621641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3758088" cy="3034650"/>
            <wp:effectExtent l="0" t="0" r="1270" b="1270"/>
            <wp:docPr id="110576191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61914" name="Рисунок 11057619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664" cy="30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7A" w:rsidRDefault="00BA237A" w:rsidP="00621641">
      <w:pPr>
        <w:jc w:val="center"/>
        <w:rPr>
          <w:lang w:eastAsia="zh-CN"/>
        </w:rPr>
      </w:pPr>
    </w:p>
    <w:p w:rsidR="00BA237A" w:rsidRDefault="00BA237A" w:rsidP="00BA237A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  <w:r>
        <w:t>Рисунок 2.</w:t>
      </w:r>
      <w:r>
        <w:t>9</w:t>
      </w:r>
      <w:r>
        <w:t xml:space="preserve"> – отчет по </w:t>
      </w:r>
      <w:r>
        <w:t>сырью</w:t>
      </w:r>
    </w:p>
    <w:p w:rsidR="00BA237A" w:rsidRPr="00BA237A" w:rsidRDefault="00BA237A" w:rsidP="00BA237A"/>
    <w:p w:rsidR="00BA237A" w:rsidRDefault="00BA237A" w:rsidP="0062164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442487" cy="3416712"/>
            <wp:effectExtent l="0" t="0" r="2540" b="0"/>
            <wp:docPr id="103093875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38752" name="Рисунок 103093875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648" cy="34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7A" w:rsidRDefault="00BA237A" w:rsidP="00621641">
      <w:pPr>
        <w:jc w:val="center"/>
        <w:rPr>
          <w:lang w:eastAsia="zh-CN"/>
        </w:rPr>
      </w:pPr>
    </w:p>
    <w:p w:rsidR="00BA237A" w:rsidRPr="00BA237A" w:rsidRDefault="00BA237A" w:rsidP="00BA237A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  <w:r>
        <w:t xml:space="preserve">Рисунок </w:t>
      </w:r>
      <w:r>
        <w:t>3</w:t>
      </w:r>
      <w:r>
        <w:t>.</w:t>
      </w:r>
      <w:r>
        <w:t>1</w:t>
      </w:r>
      <w:r>
        <w:t xml:space="preserve"> – отчет по </w:t>
      </w:r>
      <w:r>
        <w:t xml:space="preserve">продажам в </w:t>
      </w:r>
      <w:r>
        <w:rPr>
          <w:lang w:val="en-US"/>
        </w:rPr>
        <w:t>PDF</w:t>
      </w:r>
    </w:p>
    <w:p w:rsidR="00BA237A" w:rsidRDefault="00BA237A" w:rsidP="00621641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982481" cy="3708129"/>
            <wp:effectExtent l="0" t="0" r="2540" b="635"/>
            <wp:docPr id="211625975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59755" name="Рисунок 211625975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798" cy="37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7A" w:rsidRDefault="00BA237A" w:rsidP="00621641">
      <w:pPr>
        <w:jc w:val="center"/>
        <w:rPr>
          <w:lang w:eastAsia="zh-CN"/>
        </w:rPr>
      </w:pPr>
    </w:p>
    <w:p w:rsidR="00BA237A" w:rsidRDefault="00BA237A" w:rsidP="00BA237A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  <w:rPr>
          <w:lang w:val="en-US"/>
        </w:rPr>
      </w:pPr>
      <w:r>
        <w:t>Рисунок 3.</w:t>
      </w:r>
      <w:r w:rsidRPr="00BA237A">
        <w:t>2</w:t>
      </w:r>
      <w:r>
        <w:t xml:space="preserve"> – отчет по продажам в </w:t>
      </w:r>
      <w:r>
        <w:rPr>
          <w:lang w:val="en-US"/>
        </w:rPr>
        <w:t>CSV</w:t>
      </w:r>
    </w:p>
    <w:p w:rsidR="00BA237A" w:rsidRPr="00BA237A" w:rsidRDefault="00BA237A" w:rsidP="00BA237A">
      <w:pPr>
        <w:rPr>
          <w:lang w:val="en-US"/>
        </w:rPr>
      </w:pPr>
    </w:p>
    <w:p w:rsidR="00BA237A" w:rsidRDefault="00BA237A" w:rsidP="0062164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925161" cy="3870890"/>
            <wp:effectExtent l="0" t="0" r="0" b="3175"/>
            <wp:docPr id="109146606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66068" name="Рисунок 10914660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139" cy="391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7A" w:rsidRDefault="00BA237A" w:rsidP="00621641">
      <w:pPr>
        <w:jc w:val="center"/>
        <w:rPr>
          <w:lang w:eastAsia="zh-CN"/>
        </w:rPr>
      </w:pPr>
    </w:p>
    <w:p w:rsidR="00BA237A" w:rsidRPr="00BA237A" w:rsidRDefault="00BA237A" w:rsidP="00BA237A">
      <w:pPr>
        <w:pStyle w:val="a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</w:pPr>
      <w:r>
        <w:t>Рисунок 3.</w:t>
      </w:r>
      <w:r w:rsidRPr="00BA237A">
        <w:t>3</w:t>
      </w:r>
      <w:r>
        <w:t xml:space="preserve"> – </w:t>
      </w:r>
      <w:r>
        <w:t>чек заказа</w:t>
      </w:r>
    </w:p>
    <w:p w:rsidR="001F08BA" w:rsidRDefault="00000000" w:rsidP="00621641">
      <w:pPr>
        <w:jc w:val="center"/>
        <w:rPr>
          <w:lang w:eastAsia="zh-CN"/>
        </w:rPr>
      </w:pPr>
      <w:r>
        <w:rPr>
          <w:lang w:eastAsia="zh-CN"/>
        </w:rPr>
        <w:br w:type="page"/>
      </w:r>
    </w:p>
    <w:p w:rsidR="001F08BA" w:rsidRDefault="00000000">
      <w:pPr>
        <w:pStyle w:val="1"/>
        <w:rPr>
          <w:lang w:eastAsia="zh-CN"/>
        </w:rPr>
      </w:pPr>
      <w:bookmarkStart w:id="11" w:name="_Toc1896"/>
      <w:bookmarkStart w:id="12" w:name="_Toc3828"/>
      <w:bookmarkStart w:id="13" w:name="_Toc12658"/>
      <w:r>
        <w:rPr>
          <w:lang w:eastAsia="zh-CN"/>
        </w:rPr>
        <w:lastRenderedPageBreak/>
        <w:t>Заключение</w:t>
      </w:r>
      <w:bookmarkEnd w:id="11"/>
      <w:bookmarkEnd w:id="12"/>
      <w:bookmarkEnd w:id="13"/>
    </w:p>
    <w:p w:rsidR="00ED1BBB" w:rsidRDefault="00ED1BBB">
      <w:pPr>
        <w:spacing w:after="120" w:line="360" w:lineRule="auto"/>
        <w:ind w:left="709" w:firstLine="709"/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Разработанная система управления хлебопекарней представляет собой эффективное решение для автоматизации процессов предприятия пищевой промышленности, обеспечивая оптимизацию работы персонала и повышение качества обслуживания клиентов. </w:t>
      </w:r>
    </w:p>
    <w:p w:rsidR="00ED1BBB" w:rsidRDefault="00ED1BBB">
      <w:pPr>
        <w:spacing w:after="120" w:line="360" w:lineRule="auto"/>
        <w:ind w:left="709" w:firstLine="709"/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Реализованные интерфейсы для авторизации, администратора, менеджера по продажам, пекаря, логиста и директора охватывают ключевые аспекты деятельности хлебопекарни: от управления пользователями, ассортиментом изделий и заказами до контроля закупок сырья, складских запасов, организации производства, логистики доставки и формирования финансовой отчетности. Использование </w:t>
      </w:r>
      <w:proofErr w:type="spellStart"/>
      <w:r>
        <w:rPr>
          <w:rFonts w:ascii="-webkit-standard" w:hAnsi="-webkit-standard"/>
          <w:color w:val="000000"/>
          <w:sz w:val="27"/>
          <w:szCs w:val="27"/>
        </w:rPr>
        <w:t>SQLite</w:t>
      </w:r>
      <w:proofErr w:type="spellEnd"/>
      <w:r>
        <w:rPr>
          <w:rFonts w:ascii="-webkit-standard" w:hAnsi="-webkit-standard"/>
          <w:color w:val="000000"/>
          <w:sz w:val="27"/>
          <w:szCs w:val="27"/>
        </w:rPr>
        <w:t xml:space="preserve"> в качестве базы данных гарантирует надежное хранение и быстрый доступ к информации, а интеграция визуальных элементов, таких как фотографии хлебобулочных изделий и графики объёмов производства и прибыли, делает систему интуитивно понятной и удобной. </w:t>
      </w:r>
    </w:p>
    <w:p w:rsidR="001F08BA" w:rsidRPr="00F621AF" w:rsidRDefault="00ED1BBB">
      <w:pPr>
        <w:spacing w:after="120" w:line="360" w:lineRule="auto"/>
        <w:ind w:left="709" w:firstLine="709"/>
        <w:rPr>
          <w:rFonts w:eastAsiaTheme="minorHAnsi"/>
          <w:b/>
          <w:bCs/>
          <w:color w:val="000000"/>
          <w:sz w:val="28"/>
          <w:szCs w:val="28"/>
          <w:lang w:eastAsia="zh-CN"/>
        </w:rPr>
      </w:pPr>
      <w:r>
        <w:rPr>
          <w:rFonts w:ascii="-webkit-standard" w:hAnsi="-webkit-standard"/>
          <w:color w:val="000000"/>
          <w:sz w:val="27"/>
          <w:szCs w:val="27"/>
        </w:rPr>
        <w:t>Система успешно решает задачи предметной области хлебопекарни, обеспечивая соответствие требованиям налоговой и статистической отчетности, а также предоставляя гибкий инструмент для локального управления предприятием. Система легко масштабируется и может быть доработана для расширения функционала, например, добавления модуля онлайн-заказов для физических лиц или интеграции с внешними сервисами логистики и поставщиков.</w:t>
      </w:r>
    </w:p>
    <w:sectPr w:rsidR="001F08BA" w:rsidRPr="00F621AF">
      <w:headerReference w:type="default" r:id="rId33"/>
      <w:footerReference w:type="default" r:id="rId34"/>
      <w:pgSz w:w="11907" w:h="16840"/>
      <w:pgMar w:top="567" w:right="567" w:bottom="425" w:left="1418" w:header="0" w:footer="0" w:gutter="0"/>
      <w:pgNumType w:start="3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D1372" w:rsidRDefault="00DD1372">
      <w:r>
        <w:separator/>
      </w:r>
    </w:p>
  </w:endnote>
  <w:endnote w:type="continuationSeparator" w:id="0">
    <w:p w:rsidR="00DD1372" w:rsidRDefault="00DD13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F08BA" w:rsidRDefault="00000000">
    <w:pPr>
      <w:pStyle w:val="af5"/>
    </w:pPr>
    <w:r>
      <w:rPr>
        <w:i/>
        <w:noProof/>
      </w:rPr>
      <mc:AlternateContent>
        <mc:Choice Requires="wps">
          <w:drawing>
            <wp:anchor distT="0" distB="0" distL="114300" distR="114300" simplePos="0" relativeHeight="251653632" behindDoc="1" locked="0" layoutInCell="1" allowOverlap="1">
              <wp:simplePos x="0" y="0"/>
              <wp:positionH relativeFrom="column">
                <wp:posOffset>414020</wp:posOffset>
              </wp:positionH>
              <wp:positionV relativeFrom="paragraph">
                <wp:posOffset>-422275</wp:posOffset>
              </wp:positionV>
              <wp:extent cx="800100" cy="189230"/>
              <wp:effectExtent l="0" t="0" r="0" b="0"/>
              <wp:wrapTight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ight>
              <wp:docPr id="152" name="Надпись 2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0010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1F08BA" w:rsidRDefault="00000000">
                          <w:pPr>
                            <w:rPr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273" o:spid="_x0000_s1026" type="#_x0000_t202" style="position:absolute;left:0;text-align:left;margin-left:32.6pt;margin-top:-33.25pt;width:63pt;height:14.9pt;z-index:-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" filled="f" stroked="f">
              <v:textbox inset="0,0,0,0">
                <w:txbxContent>
                  <w:p w:rsidR="001F08BA" w:rsidRDefault="00000000">
                    <w:pPr>
                      <w:rPr>
                        <w:i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i/>
                        <w:sz w:val="18"/>
                        <w:szCs w:val="18"/>
                        <w:lang w:val="en-US"/>
                      </w:rPr>
                      <w:t>.</w:t>
                    </w:r>
                  </w:p>
                </w:txbxContent>
              </v:textbox>
              <w10:wrap type="tight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F08BA" w:rsidRDefault="00000000">
    <w:pPr>
      <w:pStyle w:val="af5"/>
      <w:framePr w:w="571" w:h="263" w:hRule="exact" w:wrap="around" w:vAnchor="page" w:hAnchor="page" w:x="8976" w:y="15104"/>
    </w:pPr>
    <w:r>
      <w:t>Лит.</w:t>
    </w:r>
  </w:p>
  <w:p w:rsidR="001F08BA" w:rsidRDefault="00000000">
    <w:pPr>
      <w:pStyle w:val="af5"/>
      <w:framePr w:w="571" w:h="263" w:hRule="exact" w:wrap="around" w:vAnchor="page" w:hAnchor="page" w:x="9863" w:y="15105"/>
    </w:pPr>
    <w:r>
      <w:t>Лист</w:t>
    </w:r>
  </w:p>
  <w:p w:rsidR="001F08BA" w:rsidRDefault="00000000">
    <w:pPr>
      <w:pStyle w:val="af5"/>
      <w:framePr w:w="789" w:h="263" w:hRule="exact" w:wrap="around" w:vAnchor="page" w:hAnchor="page" w:x="10750" w:y="15105"/>
    </w:pPr>
    <w:r>
      <w:rPr>
        <w:noProof/>
      </w:rPr>
      <mc:AlternateContent>
        <mc:Choice Requires="wps">
          <w:drawing>
            <wp:anchor distT="0" distB="0" distL="114300" distR="114300" simplePos="0" relativeHeight="251660800" behindDoc="1" locked="0" layoutInCell="1" allowOverlap="1">
              <wp:simplePos x="0" y="0"/>
              <wp:positionH relativeFrom="column">
                <wp:posOffset>70485</wp:posOffset>
              </wp:positionH>
              <wp:positionV relativeFrom="paragraph">
                <wp:posOffset>143510</wp:posOffset>
              </wp:positionV>
              <wp:extent cx="342265" cy="220345"/>
              <wp:effectExtent l="4445" t="4445" r="5715" b="13335"/>
              <wp:wrapTight wrapText="bothSides">
                <wp:wrapPolygon edited="0">
                  <wp:start x="-281" y="-436"/>
                  <wp:lineTo x="-281" y="21040"/>
                  <wp:lineTo x="21360" y="21040"/>
                  <wp:lineTo x="21360" y="-436"/>
                  <wp:lineTo x="-281" y="-436"/>
                </wp:wrapPolygon>
              </wp:wrapTight>
              <wp:docPr id="288" name="Надпись 2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265" cy="22034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wps:spPr>
                    <wps:txbx>
                      <w:txbxContent>
                        <w:p w:rsidR="001F08BA" w:rsidRDefault="00000000">
                          <w:pPr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19</w:t>
                          </w:r>
                        </w:p>
                      </w:txbxContent>
                    </wps:txbx>
                    <wps:bodyPr upright="1"/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268" o:spid="_x0000_s1028" type="#_x0000_t202" style="position:absolute;left:0;text-align:left;margin-left:5.55pt;margin-top:11.3pt;width:26.95pt;height:17.35pt;z-index:-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" strokecolor="white">
              <v:textbox>
                <w:txbxContent>
                  <w:p w:rsidR="001F08BA" w:rsidRDefault="00000000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19</w:t>
                    </w:r>
                  </w:p>
                </w:txbxContent>
              </v:textbox>
              <w10:wrap type="tight"/>
            </v:shape>
          </w:pict>
        </mc:Fallback>
      </mc:AlternateContent>
    </w:r>
    <w:r>
      <w:t>Листов</w:t>
    </w:r>
  </w:p>
  <w:p w:rsidR="001F08BA" w:rsidRDefault="00000000">
    <w:pPr>
      <w:pStyle w:val="af5"/>
      <w:framePr w:w="382" w:h="235" w:hRule="exact" w:wrap="around" w:vAnchor="page" w:hAnchor="page" w:x="1140" w:y="14837"/>
    </w:pPr>
    <w:r>
      <w:t>Изм.</w:t>
    </w:r>
  </w:p>
  <w:p w:rsidR="001F08BA" w:rsidRDefault="00000000">
    <w:pPr>
      <w:pStyle w:val="af5"/>
      <w:framePr w:w="505" w:h="256" w:hRule="exact" w:hSpace="181" w:wrap="around" w:vAnchor="page" w:hAnchor="page" w:x="1612" w:y="14819"/>
    </w:pPr>
    <w:r>
      <w:t>Лист</w:t>
    </w:r>
  </w:p>
  <w:p w:rsidR="001F08BA" w:rsidRDefault="00000000">
    <w:pPr>
      <w:pStyle w:val="af5"/>
      <w:framePr w:w="947" w:h="261" w:hRule="exact" w:wrap="around" w:vAnchor="page" w:hAnchor="page" w:x="1141" w:y="15422"/>
    </w:pPr>
    <w:r>
      <w:t>Проверил</w:t>
    </w:r>
  </w:p>
  <w:p w:rsidR="001F08BA" w:rsidRDefault="00000000">
    <w:pPr>
      <w:pStyle w:val="af5"/>
      <w:framePr w:w="1291" w:h="256" w:hRule="exact" w:wrap="around" w:vAnchor="page" w:hAnchor="page" w:x="2086" w:y="14821"/>
    </w:pPr>
    <w:r>
      <w:t>№ докум.</w:t>
    </w:r>
  </w:p>
  <w:p w:rsidR="001F08BA" w:rsidRDefault="00000000">
    <w:pPr>
      <w:framePr w:w="738" w:h="346" w:hRule="exact" w:hSpace="181" w:wrap="around" w:vAnchor="page" w:hAnchor="page" w:x="3450" w:y="14731"/>
      <w:jc w:val="center"/>
    </w:pPr>
    <w:r>
      <w:rPr>
        <w:sz w:val="20"/>
      </w:rPr>
      <w:t>Подп</w:t>
    </w:r>
    <w:r>
      <w:t>.</w:t>
    </w:r>
  </w:p>
  <w:p w:rsidR="001F08BA" w:rsidRDefault="00000000">
    <w:pPr>
      <w:pStyle w:val="af5"/>
      <w:framePr w:w="541" w:h="264" w:hRule="exact" w:wrap="around" w:vAnchor="page" w:hAnchor="page" w:x="4271" w:y="14819" w:anchorLock="1"/>
    </w:pPr>
    <w:r>
      <w:t>Дата</w:t>
    </w:r>
  </w:p>
  <w:p w:rsidR="001F08BA" w:rsidRDefault="001F08BA">
    <w:pPr>
      <w:pStyle w:val="af5"/>
    </w:pPr>
  </w:p>
  <w:p w:rsidR="001F08BA" w:rsidRDefault="001F08BA">
    <w:pPr>
      <w:pStyle w:val="af5"/>
    </w:pPr>
  </w:p>
  <w:p w:rsidR="001F08BA" w:rsidRDefault="00000000">
    <w:pPr>
      <w:pStyle w:val="af5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>
              <wp:simplePos x="0" y="0"/>
              <wp:positionH relativeFrom="column">
                <wp:posOffset>5386705</wp:posOffset>
              </wp:positionH>
              <wp:positionV relativeFrom="paragraph">
                <wp:posOffset>-448945</wp:posOffset>
              </wp:positionV>
              <wp:extent cx="320675" cy="232410"/>
              <wp:effectExtent l="0" t="0" r="0" b="0"/>
              <wp:wrapNone/>
              <wp:docPr id="182" name="Текстовое поле 1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0675" cy="2324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F08BA" w:rsidRDefault="00000000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Текстовое поле 182" o:spid="_x0000_s1029" type="#_x0000_t202" style="position:absolute;left:0;text-align:left;margin-left:424.15pt;margin-top:-35.35pt;width:25.25pt;height:18.3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" filled="f" stroked="f" strokeweight=".5pt">
              <v:textbox>
                <w:txbxContent>
                  <w:p w:rsidR="001F08BA" w:rsidRDefault="00000000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-207010</wp:posOffset>
              </wp:positionH>
              <wp:positionV relativeFrom="paragraph">
                <wp:posOffset>-9994900</wp:posOffset>
              </wp:positionV>
              <wp:extent cx="6673850" cy="10295890"/>
              <wp:effectExtent l="0" t="6350" r="16510" b="15240"/>
              <wp:wrapNone/>
              <wp:docPr id="235" name="Группа 2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3850" cy="10295890"/>
                        <a:chOff x="1112" y="340"/>
                        <a:chExt cx="10491" cy="16133"/>
                      </a:xfrm>
                    </wpg:grpSpPr>
                    <wps:wsp>
                      <wps:cNvPr id="236" name="Прямоугольник 244"/>
                      <wps:cNvSpPr/>
                      <wps:spPr>
                        <a:xfrm>
                          <a:off x="1122" y="340"/>
                          <a:ext cx="10481" cy="16131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lIns="252000" tIns="540000" rIns="252000" bIns="360000" upright="1"/>
                    </wps:wsp>
                    <wpg:grpSp>
                      <wpg:cNvPr id="237" name="Группа 245"/>
                      <wpg:cNvGrpSpPr/>
                      <wpg:grpSpPr>
                        <a:xfrm>
                          <a:off x="1112" y="14162"/>
                          <a:ext cx="10491" cy="2311"/>
                          <a:chOff x="1112" y="14162"/>
                          <a:chExt cx="10491" cy="2311"/>
                        </a:xfrm>
                      </wpg:grpSpPr>
                      <wps:wsp>
                        <wps:cNvPr id="238" name="Линия 246"/>
                        <wps:cNvCnPr/>
                        <wps:spPr>
                          <a:xfrm>
                            <a:off x="1122" y="14162"/>
                            <a:ext cx="10481" cy="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39" name="Линия 247"/>
                        <wps:cNvCnPr/>
                        <wps:spPr>
                          <a:xfrm>
                            <a:off x="1122" y="15022"/>
                            <a:ext cx="10481" cy="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0" name="Линия 248"/>
                        <wps:cNvCnPr/>
                        <wps:spPr>
                          <a:xfrm>
                            <a:off x="4802" y="14182"/>
                            <a:ext cx="1" cy="226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1" name="Линия 249"/>
                        <wps:cNvCnPr/>
                        <wps:spPr>
                          <a:xfrm>
                            <a:off x="8742" y="15022"/>
                            <a:ext cx="1" cy="142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2" name="Линия 250"/>
                        <wps:cNvCnPr/>
                        <wps:spPr>
                          <a:xfrm>
                            <a:off x="1122" y="14462"/>
                            <a:ext cx="3671" cy="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3" name="Линия 251"/>
                        <wps:cNvCnPr/>
                        <wps:spPr>
                          <a:xfrm>
                            <a:off x="1112" y="14770"/>
                            <a:ext cx="3681" cy="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4" name="Линия 252"/>
                        <wps:cNvCnPr/>
                        <wps:spPr>
                          <a:xfrm>
                            <a:off x="1122" y="15342"/>
                            <a:ext cx="3681" cy="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5" name="Линия 253"/>
                        <wps:cNvCnPr/>
                        <wps:spPr>
                          <a:xfrm>
                            <a:off x="1122" y="15622"/>
                            <a:ext cx="3671" cy="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6" name="Линия 254"/>
                        <wps:cNvCnPr/>
                        <wps:spPr>
                          <a:xfrm>
                            <a:off x="1122" y="15902"/>
                            <a:ext cx="3681" cy="1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7" name="Линия 255"/>
                        <wps:cNvCnPr/>
                        <wps:spPr>
                          <a:xfrm flipV="1">
                            <a:off x="1132" y="16182"/>
                            <a:ext cx="3671" cy="1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8" name="Линия 256"/>
                        <wps:cNvCnPr/>
                        <wps:spPr>
                          <a:xfrm>
                            <a:off x="8742" y="15312"/>
                            <a:ext cx="2851" cy="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9" name="Линия 257"/>
                        <wps:cNvCnPr/>
                        <wps:spPr>
                          <a:xfrm>
                            <a:off x="8752" y="15622"/>
                            <a:ext cx="2831" cy="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50" name="Линия 258"/>
                        <wps:cNvCnPr/>
                        <wps:spPr>
                          <a:xfrm>
                            <a:off x="10492" y="15022"/>
                            <a:ext cx="1" cy="596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51" name="Линия 259"/>
                        <wps:cNvCnPr/>
                        <wps:spPr>
                          <a:xfrm>
                            <a:off x="9642" y="15022"/>
                            <a:ext cx="1" cy="60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52" name="Линия 260"/>
                        <wps:cNvCnPr/>
                        <wps:spPr>
                          <a:xfrm>
                            <a:off x="1552" y="14162"/>
                            <a:ext cx="1" cy="87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53" name="Линия 261"/>
                        <wps:cNvCnPr/>
                        <wps:spPr>
                          <a:xfrm>
                            <a:off x="4247" y="14162"/>
                            <a:ext cx="1" cy="231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54" name="Линия 262"/>
                        <wps:cNvCnPr/>
                        <wps:spPr>
                          <a:xfrm>
                            <a:off x="3407" y="14162"/>
                            <a:ext cx="1" cy="231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55" name="Линия 263"/>
                        <wps:cNvCnPr/>
                        <wps:spPr>
                          <a:xfrm>
                            <a:off x="2087" y="14162"/>
                            <a:ext cx="1" cy="2311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56" name="Прямоугольник 264"/>
                        <wps:cNvSpPr/>
                        <wps:spPr>
                          <a:xfrm>
                            <a:off x="4953" y="14370"/>
                            <a:ext cx="6501" cy="55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rgbClr val="FFFFFF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1F08BA" w:rsidRDefault="00000000">
                              <w:pPr>
                                <w:jc w:val="center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sz w:val="44"/>
                                </w:rPr>
                                <w:t>ДП.РЭС.200700.ПЗ</w:t>
                              </w:r>
                            </w:p>
                          </w:txbxContent>
                        </wps:txbx>
                        <wps:bodyPr lIns="252000" tIns="540000" rIns="252000" bIns="360000" upright="1"/>
                      </wps:wsp>
                      <wps:wsp>
                        <wps:cNvPr id="257" name="Прямоугольник 265"/>
                        <wps:cNvSpPr/>
                        <wps:spPr>
                          <a:xfrm>
                            <a:off x="8897" y="15783"/>
                            <a:ext cx="2581" cy="60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rgbClr val="FFFFFF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1F08BA" w:rsidRDefault="00000000">
                              <w:pPr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ДГАС. М-251</w:t>
                              </w:r>
                            </w:p>
                          </w:txbxContent>
                        </wps:txbx>
                        <wps:bodyPr lIns="252000" tIns="540000" rIns="252000" bIns="360000" upright="1"/>
                      </wps:wsp>
                      <wps:wsp>
                        <wps:cNvPr id="258" name="Линия 266"/>
                        <wps:cNvCnPr/>
                        <wps:spPr>
                          <a:xfrm>
                            <a:off x="9024" y="15317"/>
                            <a:ext cx="1" cy="309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59" name="Линия 267"/>
                        <wps:cNvCnPr/>
                        <wps:spPr>
                          <a:xfrm>
                            <a:off x="9332" y="15318"/>
                            <a:ext cx="1" cy="300"/>
                          </a:xfrm>
                          <a:prstGeom prst="line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Группа 243" o:spid="_x0000_s1030" style="position:absolute;left:0;text-align:left;margin-left:-16.3pt;margin-top:-787pt;width:525.5pt;height:810.7pt;z-index:251657728" coordorigin="1112,340" coordsize="10491,161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" o:allowincell="f">
              <v:rect id="Прямоугольник 244" o:spid="_x0000_s1031" style="position:absolute;left:1122;top:340;width:10481;height:161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" filled="f" strokeweight="1pt">
                <v:textbox inset="7mm,15mm,7mm,10mm"/>
              </v:rect>
              <v:group id="Группа 245" o:spid="_x0000_s1032" style="position:absolute;left:1112;top:14162;width:10491;height:2311" coordorigin="1112,14162" coordsize="10491,2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">
                <v:line id="Линия 246" o:spid="_x0000_s1033" style="position:absolute;visibility:visible;mso-wrap-style:square" from="1122,14162" to="11603,141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47" o:spid="_x0000_s1034" style="position:absolute;visibility:visible;mso-wrap-style:square" from="1122,15022" to="11603,150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48" o:spid="_x0000_s1035" style="position:absolute;visibility:visible;mso-wrap-style:square" from="4802,14182" to="4803,1644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49" o:spid="_x0000_s1036" style="position:absolute;visibility:visible;mso-wrap-style:square" from="8742,15022" to="8743,1644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50" o:spid="_x0000_s1037" style="position:absolute;visibility:visible;mso-wrap-style:square" from="1122,14462" to="4793,144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51" o:spid="_x0000_s1038" style="position:absolute;visibility:visible;mso-wrap-style:square" from="1112,14770" to="4793,1477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52" o:spid="_x0000_s1039" style="position:absolute;visibility:visible;mso-wrap-style:square" from="1122,15342" to="4803,1534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" strokeweight="1pt">
                  <v:stroke startarrowwidth="narrow" startarrowlength="short" endarrowwidth="narrow" endarrowlength="short"/>
                </v:line>
                <v:line id="Линия 253" o:spid="_x0000_s1040" style="position:absolute;visibility:visible;mso-wrap-style:square" from="1122,15622" to="4793,156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54" o:spid="_x0000_s1041" style="position:absolute;visibility:visible;mso-wrap-style:square" from="1122,15902" to="4803,159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55" o:spid="_x0000_s1042" style="position:absolute;flip:y;visibility:visible;mso-wrap-style:square" from="1132,16182" to="4803,161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" strokeweight="1pt">
                  <v:stroke startarrowwidth="narrow" startarrowlength="short" endarrowwidth="narrow" endarrowlength="short"/>
                </v:line>
                <v:line id="Линия 256" o:spid="_x0000_s1043" style="position:absolute;visibility:visible;mso-wrap-style:square" from="8742,15312" to="11593,153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57" o:spid="_x0000_s1044" style="position:absolute;visibility:visible;mso-wrap-style:square" from="8752,15622" to="11583,156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58" o:spid="_x0000_s1045" style="position:absolute;visibility:visible;mso-wrap-style:square" from="10492,15022" to="10493,1561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" strokeweight="1pt">
                  <v:stroke startarrowwidth="narrow" startarrowlength="short" endarrowwidth="narrow" endarrowlength="short"/>
                </v:line>
                <v:line id="Линия 259" o:spid="_x0000_s1046" style="position:absolute;visibility:visible;mso-wrap-style:square" from="9642,15022" to="9643,156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" strokeweight="1pt">
                  <v:stroke startarrowwidth="narrow" startarrowlength="short" endarrowwidth="narrow" endarrowlength="short"/>
                </v:line>
                <v:line id="Линия 260" o:spid="_x0000_s1047" style="position:absolute;visibility:visible;mso-wrap-style:square" from="1552,14162" to="1553,150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" strokeweight="1pt">
                  <v:stroke startarrowwidth="narrow" startarrowlength="short" endarrowwidth="narrow" endarrowlength="short"/>
                </v:line>
                <v:line id="Линия 261" o:spid="_x0000_s1048" style="position:absolute;visibility:visible;mso-wrap-style:square" from="4247,14162" to="4248,164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62" o:spid="_x0000_s1049" style="position:absolute;visibility:visible;mso-wrap-style:square" from="3407,14162" to="3408,164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63" o:spid="_x0000_s1050" style="position:absolute;visibility:visible;mso-wrap-style:square" from="2087,14162" to="2088,164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" strokeweight="1pt">
                  <v:stroke startarrowwidth="narrow" startarrowlength="short" endarrowwidth="narrow" endarrowlength="short"/>
                </v:line>
                <v:rect id="Прямоугольник 264" o:spid="_x0000_s1051" style="position:absolute;left:4953;top:14370;width:6501;height:5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" filled="f" strokecolor="white" strokeweight="1pt">
                  <v:textbox inset="7mm,15mm,7mm,10mm">
                    <w:txbxContent>
                      <w:p w:rsidR="001F08BA" w:rsidRDefault="00000000">
                        <w:pPr>
                          <w:jc w:val="center"/>
                          <w:rPr>
                            <w:sz w:val="44"/>
                          </w:rPr>
                        </w:pPr>
                        <w:r>
                          <w:rPr>
                            <w:sz w:val="44"/>
                          </w:rPr>
                          <w:t>ДП.РЭС.200700.ПЗ</w:t>
                        </w:r>
                      </w:p>
                    </w:txbxContent>
                  </v:textbox>
                </v:rect>
                <v:rect id="Прямоугольник 265" o:spid="_x0000_s1052" style="position:absolute;left:8897;top:15783;width:2581;height:6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" filled="f" strokecolor="white" strokeweight="1pt">
                  <v:textbox inset="7mm,15mm,7mm,10mm">
                    <w:txbxContent>
                      <w:p w:rsidR="001F08BA" w:rsidRDefault="00000000">
                        <w:pPr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ДГАС. М-251</w:t>
                        </w:r>
                      </w:p>
                    </w:txbxContent>
                  </v:textbox>
                </v:rect>
                <v:line id="Линия 266" o:spid="_x0000_s1053" style="position:absolute;visibility:visible;mso-wrap-style:square" from="9024,15317" to="9025,156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  <v:line id="Линия 267" o:spid="_x0000_s1054" style="position:absolute;visibility:visible;mso-wrap-style:square" from="9332,15318" to="9333,1561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" strokeweight="1pt">
                  <v:stroke startarrowwidth="narrow" startarrowlength="short" endarrowwidth="narrow" endarrowlength="short"/>
                </v:line>
              </v:group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1" locked="0" layoutInCell="1" allowOverlap="1">
              <wp:simplePos x="0" y="0"/>
              <wp:positionH relativeFrom="column">
                <wp:posOffset>2351405</wp:posOffset>
              </wp:positionH>
              <wp:positionV relativeFrom="paragraph">
                <wp:posOffset>-1049655</wp:posOffset>
              </wp:positionV>
              <wp:extent cx="4000500" cy="626745"/>
              <wp:effectExtent l="4445" t="5080" r="18415" b="8255"/>
              <wp:wrapTight wrapText="bothSides">
                <wp:wrapPolygon edited="0">
                  <wp:start x="-24" y="-175"/>
                  <wp:lineTo x="-24" y="21359"/>
                  <wp:lineTo x="21535" y="21359"/>
                  <wp:lineTo x="21535" y="-175"/>
                  <wp:lineTo x="-24" y="-175"/>
                </wp:wrapPolygon>
              </wp:wrapTight>
              <wp:docPr id="260" name="Надпись 2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00500" cy="62674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wps:spPr>
                    <wps:txbx>
                      <w:txbxContent>
                        <w:p w:rsidR="001F08BA" w:rsidRDefault="00000000">
                          <w:pPr>
                            <w:rPr>
                              <w:rFonts w:ascii="Arial" w:hAnsi="Arial" w:cs="Arial"/>
                              <w:i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sz w:val="40"/>
                              <w:szCs w:val="40"/>
                            </w:rPr>
                            <w:t>10.05.01.</w:t>
                          </w:r>
                          <w:r w:rsidR="00ED1DC3">
                            <w:rPr>
                              <w:rFonts w:ascii="Arial" w:hAnsi="Arial" w:cs="Arial"/>
                              <w:i/>
                              <w:sz w:val="40"/>
                              <w:szCs w:val="40"/>
                            </w:rPr>
                            <w:t>27</w:t>
                          </w:r>
                          <w:r>
                            <w:rPr>
                              <w:rFonts w:ascii="Arial" w:hAnsi="Arial" w:cs="Arial"/>
                              <w:i/>
                              <w:sz w:val="40"/>
                              <w:szCs w:val="40"/>
                            </w:rPr>
                            <w:t>000.00 ИП</w:t>
                          </w:r>
                        </w:p>
                      </w:txbxContent>
                    </wps:txbx>
                    <wps:bodyPr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Надпись 272" o:spid="_x0000_s1055" type="#_x0000_t202" style="position:absolute;left:0;text-align:left;margin-left:185.15pt;margin-top:-82.65pt;width:315pt;height:49.35pt;z-index:-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" strokecolor="white">
              <v:textbox style="mso-fit-shape-to-text:t">
                <w:txbxContent>
                  <w:p w:rsidR="001F08BA" w:rsidRDefault="00000000">
                    <w:pPr>
                      <w:rPr>
                        <w:rFonts w:ascii="Arial" w:hAnsi="Arial" w:cs="Arial"/>
                        <w:i/>
                        <w:sz w:val="40"/>
                        <w:szCs w:val="40"/>
                      </w:rPr>
                    </w:pPr>
                    <w:r>
                      <w:rPr>
                        <w:rFonts w:ascii="Arial" w:hAnsi="Arial" w:cs="Arial"/>
                        <w:i/>
                        <w:sz w:val="40"/>
                        <w:szCs w:val="40"/>
                      </w:rPr>
                      <w:t>10.05.01.</w:t>
                    </w:r>
                    <w:r w:rsidR="00ED1DC3">
                      <w:rPr>
                        <w:rFonts w:ascii="Arial" w:hAnsi="Arial" w:cs="Arial"/>
                        <w:i/>
                        <w:sz w:val="40"/>
                        <w:szCs w:val="40"/>
                      </w:rPr>
                      <w:t>27</w:t>
                    </w:r>
                    <w:r>
                      <w:rPr>
                        <w:rFonts w:ascii="Arial" w:hAnsi="Arial" w:cs="Arial"/>
                        <w:i/>
                        <w:sz w:val="40"/>
                        <w:szCs w:val="40"/>
                      </w:rPr>
                      <w:t>000.00 ИП</w:t>
                    </w:r>
                  </w:p>
                </w:txbxContent>
              </v:textbox>
              <w10:wrap type="tight"/>
            </v:shape>
          </w:pict>
        </mc:Fallback>
      </mc:AlternateContent>
    </w:r>
  </w:p>
  <w:p w:rsidR="001F08BA" w:rsidRDefault="001F08BA">
    <w:pPr>
      <w:ind w:right="-1660"/>
    </w:pPr>
  </w:p>
  <w:p w:rsidR="001F08BA" w:rsidRDefault="001F08BA">
    <w:pPr>
      <w:pStyle w:val="af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F08BA" w:rsidRDefault="00000000">
    <w:pPr>
      <w:pStyle w:val="af5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>
              <wp:simplePos x="0" y="0"/>
              <wp:positionH relativeFrom="column">
                <wp:posOffset>6127750</wp:posOffset>
              </wp:positionH>
              <wp:positionV relativeFrom="paragraph">
                <wp:posOffset>-42545</wp:posOffset>
              </wp:positionV>
              <wp:extent cx="494030" cy="235585"/>
              <wp:effectExtent l="0" t="0" r="0" b="0"/>
              <wp:wrapNone/>
              <wp:docPr id="565" name="Текстовое поле 5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flipH="1">
                        <a:off x="0" y="0"/>
                        <a:ext cx="494030" cy="23558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F08BA" w:rsidRDefault="00000000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Текстовое поле 565" o:spid="_x0000_s1056" type="#_x0000_t202" style="position:absolute;left:0;text-align:left;margin-left:482.5pt;margin-top:-3.35pt;width:38.9pt;height:18.55pt;flip:x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" filled="f" stroked="f" strokeweight=".5pt">
              <v:textbox>
                <w:txbxContent>
                  <w:p w:rsidR="001F08BA" w:rsidRDefault="00000000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  <w:p w:rsidR="001F08BA" w:rsidRDefault="00000000">
    <w:pPr>
      <w:framePr w:w="6123" w:h="661" w:hRule="exact" w:hSpace="181" w:wrap="around" w:vAnchor="page" w:hAnchor="page" w:x="4815" w:y="15771"/>
      <w:rPr>
        <w:rFonts w:ascii="Arial" w:hAnsi="Arial" w:cs="Arial"/>
        <w:i/>
        <w:sz w:val="40"/>
        <w:szCs w:val="40"/>
      </w:rPr>
    </w:pPr>
    <w:r>
      <w:rPr>
        <w:rFonts w:ascii="Arial" w:hAnsi="Arial" w:cs="Arial"/>
        <w:i/>
        <w:sz w:val="40"/>
        <w:szCs w:val="40"/>
      </w:rPr>
      <w:t xml:space="preserve">        10.05.01.</w:t>
    </w:r>
    <w:r w:rsidR="00ED1DC3">
      <w:rPr>
        <w:rFonts w:ascii="Arial" w:hAnsi="Arial" w:cs="Arial"/>
        <w:i/>
        <w:sz w:val="40"/>
        <w:szCs w:val="40"/>
      </w:rPr>
      <w:t>27</w:t>
    </w:r>
    <w:r>
      <w:rPr>
        <w:rFonts w:ascii="Arial" w:hAnsi="Arial" w:cs="Arial"/>
        <w:i/>
        <w:sz w:val="40"/>
        <w:szCs w:val="40"/>
      </w:rPr>
      <w:t>000.00 ИП</w:t>
    </w:r>
  </w:p>
  <w:p w:rsidR="001F08BA" w:rsidRDefault="00000000">
    <w:pPr>
      <w:pStyle w:val="af5"/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>
              <wp:simplePos x="0" y="0"/>
              <wp:positionH relativeFrom="margin">
                <wp:posOffset>6297930</wp:posOffset>
              </wp:positionH>
              <wp:positionV relativeFrom="paragraph">
                <wp:posOffset>113030</wp:posOffset>
              </wp:positionV>
              <wp:extent cx="1828800" cy="1828800"/>
              <wp:effectExtent l="0" t="0" r="0" b="0"/>
              <wp:wrapNone/>
              <wp:docPr id="566" name="Текстовое поле 5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F08BA" w:rsidRDefault="00000000">
                          <w:pPr>
                            <w:pStyle w:val="af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Текстовое поле 566" o:spid="_x0000_s1057" type="#_x0000_t202" style="position:absolute;left:0;text-align:left;margin-left:495.9pt;margin-top:8.9pt;width:2in;height:2in;z-index:2516556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" filled="f" stroked="f" strokeweight=".5pt">
              <v:textbox style="mso-fit-shape-to-text:t" inset="0,0,0,0">
                <w:txbxContent>
                  <w:p w:rsidR="001F08BA" w:rsidRDefault="00000000">
                    <w:pPr>
                      <w:pStyle w:val="af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1F08BA" w:rsidRDefault="00000000">
    <w:pPr>
      <w:pStyle w:val="af5"/>
      <w:framePr w:w="541" w:h="286" w:hRule="exact" w:wrap="around" w:vAnchor="page" w:hAnchor="page" w:x="4276" w:y="16201" w:anchorLock="1"/>
    </w:pPr>
    <w:r>
      <w:t>Дата</w:t>
    </w:r>
  </w:p>
  <w:p w:rsidR="001F08BA" w:rsidRDefault="001F08BA">
    <w:pPr>
      <w:pStyle w:val="af5"/>
      <w:jc w:val="right"/>
    </w:pPr>
  </w:p>
  <w:p w:rsidR="001F08BA" w:rsidRDefault="00000000">
    <w:pPr>
      <w:pStyle w:val="af5"/>
      <w:framePr w:w="391" w:h="286" w:hRule="exact" w:wrap="around" w:vAnchor="page" w:hAnchor="page" w:x="1156" w:y="16201"/>
    </w:pPr>
    <w:r>
      <w:t>Изм.</w:t>
    </w:r>
  </w:p>
  <w:p w:rsidR="001F08BA" w:rsidRDefault="00000000">
    <w:pPr>
      <w:pStyle w:val="af5"/>
      <w:framePr w:w="571" w:h="286" w:hRule="exact" w:wrap="around" w:vAnchor="page" w:hAnchor="page" w:x="1531" w:y="16201"/>
    </w:pPr>
    <w:r>
      <w:t>Лист</w:t>
    </w:r>
  </w:p>
  <w:p w:rsidR="001F08BA" w:rsidRDefault="00000000">
    <w:pPr>
      <w:pStyle w:val="af5"/>
      <w:framePr w:w="1291" w:h="286" w:hRule="exact" w:wrap="around" w:vAnchor="page" w:hAnchor="page" w:x="2116" w:y="16201"/>
    </w:pPr>
    <w:r>
      <w:t>№ докум.</w:t>
    </w:r>
  </w:p>
  <w:p w:rsidR="001F08BA" w:rsidRDefault="00000000">
    <w:pPr>
      <w:pStyle w:val="af5"/>
      <w:framePr w:w="766" w:h="286" w:hRule="exact" w:wrap="around" w:vAnchor="page" w:hAnchor="page" w:x="3451" w:y="16201"/>
    </w:pPr>
    <w:r>
      <w:t>Подп.</w:t>
    </w:r>
  </w:p>
  <w:p w:rsidR="001F08BA" w:rsidRDefault="001F08BA">
    <w:pPr>
      <w:ind w:right="-1660"/>
    </w:pPr>
  </w:p>
  <w:p w:rsidR="001F08BA" w:rsidRDefault="001F08BA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D1372" w:rsidRDefault="00DD1372">
      <w:r>
        <w:separator/>
      </w:r>
    </w:p>
  </w:footnote>
  <w:footnote w:type="continuationSeparator" w:id="0">
    <w:p w:rsidR="00DD1372" w:rsidRDefault="00DD13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F08BA" w:rsidRDefault="001F08BA">
    <w:pPr>
      <w:pStyle w:val="af0"/>
      <w:tabs>
        <w:tab w:val="clear" w:pos="4153"/>
        <w:tab w:val="clear" w:pos="8306"/>
        <w:tab w:val="center" w:pos="4961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F08BA" w:rsidRDefault="001F08BA">
    <w:pPr>
      <w:pStyle w:val="af0"/>
      <w:tabs>
        <w:tab w:val="clear" w:pos="4153"/>
        <w:tab w:val="clear" w:pos="8306"/>
        <w:tab w:val="left" w:pos="339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F08BA" w:rsidRDefault="00000000">
    <w:pPr>
      <w:pStyle w:val="af0"/>
    </w:pPr>
    <w:r>
      <w:rPr>
        <w:i/>
        <w:noProof/>
      </w:rPr>
      <mc:AlternateContent>
        <mc:Choice Requires="wps">
          <w:drawing>
            <wp:anchor distT="0" distB="0" distL="114300" distR="114300" simplePos="0" relativeHeight="251659776" behindDoc="1" locked="0" layoutInCell="1" allowOverlap="1">
              <wp:simplePos x="0" y="0"/>
              <wp:positionH relativeFrom="column">
                <wp:posOffset>461010</wp:posOffset>
              </wp:positionH>
              <wp:positionV relativeFrom="paragraph">
                <wp:posOffset>9787255</wp:posOffset>
              </wp:positionV>
              <wp:extent cx="800100" cy="189230"/>
              <wp:effectExtent l="0" t="0" r="0" b="0"/>
              <wp:wrapTight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ight>
              <wp:docPr id="287" name="Надпись 2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0010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1F08BA" w:rsidRDefault="001F08BA"/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269" o:spid="_x0000_s1027" type="#_x0000_t202" style="position:absolute;margin-left:36.3pt;margin-top:770.65pt;width:63pt;height:14.9pt;z-index:-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" filled="f" stroked="f">
              <v:textbox inset="0,0,0,0">
                <w:txbxContent>
                  <w:p w:rsidR="001F08BA" w:rsidRDefault="001F08BA"/>
                </w:txbxContent>
              </v:textbox>
              <w10:wrap type="tight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F08BA" w:rsidRDefault="00000000">
    <w:pPr>
      <w:pStyle w:val="af0"/>
    </w:pPr>
    <w:r>
      <w:rPr>
        <w:noProof/>
      </w:rPr>
      <mc:AlternateContent>
        <mc:Choice Requires="wpg">
          <w:drawing>
            <wp:anchor distT="0" distB="0" distL="114300" distR="114300" simplePos="0" relativeHeight="251654656" behindDoc="0" locked="0" layoutInCell="1" allowOverlap="1">
              <wp:simplePos x="0" y="0"/>
              <wp:positionH relativeFrom="column">
                <wp:posOffset>-175895</wp:posOffset>
              </wp:positionH>
              <wp:positionV relativeFrom="paragraph">
                <wp:posOffset>191135</wp:posOffset>
              </wp:positionV>
              <wp:extent cx="6680200" cy="10256520"/>
              <wp:effectExtent l="6350" t="6350" r="19050" b="8890"/>
              <wp:wrapNone/>
              <wp:docPr id="531" name="Группа 2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80200" cy="10256520"/>
                        <a:chOff x="1134" y="284"/>
                        <a:chExt cx="10491" cy="16273"/>
                      </a:xfrm>
                    </wpg:grpSpPr>
                    <wps:wsp>
                      <wps:cNvPr id="116" name="Линия 278"/>
                      <wps:cNvCnPr/>
                      <wps:spPr>
                        <a:xfrm>
                          <a:off x="1134" y="284"/>
                          <a:ext cx="10490" cy="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  <wps:wsp>
                      <wps:cNvPr id="117" name="Линия 279"/>
                      <wps:cNvCnPr/>
                      <wps:spPr>
                        <a:xfrm>
                          <a:off x="1134" y="284"/>
                          <a:ext cx="1" cy="16273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  <wps:wsp>
                      <wps:cNvPr id="118" name="Линия 280"/>
                      <wps:cNvCnPr/>
                      <wps:spPr>
                        <a:xfrm>
                          <a:off x="11624" y="284"/>
                          <a:ext cx="1" cy="16273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  <wps:wsp>
                      <wps:cNvPr id="119" name="Линия 281"/>
                      <wps:cNvCnPr/>
                      <wps:spPr>
                        <a:xfrm flipH="1">
                          <a:off x="1134" y="16556"/>
                          <a:ext cx="10490" cy="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  <wps:wsp>
                      <wps:cNvPr id="532" name="Линия 282"/>
                      <wps:cNvCnPr/>
                      <wps:spPr>
                        <a:xfrm flipH="1">
                          <a:off x="1134" y="15706"/>
                          <a:ext cx="10490" cy="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  <wps:wsp>
                      <wps:cNvPr id="121" name="Линия 283"/>
                      <wps:cNvCnPr/>
                      <wps:spPr>
                        <a:xfrm>
                          <a:off x="4253" y="15706"/>
                          <a:ext cx="1" cy="85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sm"/>
                          <a:tailEnd type="none" w="med" len="sm"/>
                        </a:ln>
                      </wps:spPr>
                      <wps:bodyPr/>
                    </wps:wsp>
                    <wps:wsp>
                      <wps:cNvPr id="122" name="Линия 284"/>
                      <wps:cNvCnPr/>
                      <wps:spPr>
                        <a:xfrm>
                          <a:off x="2098" y="15706"/>
                          <a:ext cx="1" cy="85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sm"/>
                          <a:tailEnd type="none" w="med" len="sm"/>
                        </a:ln>
                      </wps:spPr>
                      <wps:bodyPr/>
                    </wps:wsp>
                    <wps:wsp>
                      <wps:cNvPr id="123" name="Линия 285"/>
                      <wps:cNvCnPr/>
                      <wps:spPr>
                        <a:xfrm>
                          <a:off x="1531" y="15706"/>
                          <a:ext cx="1" cy="85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sm"/>
                          <a:tailEnd type="none" w="med" len="sm"/>
                        </a:ln>
                      </wps:spPr>
                      <wps:bodyPr/>
                    </wps:wsp>
                    <wps:wsp>
                      <wps:cNvPr id="124" name="Линия 286"/>
                      <wps:cNvCnPr/>
                      <wps:spPr>
                        <a:xfrm>
                          <a:off x="4820" y="15706"/>
                          <a:ext cx="1" cy="85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sm"/>
                          <a:tailEnd type="none" w="med" len="sm"/>
                        </a:ln>
                      </wps:spPr>
                      <wps:bodyPr/>
                    </wps:wsp>
                    <wps:wsp>
                      <wps:cNvPr id="125" name="Линия 287"/>
                      <wps:cNvCnPr/>
                      <wps:spPr>
                        <a:xfrm>
                          <a:off x="3402" y="15706"/>
                          <a:ext cx="1" cy="85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sm"/>
                          <a:tailEnd type="none" w="med" len="sm"/>
                        </a:ln>
                      </wps:spPr>
                      <wps:bodyPr/>
                    </wps:wsp>
                    <wps:wsp>
                      <wps:cNvPr id="126" name="Линия 288"/>
                      <wps:cNvCnPr/>
                      <wps:spPr>
                        <a:xfrm>
                          <a:off x="11057" y="15706"/>
                          <a:ext cx="1" cy="85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sm"/>
                          <a:tailEnd type="none" w="med" len="sm"/>
                        </a:ln>
                      </wps:spPr>
                      <wps:bodyPr/>
                    </wps:wsp>
                    <wps:wsp>
                      <wps:cNvPr id="127" name="Линия 289"/>
                      <wps:cNvCnPr/>
                      <wps:spPr>
                        <a:xfrm>
                          <a:off x="1134" y="16273"/>
                          <a:ext cx="3686" cy="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sm"/>
                          <a:tailEnd type="none" w="med" len="sm"/>
                        </a:ln>
                      </wps:spPr>
                      <wps:bodyPr/>
                    </wps:wsp>
                    <wps:wsp>
                      <wps:cNvPr id="128" name="Линия 290"/>
                      <wps:cNvCnPr/>
                      <wps:spPr>
                        <a:xfrm>
                          <a:off x="1134" y="15989"/>
                          <a:ext cx="3686" cy="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sm"/>
                          <a:tailEnd type="none" w="med" len="sm"/>
                        </a:ln>
                      </wps:spPr>
                      <wps:bodyPr/>
                    </wps:wsp>
                    <wps:wsp>
                      <wps:cNvPr id="129" name="Линия 291"/>
                      <wps:cNvCnPr/>
                      <wps:spPr>
                        <a:xfrm>
                          <a:off x="11058" y="15989"/>
                          <a:ext cx="567" cy="1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sm"/>
                          <a:tailEnd type="none" w="med" len="sm"/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Группа 277" o:spid="_x0000_s1026" o:spt="203" style="position:absolute;left:0pt;margin-left:-13.85pt;margin-top:15.05pt;height:807.6pt;width:526pt;z-index:251660288;mso-width-relative:page;mso-height-relative:page;" coordorigin="1134,284" coordsize="10491,16273" o:gfxdata="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">
              <o:lock v:ext="edit" aspectratio="f"/>
              <v:line id="Линия 278" o:spid="_x0000_s1026" o:spt="20" style="position:absolute;left:1134;top:284;height:1;width:10490;" filled="f" stroked="t" coordsize="21600,21600" o:gfxdata="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TBVD4ugAAANwA&#10;AAAPAAAAAAAAAAEAIAAAACIAAABkcnMvZG93bnJldi54bWxQSwECFAAUAAAACACHTuJAMy8FnjsA&#10;AAA5AAAAEAAAAAAAAAABACAAAAAJAQAAZHJzL3NoYXBleG1sLnhtbFBLBQYAAAAABgAGAFsBAACz&#10;AwAAAAA=&#10;">
                <v:fill on="f" focussize="0,0"/>
                <v:stroke weight="1pt" color="#000000" joinstyle="round" startarrowwidth="narrow" startarrowlength="short" endarrowwidth="narrow" endarrowlength="short"/>
                <v:imagedata o:title=""/>
                <o:lock v:ext="edit" aspectratio="f"/>
              </v:line>
              <v:line id="Линия 279" o:spid="_x0000_s1026" o:spt="20" style="position:absolute;left:1134;top:284;height:16273;width:1;" filled="f" stroked="t" coordsize="21600,21600" o:gfxdata="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8SfVjugAAANwA&#10;AAAPAAAAAAAAAAEAIAAAACIAAABkcnMvZG93bnJldi54bWxQSwECFAAUAAAACACHTuJAMy8FnjsA&#10;AAA5AAAAEAAAAAAAAAABACAAAAAJAQAAZHJzL3NoYXBleG1sLnhtbFBLBQYAAAAABgAGAFsBAACz&#10;AwAAAAA=&#10;">
                <v:fill on="f" focussize="0,0"/>
                <v:stroke weight="1pt" color="#000000" joinstyle="round" startarrowwidth="narrow" startarrowlength="short" endarrowwidth="narrow" endarrowlength="short"/>
                <v:imagedata o:title=""/>
                <o:lock v:ext="edit" aspectratio="f"/>
              </v:line>
              <v:line id="Линия 280" o:spid="_x0000_s1026" o:spt="20" style="position:absolute;left:11624;top:284;height:16273;width:1;" filled="f" stroked="t" coordsize="21600,21600" o:gfxdata="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1mERvQAA&#10;ANwAAAAPAAAAAAAAAAEAIAAAACIAAABkcnMvZG93bnJldi54bWxQSwECFAAUAAAACACHTuJAMy8F&#10;njsAAAA5AAAAEAAAAAAAAAABACAAAAAMAQAAZHJzL3NoYXBleG1sLnhtbFBLBQYAAAAABgAGAFsB&#10;AAC2AwAAAAA=&#10;">
                <v:fill on="f" focussize="0,0"/>
                <v:stroke weight="1pt" color="#000000" joinstyle="round" startarrowwidth="narrow" startarrowlength="short" endarrowwidth="narrow" endarrowlength="short"/>
                <v:imagedata o:title=""/>
                <o:lock v:ext="edit" aspectratio="f"/>
              </v:line>
              <v:line id="Линия 281" o:spid="_x0000_s1026" o:spt="20" style="position:absolute;left:1134;top:16556;flip:x;height:1;width:10490;" filled="f" stroked="t" coordsize="21600,21600" o:gfxdata="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WemDr4A&#10;AADcAAAADwAAAAAAAAABACAAAAAiAAAAZHJzL2Rvd25yZXYueG1sUEsBAhQAFAAAAAgAh07iQDMv&#10;BZ47AAAAOQAAABAAAAAAAAAAAQAgAAAADQEAAGRycy9zaGFwZXhtbC54bWxQSwUGAAAAAAYABgBb&#10;AQAAtwMAAAAA&#10;">
                <v:fill on="f" focussize="0,0"/>
                <v:stroke weight="1pt" color="#000000" joinstyle="round" startarrowwidth="narrow" startarrowlength="short" endarrowwidth="narrow" endarrowlength="short"/>
                <v:imagedata o:title=""/>
                <o:lock v:ext="edit" aspectratio="f"/>
              </v:line>
              <v:line id="Линия 282" o:spid="_x0000_s1026" o:spt="20" style="position:absolute;left:1134;top:15706;flip:x;height:1;width:10490;" filled="f" stroked="t" coordsize="21600,21600" o:gfxdata="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/nE&#10;BsEAAADcAAAADwAAAAAAAAABACAAAAAiAAAAZHJzL2Rvd25yZXYueG1sUEsBAhQAFAAAAAgAh07i&#10;QDMvBZ47AAAAOQAAABAAAAAAAAAAAQAgAAAAEAEAAGRycy9zaGFwZXhtbC54bWxQSwUGAAAAAAYA&#10;BgBbAQAAugMAAAAA&#10;">
                <v:fill on="f" focussize="0,0"/>
                <v:stroke weight="1pt" color="#000000" joinstyle="round" startarrowwidth="narrow" startarrowlength="short" endarrowwidth="narrow" endarrowlength="short"/>
                <v:imagedata o:title=""/>
                <o:lock v:ext="edit" aspectratio="f"/>
              </v:line>
              <v:line id="Линия 283" o:spid="_x0000_s1026" o:spt="20" style="position:absolute;left:4253;top:15706;height:851;width:1;" filled="f" stroked="t" coordsize="21600,21600" o:gfxdata="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SsA3O/&#10;AAAA3AAAAA8AAAAAAAAAAQAgAAAAIgAAAGRycy9kb3ducmV2LnhtbFBLAQIUABQAAAAIAIdO4kAz&#10;LwWeOwAAADkAAAAQAAAAAAAAAAEAIAAAAA4BAABkcnMvc2hhcGV4bWwueG1sUEsFBgAAAAAGAAYA&#10;WwEAALgDAAAAAA==&#10;">
                <v:fill on="f" focussize="0,0"/>
                <v:stroke weight="1pt" color="#000000" joinstyle="round" startarrowlength="short" endarrowlength="short"/>
                <v:imagedata o:title=""/>
                <o:lock v:ext="edit" aspectratio="f"/>
              </v:line>
              <v:line id="Линия 284" o:spid="_x0000_s1026" o:spt="20" style="position:absolute;left:2098;top:15706;height:851;width:1;" filled="f" stroked="t" coordsize="21600,21600" o:gfxdata="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R+nQS/&#10;AAAA3AAAAA8AAAAAAAAAAQAgAAAAIgAAAGRycy9kb3ducmV2LnhtbFBLAQIUABQAAAAIAIdO4kAz&#10;LwWeOwAAADkAAAAQAAAAAAAAAAEAIAAAAA4BAABkcnMvc2hhcGV4bWwueG1sUEsFBgAAAAAGAAYA&#10;WwEAALgDAAAAAA==&#10;">
                <v:fill on="f" focussize="0,0"/>
                <v:stroke weight="1pt" color="#000000" joinstyle="round" startarrowlength="short" endarrowlength="short"/>
                <v:imagedata o:title=""/>
                <o:lock v:ext="edit" aspectratio="f"/>
              </v:line>
              <v:line id="Линия 285" o:spid="_x0000_s1026" o:spt="20" style="position:absolute;left:1531;top:15706;height:851;width:1;" filled="f" stroked="t" coordsize="21600,21600" o:gfxdata="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Mjif&#10;wAAAANwAAAAPAAAAAAAAAAEAIAAAACIAAABkcnMvZG93bnJldi54bWxQSwECFAAUAAAACACHTuJA&#10;My8FnjsAAAA5AAAAEAAAAAAAAAABACAAAAAPAQAAZHJzL3NoYXBleG1sLnhtbFBLBQYAAAAABgAG&#10;AFsBAAC5AwAAAAA=&#10;">
                <v:fill on="f" focussize="0,0"/>
                <v:stroke weight="1pt" color="#000000" joinstyle="round" startarrowlength="short" endarrowlength="short"/>
                <v:imagedata o:title=""/>
                <o:lock v:ext="edit" aspectratio="f"/>
              </v:line>
              <v:line id="Линия 286" o:spid="_x0000_s1026" o:spt="20" style="position:absolute;left:4820;top:15706;height:851;width:1;" filled="f" stroked="t" coordsize="21600,21600" o:gfxdata="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TboOu/&#10;AAAA3AAAAA8AAAAAAAAAAQAgAAAAIgAAAGRycy9kb3ducmV2LnhtbFBLAQIUABQAAAAIAIdO4kAz&#10;LwWeOwAAADkAAAAQAAAAAAAAAAEAIAAAAA4BAABkcnMvc2hhcGV4bWwueG1sUEsFBgAAAAAGAAYA&#10;WwEAALgDAAAAAA==&#10;">
                <v:fill on="f" focussize="0,0"/>
                <v:stroke weight="1pt" color="#000000" joinstyle="round" startarrowlength="short" endarrowlength="short"/>
                <v:imagedata o:title=""/>
                <o:lock v:ext="edit" aspectratio="f"/>
              </v:line>
              <v:line id="Линия 287" o:spid="_x0000_s1026" o:spt="20" style="position:absolute;left:3402;top:15706;height:851;width:1;" filled="f" stroked="t" coordsize="21600,21600" o:gfxdata="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uXBXC/&#10;AAAA3AAAAA8AAAAAAAAAAQAgAAAAIgAAAGRycy9kb3ducmV2LnhtbFBLAQIUABQAAAAIAIdO4kAz&#10;LwWeOwAAADkAAAAQAAAAAAAAAAEAIAAAAA4BAABkcnMvc2hhcGV4bWwueG1sUEsFBgAAAAAGAAYA&#10;WwEAALgDAAAAAA==&#10;">
                <v:fill on="f" focussize="0,0"/>
                <v:stroke weight="1pt" color="#000000" joinstyle="round" startarrowlength="short" endarrowlength="short"/>
                <v:imagedata o:title=""/>
                <o:lock v:ext="edit" aspectratio="f"/>
              </v:line>
              <v:line id="Линия 288" o:spid="_x0000_s1026" o:spt="20" style="position:absolute;left:11057;top:15706;height:851;width:1;" filled="f" stroked="t" coordsize="21600,21600" o:gfxdata="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0WbB74A&#10;AADcAAAADwAAAAAAAAABACAAAAAiAAAAZHJzL2Rvd25yZXYueG1sUEsBAhQAFAAAAAgAh07iQDMv&#10;BZ47AAAAOQAAABAAAAAAAAAAAQAgAAAADQEAAGRycy9zaGFwZXhtbC54bWxQSwUGAAAAAAYABgBb&#10;AQAAtwMAAAAA&#10;">
                <v:fill on="f" focussize="0,0"/>
                <v:stroke weight="1pt" color="#000000" joinstyle="round" startarrowlength="short" endarrowlength="short"/>
                <v:imagedata o:title=""/>
                <o:lock v:ext="edit" aspectratio="f"/>
              </v:line>
              <v:line id="Линия 289" o:spid="_x0000_s1026" o:spt="20" style="position:absolute;left:1134;top:16273;height:1;width:3686;" filled="f" stroked="t" coordsize="21600,21600" o:gfxdata="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QJPpy/&#10;AAAA3AAAAA8AAAAAAAAAAQAgAAAAIgAAAGRycy9kb3ducmV2LnhtbFBLAQIUABQAAAAIAIdO4kAz&#10;LwWeOwAAADkAAAAQAAAAAAAAAAEAIAAAAA4BAABkcnMvc2hhcGV4bWwueG1sUEsFBgAAAAAGAAYA&#10;WwEAALgDAAAAAA==&#10;">
                <v:fill on="f" focussize="0,0"/>
                <v:stroke weight="1pt" color="#000000" joinstyle="round" startarrowlength="short" endarrowlength="short"/>
                <v:imagedata o:title=""/>
                <o:lock v:ext="edit" aspectratio="f"/>
              </v:line>
              <v:line id="Линия 290" o:spid="_x0000_s1026" o:spt="20" style="position:absolute;left:1134;top:15989;height:1;width:3686;" filled="f" stroked="t" coordsize="21600,21600" o:gfxdata="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WW&#10;qu7CAAAA3AAAAA8AAAAAAAAAAQAgAAAAIgAAAGRycy9kb3ducmV2LnhtbFBLAQIUABQAAAAIAIdO&#10;4kAzLwWeOwAAADkAAAAQAAAAAAAAAAEAIAAAABEBAABkcnMvc2hhcGV4bWwueG1sUEsFBgAAAAAG&#10;AAYAWwEAALsDAAAAAA==&#10;">
                <v:fill on="f" focussize="0,0"/>
                <v:stroke weight="1pt" color="#000000" joinstyle="round" startarrowlength="short" endarrowlength="short"/>
                <v:imagedata o:title=""/>
                <o:lock v:ext="edit" aspectratio="f"/>
              </v:line>
              <v:line id="Линия 291" o:spid="_x0000_s1026" o:spt="20" style="position:absolute;left:11058;top:15989;height:1;width:567;" filled="f" stroked="t" coordsize="21600,21600" o:gfxdata="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raD3W/&#10;AAAA3AAAAA8AAAAAAAAAAQAgAAAAIgAAAGRycy9kb3ducmV2LnhtbFBLAQIUABQAAAAIAIdO4kAz&#10;LwWeOwAAADkAAAAQAAAAAAAAAAEAIAAAAA4BAABkcnMvc2hhcGV4bWwueG1sUEsFBgAAAAAGAAYA&#10;WwEAALgDAAAAAA==&#10;">
                <v:fill on="f" focussize="0,0"/>
                <v:stroke weight="1pt" color="#000000" joinstyle="round" startarrowlength="short" endarrowlength="short"/>
                <v:imagedata o:title=""/>
                <o:lock v:ext="edit" aspectratio="f"/>
              </v:lin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79A9BB1"/>
    <w:multiLevelType w:val="singleLevel"/>
    <w:tmpl w:val="879A9BB1"/>
    <w:lvl w:ilvl="0">
      <w:start w:val="1"/>
      <w:numFmt w:val="decimal"/>
      <w:suff w:val="space"/>
      <w:lvlText w:val="%1)"/>
      <w:lvlJc w:val="left"/>
    </w:lvl>
  </w:abstractNum>
  <w:abstractNum w:abstractNumId="1" w15:restartNumberingAfterBreak="0">
    <w:nsid w:val="DA25C85D"/>
    <w:multiLevelType w:val="singleLevel"/>
    <w:tmpl w:val="DA25C85D"/>
    <w:lvl w:ilvl="0">
      <w:start w:val="1"/>
      <w:numFmt w:val="decimal"/>
      <w:suff w:val="space"/>
      <w:lvlText w:val="%1)"/>
      <w:lvlJc w:val="left"/>
    </w:lvl>
  </w:abstractNum>
  <w:abstractNum w:abstractNumId="2" w15:restartNumberingAfterBreak="0">
    <w:nsid w:val="E1720312"/>
    <w:multiLevelType w:val="singleLevel"/>
    <w:tmpl w:val="E1720312"/>
    <w:lvl w:ilvl="0">
      <w:start w:val="1"/>
      <w:numFmt w:val="decimal"/>
      <w:suff w:val="space"/>
      <w:lvlText w:val="%1)"/>
      <w:lvlJc w:val="left"/>
    </w:lvl>
  </w:abstractNum>
  <w:abstractNum w:abstractNumId="3" w15:restartNumberingAfterBreak="0">
    <w:nsid w:val="F85FCDDC"/>
    <w:multiLevelType w:val="singleLevel"/>
    <w:tmpl w:val="F85FCDDC"/>
    <w:lvl w:ilvl="0">
      <w:start w:val="1"/>
      <w:numFmt w:val="decimal"/>
      <w:suff w:val="space"/>
      <w:lvlText w:val="%1)"/>
      <w:lvlJc w:val="left"/>
    </w:lvl>
  </w:abstractNum>
  <w:abstractNum w:abstractNumId="4" w15:restartNumberingAfterBreak="0">
    <w:nsid w:val="32264FD7"/>
    <w:multiLevelType w:val="singleLevel"/>
    <w:tmpl w:val="32264FD7"/>
    <w:lvl w:ilvl="0">
      <w:start w:val="1"/>
      <w:numFmt w:val="decimal"/>
      <w:suff w:val="space"/>
      <w:lvlText w:val="%1)"/>
      <w:lvlJc w:val="left"/>
    </w:lvl>
  </w:abstractNum>
  <w:abstractNum w:abstractNumId="5" w15:restartNumberingAfterBreak="0">
    <w:nsid w:val="394707D5"/>
    <w:multiLevelType w:val="singleLevel"/>
    <w:tmpl w:val="32264FD7"/>
    <w:lvl w:ilvl="0">
      <w:start w:val="1"/>
      <w:numFmt w:val="decimal"/>
      <w:suff w:val="space"/>
      <w:lvlText w:val="%1)"/>
      <w:lvlJc w:val="left"/>
    </w:lvl>
  </w:abstractNum>
  <w:abstractNum w:abstractNumId="6" w15:restartNumberingAfterBreak="0">
    <w:nsid w:val="4C04007B"/>
    <w:multiLevelType w:val="singleLevel"/>
    <w:tmpl w:val="32264FD7"/>
    <w:lvl w:ilvl="0">
      <w:start w:val="1"/>
      <w:numFmt w:val="decimal"/>
      <w:suff w:val="space"/>
      <w:lvlText w:val="%1)"/>
      <w:lvlJc w:val="left"/>
    </w:lvl>
  </w:abstractNum>
  <w:abstractNum w:abstractNumId="7" w15:restartNumberingAfterBreak="0">
    <w:nsid w:val="548A2177"/>
    <w:multiLevelType w:val="singleLevel"/>
    <w:tmpl w:val="548A2177"/>
    <w:lvl w:ilvl="0">
      <w:start w:val="1"/>
      <w:numFmt w:val="decimal"/>
      <w:suff w:val="space"/>
      <w:lvlText w:val="%1)"/>
      <w:lvlJc w:val="left"/>
    </w:lvl>
  </w:abstractNum>
  <w:abstractNum w:abstractNumId="8" w15:restartNumberingAfterBreak="0">
    <w:nsid w:val="6FDC2D61"/>
    <w:multiLevelType w:val="hybridMultilevel"/>
    <w:tmpl w:val="459A7716"/>
    <w:lvl w:ilvl="0" w:tplc="041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3D1C4C"/>
    <w:multiLevelType w:val="multilevel"/>
    <w:tmpl w:val="7F3D1C4C"/>
    <w:lvl w:ilvl="0">
      <w:start w:val="1"/>
      <w:numFmt w:val="bullet"/>
      <w:pStyle w:val="a"/>
      <w:lvlText w:val="-"/>
      <w:lvlJc w:val="left"/>
      <w:pPr>
        <w:ind w:left="1429" w:hanging="360"/>
      </w:pPr>
      <w:rPr>
        <w:rFonts w:ascii="Vrinda" w:hAnsi="Vrinda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F92568E"/>
    <w:multiLevelType w:val="multilevel"/>
    <w:tmpl w:val="7F92568E"/>
    <w:lvl w:ilvl="0">
      <w:start w:val="1"/>
      <w:numFmt w:val="decimal"/>
      <w:pStyle w:val="a0"/>
      <w:lvlText w:val="%1."/>
      <w:lvlJc w:val="left"/>
      <w:pPr>
        <w:tabs>
          <w:tab w:val="left" w:pos="420"/>
        </w:tabs>
        <w:ind w:left="1103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420"/>
        </w:tabs>
        <w:ind w:left="1823" w:hanging="36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2543" w:hanging="18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3263" w:hanging="360"/>
      </w:pPr>
    </w:lvl>
    <w:lvl w:ilvl="4">
      <w:start w:val="1"/>
      <w:numFmt w:val="lowerLetter"/>
      <w:lvlText w:val="%5."/>
      <w:lvlJc w:val="left"/>
      <w:pPr>
        <w:tabs>
          <w:tab w:val="left" w:pos="420"/>
        </w:tabs>
        <w:ind w:left="3983" w:hanging="36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4703" w:hanging="18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5423" w:hanging="360"/>
      </w:pPr>
    </w:lvl>
    <w:lvl w:ilvl="7">
      <w:start w:val="1"/>
      <w:numFmt w:val="lowerLetter"/>
      <w:lvlText w:val="%8."/>
      <w:lvlJc w:val="left"/>
      <w:pPr>
        <w:tabs>
          <w:tab w:val="left" w:pos="420"/>
        </w:tabs>
        <w:ind w:left="6143" w:hanging="36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6863" w:hanging="180"/>
      </w:pPr>
    </w:lvl>
  </w:abstractNum>
  <w:num w:numId="1" w16cid:durableId="1213688686">
    <w:abstractNumId w:val="9"/>
  </w:num>
  <w:num w:numId="2" w16cid:durableId="835922026">
    <w:abstractNumId w:val="10"/>
  </w:num>
  <w:num w:numId="3" w16cid:durableId="757290245">
    <w:abstractNumId w:val="7"/>
  </w:num>
  <w:num w:numId="4" w16cid:durableId="1204902893">
    <w:abstractNumId w:val="4"/>
  </w:num>
  <w:num w:numId="5" w16cid:durableId="284626658">
    <w:abstractNumId w:val="0"/>
  </w:num>
  <w:num w:numId="6" w16cid:durableId="1955399112">
    <w:abstractNumId w:val="1"/>
  </w:num>
  <w:num w:numId="7" w16cid:durableId="28460197">
    <w:abstractNumId w:val="3"/>
  </w:num>
  <w:num w:numId="8" w16cid:durableId="1654988262">
    <w:abstractNumId w:val="2"/>
  </w:num>
  <w:num w:numId="9" w16cid:durableId="626735757">
    <w:abstractNumId w:val="5"/>
  </w:num>
  <w:num w:numId="10" w16cid:durableId="543643465">
    <w:abstractNumId w:val="6"/>
  </w:num>
  <w:num w:numId="11" w16cid:durableId="10082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doNotUseMarginsForDrawingGridOrigin/>
  <w:drawingGridHorizontalOrigin w:val="1800"/>
  <w:drawingGridVerticalOrigin w:val="144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2D7B"/>
    <w:rsid w:val="00002EC2"/>
    <w:rsid w:val="000045E9"/>
    <w:rsid w:val="0000528F"/>
    <w:rsid w:val="00006043"/>
    <w:rsid w:val="00006943"/>
    <w:rsid w:val="00007D15"/>
    <w:rsid w:val="00007EDA"/>
    <w:rsid w:val="000164AB"/>
    <w:rsid w:val="00017127"/>
    <w:rsid w:val="00017FE6"/>
    <w:rsid w:val="0002120C"/>
    <w:rsid w:val="0002228D"/>
    <w:rsid w:val="0002420B"/>
    <w:rsid w:val="0003167C"/>
    <w:rsid w:val="0003465C"/>
    <w:rsid w:val="00037473"/>
    <w:rsid w:val="00037943"/>
    <w:rsid w:val="000439BB"/>
    <w:rsid w:val="00050332"/>
    <w:rsid w:val="00050B6C"/>
    <w:rsid w:val="000529CE"/>
    <w:rsid w:val="00054337"/>
    <w:rsid w:val="000549FD"/>
    <w:rsid w:val="00056191"/>
    <w:rsid w:val="00060178"/>
    <w:rsid w:val="00065747"/>
    <w:rsid w:val="00065CD3"/>
    <w:rsid w:val="00065F4A"/>
    <w:rsid w:val="00066428"/>
    <w:rsid w:val="00070305"/>
    <w:rsid w:val="00074442"/>
    <w:rsid w:val="00075E6E"/>
    <w:rsid w:val="000820BD"/>
    <w:rsid w:val="00082799"/>
    <w:rsid w:val="00082D3B"/>
    <w:rsid w:val="00086316"/>
    <w:rsid w:val="00086884"/>
    <w:rsid w:val="00087EA0"/>
    <w:rsid w:val="00090F59"/>
    <w:rsid w:val="00091EE9"/>
    <w:rsid w:val="00094F22"/>
    <w:rsid w:val="00097875"/>
    <w:rsid w:val="000A10AC"/>
    <w:rsid w:val="000A1C4B"/>
    <w:rsid w:val="000A27DA"/>
    <w:rsid w:val="000A39D1"/>
    <w:rsid w:val="000A7F94"/>
    <w:rsid w:val="000B25D3"/>
    <w:rsid w:val="000B3654"/>
    <w:rsid w:val="000D1758"/>
    <w:rsid w:val="000D19E3"/>
    <w:rsid w:val="000D2B3A"/>
    <w:rsid w:val="000D2D03"/>
    <w:rsid w:val="000D3724"/>
    <w:rsid w:val="000D3D63"/>
    <w:rsid w:val="000D4C6B"/>
    <w:rsid w:val="000D5B3E"/>
    <w:rsid w:val="000E19D0"/>
    <w:rsid w:val="000E3AA8"/>
    <w:rsid w:val="000E3FF6"/>
    <w:rsid w:val="000F0E8E"/>
    <w:rsid w:val="000F2414"/>
    <w:rsid w:val="0010236B"/>
    <w:rsid w:val="0010355C"/>
    <w:rsid w:val="00104379"/>
    <w:rsid w:val="001051DD"/>
    <w:rsid w:val="001070AA"/>
    <w:rsid w:val="0011532A"/>
    <w:rsid w:val="001176DD"/>
    <w:rsid w:val="00120AD6"/>
    <w:rsid w:val="001224FE"/>
    <w:rsid w:val="00123BDF"/>
    <w:rsid w:val="00123E71"/>
    <w:rsid w:val="00124C8B"/>
    <w:rsid w:val="00133F52"/>
    <w:rsid w:val="00135AEF"/>
    <w:rsid w:val="0014024D"/>
    <w:rsid w:val="0014190E"/>
    <w:rsid w:val="001426DC"/>
    <w:rsid w:val="00142E70"/>
    <w:rsid w:val="00145DBB"/>
    <w:rsid w:val="00156CA0"/>
    <w:rsid w:val="0016028D"/>
    <w:rsid w:val="001604AD"/>
    <w:rsid w:val="00160D52"/>
    <w:rsid w:val="00161D38"/>
    <w:rsid w:val="00163C85"/>
    <w:rsid w:val="001669A2"/>
    <w:rsid w:val="00166F45"/>
    <w:rsid w:val="001677AF"/>
    <w:rsid w:val="00167DE6"/>
    <w:rsid w:val="00167E6E"/>
    <w:rsid w:val="00170D9F"/>
    <w:rsid w:val="00172A27"/>
    <w:rsid w:val="00173392"/>
    <w:rsid w:val="00177045"/>
    <w:rsid w:val="00181293"/>
    <w:rsid w:val="001834F2"/>
    <w:rsid w:val="00183E65"/>
    <w:rsid w:val="00184B7E"/>
    <w:rsid w:val="0018679F"/>
    <w:rsid w:val="001874AF"/>
    <w:rsid w:val="00192D97"/>
    <w:rsid w:val="00192E7C"/>
    <w:rsid w:val="00194E3A"/>
    <w:rsid w:val="00196192"/>
    <w:rsid w:val="001964D4"/>
    <w:rsid w:val="001A3E57"/>
    <w:rsid w:val="001A5AA6"/>
    <w:rsid w:val="001B4C98"/>
    <w:rsid w:val="001B544E"/>
    <w:rsid w:val="001B5B50"/>
    <w:rsid w:val="001B7F92"/>
    <w:rsid w:val="001C11E9"/>
    <w:rsid w:val="001C197C"/>
    <w:rsid w:val="001C1A43"/>
    <w:rsid w:val="001C44BC"/>
    <w:rsid w:val="001C665E"/>
    <w:rsid w:val="001C689E"/>
    <w:rsid w:val="001C7536"/>
    <w:rsid w:val="001D0670"/>
    <w:rsid w:val="001D2031"/>
    <w:rsid w:val="001D2422"/>
    <w:rsid w:val="001D294E"/>
    <w:rsid w:val="001D2CD2"/>
    <w:rsid w:val="001D56B1"/>
    <w:rsid w:val="001D6531"/>
    <w:rsid w:val="001D79CE"/>
    <w:rsid w:val="001E0A73"/>
    <w:rsid w:val="001E4D4D"/>
    <w:rsid w:val="001E4FAD"/>
    <w:rsid w:val="001E7219"/>
    <w:rsid w:val="001E79CF"/>
    <w:rsid w:val="001F08BA"/>
    <w:rsid w:val="001F203F"/>
    <w:rsid w:val="001F2871"/>
    <w:rsid w:val="001F3731"/>
    <w:rsid w:val="001F4F72"/>
    <w:rsid w:val="001F51CC"/>
    <w:rsid w:val="001F5F56"/>
    <w:rsid w:val="00200467"/>
    <w:rsid w:val="00205BF0"/>
    <w:rsid w:val="00206944"/>
    <w:rsid w:val="00207DE1"/>
    <w:rsid w:val="00212330"/>
    <w:rsid w:val="00214728"/>
    <w:rsid w:val="00214E41"/>
    <w:rsid w:val="002157F2"/>
    <w:rsid w:val="002159C0"/>
    <w:rsid w:val="00216F54"/>
    <w:rsid w:val="00216F93"/>
    <w:rsid w:val="00220FE2"/>
    <w:rsid w:val="002211DB"/>
    <w:rsid w:val="00223038"/>
    <w:rsid w:val="00224620"/>
    <w:rsid w:val="00224B4D"/>
    <w:rsid w:val="0022563C"/>
    <w:rsid w:val="00226BE8"/>
    <w:rsid w:val="0023130D"/>
    <w:rsid w:val="0023187F"/>
    <w:rsid w:val="00232188"/>
    <w:rsid w:val="00233D45"/>
    <w:rsid w:val="00234DAD"/>
    <w:rsid w:val="0023579D"/>
    <w:rsid w:val="00235F4F"/>
    <w:rsid w:val="00240004"/>
    <w:rsid w:val="00242F78"/>
    <w:rsid w:val="00246533"/>
    <w:rsid w:val="00252EEC"/>
    <w:rsid w:val="00254A49"/>
    <w:rsid w:val="00257DE1"/>
    <w:rsid w:val="002650B9"/>
    <w:rsid w:val="00266BAA"/>
    <w:rsid w:val="00267F5E"/>
    <w:rsid w:val="0027116E"/>
    <w:rsid w:val="002743E6"/>
    <w:rsid w:val="002767E9"/>
    <w:rsid w:val="002817ED"/>
    <w:rsid w:val="002821D8"/>
    <w:rsid w:val="00285B02"/>
    <w:rsid w:val="00286348"/>
    <w:rsid w:val="0029101A"/>
    <w:rsid w:val="00291347"/>
    <w:rsid w:val="002927C8"/>
    <w:rsid w:val="00293405"/>
    <w:rsid w:val="00295F99"/>
    <w:rsid w:val="00296AA7"/>
    <w:rsid w:val="00296F23"/>
    <w:rsid w:val="002A048B"/>
    <w:rsid w:val="002A31EA"/>
    <w:rsid w:val="002A3FE7"/>
    <w:rsid w:val="002A7E2B"/>
    <w:rsid w:val="002A7FAC"/>
    <w:rsid w:val="002B0A59"/>
    <w:rsid w:val="002B0C0E"/>
    <w:rsid w:val="002B3EA4"/>
    <w:rsid w:val="002B475E"/>
    <w:rsid w:val="002B6C95"/>
    <w:rsid w:val="002B741E"/>
    <w:rsid w:val="002C1C40"/>
    <w:rsid w:val="002C2974"/>
    <w:rsid w:val="002C33D2"/>
    <w:rsid w:val="002C527B"/>
    <w:rsid w:val="002C6776"/>
    <w:rsid w:val="002C6E82"/>
    <w:rsid w:val="002C79CA"/>
    <w:rsid w:val="002D0834"/>
    <w:rsid w:val="002D094A"/>
    <w:rsid w:val="002D174C"/>
    <w:rsid w:val="002D2EEE"/>
    <w:rsid w:val="002D33A6"/>
    <w:rsid w:val="002D39B6"/>
    <w:rsid w:val="002D5259"/>
    <w:rsid w:val="002D62E8"/>
    <w:rsid w:val="002E025F"/>
    <w:rsid w:val="002E0ADC"/>
    <w:rsid w:val="002E1D74"/>
    <w:rsid w:val="002E2914"/>
    <w:rsid w:val="002E2B92"/>
    <w:rsid w:val="002E48A6"/>
    <w:rsid w:val="002E5D46"/>
    <w:rsid w:val="002E7C3C"/>
    <w:rsid w:val="00300603"/>
    <w:rsid w:val="00302631"/>
    <w:rsid w:val="00303016"/>
    <w:rsid w:val="00303703"/>
    <w:rsid w:val="00305177"/>
    <w:rsid w:val="00311073"/>
    <w:rsid w:val="00311777"/>
    <w:rsid w:val="003140B6"/>
    <w:rsid w:val="00316390"/>
    <w:rsid w:val="003231A5"/>
    <w:rsid w:val="00323919"/>
    <w:rsid w:val="0032392E"/>
    <w:rsid w:val="0032473B"/>
    <w:rsid w:val="00324D2B"/>
    <w:rsid w:val="00334A25"/>
    <w:rsid w:val="00334FEE"/>
    <w:rsid w:val="00336EB1"/>
    <w:rsid w:val="003437B5"/>
    <w:rsid w:val="00345E80"/>
    <w:rsid w:val="00345F97"/>
    <w:rsid w:val="00346C2F"/>
    <w:rsid w:val="00350AE2"/>
    <w:rsid w:val="00350BDD"/>
    <w:rsid w:val="00350FA8"/>
    <w:rsid w:val="00351633"/>
    <w:rsid w:val="003546C9"/>
    <w:rsid w:val="00355219"/>
    <w:rsid w:val="00355361"/>
    <w:rsid w:val="003613DD"/>
    <w:rsid w:val="00366DBE"/>
    <w:rsid w:val="00374935"/>
    <w:rsid w:val="00383AB0"/>
    <w:rsid w:val="0038565C"/>
    <w:rsid w:val="00387C59"/>
    <w:rsid w:val="003902E7"/>
    <w:rsid w:val="0039091D"/>
    <w:rsid w:val="00393F29"/>
    <w:rsid w:val="003A3EBC"/>
    <w:rsid w:val="003A6341"/>
    <w:rsid w:val="003A6AB5"/>
    <w:rsid w:val="003A7E06"/>
    <w:rsid w:val="003B1BB1"/>
    <w:rsid w:val="003C6F36"/>
    <w:rsid w:val="003D1C09"/>
    <w:rsid w:val="003D225E"/>
    <w:rsid w:val="003D46D0"/>
    <w:rsid w:val="003D6D50"/>
    <w:rsid w:val="003E01AE"/>
    <w:rsid w:val="003E194F"/>
    <w:rsid w:val="003E39EE"/>
    <w:rsid w:val="003F524F"/>
    <w:rsid w:val="00404931"/>
    <w:rsid w:val="00404CA5"/>
    <w:rsid w:val="00404E41"/>
    <w:rsid w:val="00406E30"/>
    <w:rsid w:val="0040718A"/>
    <w:rsid w:val="00407B33"/>
    <w:rsid w:val="00410B25"/>
    <w:rsid w:val="00410BA8"/>
    <w:rsid w:val="00411471"/>
    <w:rsid w:val="00414BC6"/>
    <w:rsid w:val="004176A7"/>
    <w:rsid w:val="00420CF1"/>
    <w:rsid w:val="00424BCF"/>
    <w:rsid w:val="0042711D"/>
    <w:rsid w:val="00434045"/>
    <w:rsid w:val="004425A4"/>
    <w:rsid w:val="00442919"/>
    <w:rsid w:val="0044347F"/>
    <w:rsid w:val="00446074"/>
    <w:rsid w:val="00446B9F"/>
    <w:rsid w:val="00452D8C"/>
    <w:rsid w:val="0045463B"/>
    <w:rsid w:val="00457000"/>
    <w:rsid w:val="004578D0"/>
    <w:rsid w:val="00461061"/>
    <w:rsid w:val="00461A0F"/>
    <w:rsid w:val="00464924"/>
    <w:rsid w:val="004725F1"/>
    <w:rsid w:val="004738E4"/>
    <w:rsid w:val="00474F0F"/>
    <w:rsid w:val="0048116F"/>
    <w:rsid w:val="00481F32"/>
    <w:rsid w:val="0048338B"/>
    <w:rsid w:val="004852D3"/>
    <w:rsid w:val="004866B8"/>
    <w:rsid w:val="00486C7B"/>
    <w:rsid w:val="004925E1"/>
    <w:rsid w:val="0049266D"/>
    <w:rsid w:val="0049358D"/>
    <w:rsid w:val="00495B70"/>
    <w:rsid w:val="0049655F"/>
    <w:rsid w:val="004979A5"/>
    <w:rsid w:val="004A51BD"/>
    <w:rsid w:val="004A75D9"/>
    <w:rsid w:val="004A7B4C"/>
    <w:rsid w:val="004B065B"/>
    <w:rsid w:val="004B15F7"/>
    <w:rsid w:val="004B3A08"/>
    <w:rsid w:val="004B50F4"/>
    <w:rsid w:val="004B76EA"/>
    <w:rsid w:val="004C0FAD"/>
    <w:rsid w:val="004C1A05"/>
    <w:rsid w:val="004C2131"/>
    <w:rsid w:val="004C41C4"/>
    <w:rsid w:val="004C49F2"/>
    <w:rsid w:val="004C4C11"/>
    <w:rsid w:val="004C5BBA"/>
    <w:rsid w:val="004D1309"/>
    <w:rsid w:val="004D1695"/>
    <w:rsid w:val="004D283A"/>
    <w:rsid w:val="004D329E"/>
    <w:rsid w:val="004D53D6"/>
    <w:rsid w:val="004D6172"/>
    <w:rsid w:val="004E0043"/>
    <w:rsid w:val="004E24F2"/>
    <w:rsid w:val="004E2DDA"/>
    <w:rsid w:val="004E3615"/>
    <w:rsid w:val="004E3E81"/>
    <w:rsid w:val="004E566D"/>
    <w:rsid w:val="004E6071"/>
    <w:rsid w:val="004E7E0B"/>
    <w:rsid w:val="004E7FE8"/>
    <w:rsid w:val="004F1F45"/>
    <w:rsid w:val="004F1F98"/>
    <w:rsid w:val="004F28F8"/>
    <w:rsid w:val="004F5D40"/>
    <w:rsid w:val="004F6871"/>
    <w:rsid w:val="004F70A6"/>
    <w:rsid w:val="004F7C76"/>
    <w:rsid w:val="004F7DF7"/>
    <w:rsid w:val="005009DE"/>
    <w:rsid w:val="00500EE3"/>
    <w:rsid w:val="005044EB"/>
    <w:rsid w:val="00505AAF"/>
    <w:rsid w:val="00506B06"/>
    <w:rsid w:val="0051009D"/>
    <w:rsid w:val="005119C2"/>
    <w:rsid w:val="00511C82"/>
    <w:rsid w:val="005129E0"/>
    <w:rsid w:val="00512E70"/>
    <w:rsid w:val="00514417"/>
    <w:rsid w:val="00514C3C"/>
    <w:rsid w:val="00516093"/>
    <w:rsid w:val="0051711A"/>
    <w:rsid w:val="005175A3"/>
    <w:rsid w:val="00517DB2"/>
    <w:rsid w:val="00527169"/>
    <w:rsid w:val="005275AD"/>
    <w:rsid w:val="005332DB"/>
    <w:rsid w:val="00535380"/>
    <w:rsid w:val="0054166E"/>
    <w:rsid w:val="00543AAA"/>
    <w:rsid w:val="00544476"/>
    <w:rsid w:val="00547F63"/>
    <w:rsid w:val="00550C3E"/>
    <w:rsid w:val="0055136D"/>
    <w:rsid w:val="00551CA2"/>
    <w:rsid w:val="00554287"/>
    <w:rsid w:val="00555483"/>
    <w:rsid w:val="00557E20"/>
    <w:rsid w:val="00561A34"/>
    <w:rsid w:val="00567A28"/>
    <w:rsid w:val="00571028"/>
    <w:rsid w:val="0057128F"/>
    <w:rsid w:val="0058437A"/>
    <w:rsid w:val="00584FB8"/>
    <w:rsid w:val="005873C4"/>
    <w:rsid w:val="00590595"/>
    <w:rsid w:val="005A008F"/>
    <w:rsid w:val="005A12E3"/>
    <w:rsid w:val="005A485F"/>
    <w:rsid w:val="005A4E95"/>
    <w:rsid w:val="005A6001"/>
    <w:rsid w:val="005A6BAC"/>
    <w:rsid w:val="005B31E3"/>
    <w:rsid w:val="005B4F9A"/>
    <w:rsid w:val="005B52D3"/>
    <w:rsid w:val="005B70DC"/>
    <w:rsid w:val="005B7B3F"/>
    <w:rsid w:val="005C56D5"/>
    <w:rsid w:val="005C5737"/>
    <w:rsid w:val="005D0540"/>
    <w:rsid w:val="005D4E94"/>
    <w:rsid w:val="005D574F"/>
    <w:rsid w:val="005D74DA"/>
    <w:rsid w:val="005E16A6"/>
    <w:rsid w:val="005F118B"/>
    <w:rsid w:val="005F4D96"/>
    <w:rsid w:val="005F54AF"/>
    <w:rsid w:val="005F5D4C"/>
    <w:rsid w:val="006004C9"/>
    <w:rsid w:val="006057B4"/>
    <w:rsid w:val="0060583F"/>
    <w:rsid w:val="0060721E"/>
    <w:rsid w:val="00611D5E"/>
    <w:rsid w:val="006129C1"/>
    <w:rsid w:val="006129EE"/>
    <w:rsid w:val="00612C85"/>
    <w:rsid w:val="006165AC"/>
    <w:rsid w:val="00617F53"/>
    <w:rsid w:val="00620F2F"/>
    <w:rsid w:val="00621208"/>
    <w:rsid w:val="00621641"/>
    <w:rsid w:val="006240E5"/>
    <w:rsid w:val="00626C94"/>
    <w:rsid w:val="00632681"/>
    <w:rsid w:val="006338B9"/>
    <w:rsid w:val="00633AC7"/>
    <w:rsid w:val="006357C7"/>
    <w:rsid w:val="00640D1B"/>
    <w:rsid w:val="00650E66"/>
    <w:rsid w:val="0065321C"/>
    <w:rsid w:val="00653FA1"/>
    <w:rsid w:val="0065418E"/>
    <w:rsid w:val="00654C3D"/>
    <w:rsid w:val="0065713C"/>
    <w:rsid w:val="006601E4"/>
    <w:rsid w:val="006613F0"/>
    <w:rsid w:val="006716EA"/>
    <w:rsid w:val="0067236B"/>
    <w:rsid w:val="00673D57"/>
    <w:rsid w:val="00675B44"/>
    <w:rsid w:val="006761AE"/>
    <w:rsid w:val="006767C7"/>
    <w:rsid w:val="006806F2"/>
    <w:rsid w:val="00681757"/>
    <w:rsid w:val="00681CCF"/>
    <w:rsid w:val="0068269C"/>
    <w:rsid w:val="00683845"/>
    <w:rsid w:val="006849FB"/>
    <w:rsid w:val="00684E3C"/>
    <w:rsid w:val="00690402"/>
    <w:rsid w:val="00691531"/>
    <w:rsid w:val="006942DE"/>
    <w:rsid w:val="0069449A"/>
    <w:rsid w:val="00697C9F"/>
    <w:rsid w:val="006A2210"/>
    <w:rsid w:val="006A2E8D"/>
    <w:rsid w:val="006A406D"/>
    <w:rsid w:val="006A489B"/>
    <w:rsid w:val="006B0094"/>
    <w:rsid w:val="006B01E8"/>
    <w:rsid w:val="006B343D"/>
    <w:rsid w:val="006B4B3F"/>
    <w:rsid w:val="006B73AA"/>
    <w:rsid w:val="006C1EBC"/>
    <w:rsid w:val="006C264B"/>
    <w:rsid w:val="006C3398"/>
    <w:rsid w:val="006C33B6"/>
    <w:rsid w:val="006C4B0F"/>
    <w:rsid w:val="006D0511"/>
    <w:rsid w:val="006D39F1"/>
    <w:rsid w:val="006D3AD7"/>
    <w:rsid w:val="006D42C1"/>
    <w:rsid w:val="006D6367"/>
    <w:rsid w:val="006D7501"/>
    <w:rsid w:val="006E0764"/>
    <w:rsid w:val="006E115B"/>
    <w:rsid w:val="006E2560"/>
    <w:rsid w:val="006E26C2"/>
    <w:rsid w:val="006E2DDD"/>
    <w:rsid w:val="006E3DEF"/>
    <w:rsid w:val="006E7180"/>
    <w:rsid w:val="006F1BB5"/>
    <w:rsid w:val="006F211E"/>
    <w:rsid w:val="006F2332"/>
    <w:rsid w:val="006F4287"/>
    <w:rsid w:val="006F4C8A"/>
    <w:rsid w:val="006F4FD4"/>
    <w:rsid w:val="00701F88"/>
    <w:rsid w:val="0070200E"/>
    <w:rsid w:val="0070215D"/>
    <w:rsid w:val="007022E6"/>
    <w:rsid w:val="00702A13"/>
    <w:rsid w:val="00703C22"/>
    <w:rsid w:val="007068C9"/>
    <w:rsid w:val="00706B58"/>
    <w:rsid w:val="00706B8C"/>
    <w:rsid w:val="00712F55"/>
    <w:rsid w:val="007157B7"/>
    <w:rsid w:val="007205CB"/>
    <w:rsid w:val="007234EE"/>
    <w:rsid w:val="00725AAA"/>
    <w:rsid w:val="007275ED"/>
    <w:rsid w:val="0072794E"/>
    <w:rsid w:val="007323CB"/>
    <w:rsid w:val="0073350F"/>
    <w:rsid w:val="007342DB"/>
    <w:rsid w:val="0073634E"/>
    <w:rsid w:val="00736452"/>
    <w:rsid w:val="00736A3E"/>
    <w:rsid w:val="00736D23"/>
    <w:rsid w:val="00737B40"/>
    <w:rsid w:val="00741EEF"/>
    <w:rsid w:val="00746FF7"/>
    <w:rsid w:val="00750B0E"/>
    <w:rsid w:val="00750B80"/>
    <w:rsid w:val="00750DE1"/>
    <w:rsid w:val="007535C8"/>
    <w:rsid w:val="00754576"/>
    <w:rsid w:val="007545BC"/>
    <w:rsid w:val="00761CB4"/>
    <w:rsid w:val="00761DF5"/>
    <w:rsid w:val="007633BC"/>
    <w:rsid w:val="007641E3"/>
    <w:rsid w:val="007650D3"/>
    <w:rsid w:val="00767739"/>
    <w:rsid w:val="0077084C"/>
    <w:rsid w:val="0077245E"/>
    <w:rsid w:val="007752AA"/>
    <w:rsid w:val="00777CB6"/>
    <w:rsid w:val="007803B1"/>
    <w:rsid w:val="00780EEC"/>
    <w:rsid w:val="007813E4"/>
    <w:rsid w:val="0078773B"/>
    <w:rsid w:val="00791FB5"/>
    <w:rsid w:val="007934EF"/>
    <w:rsid w:val="0079353F"/>
    <w:rsid w:val="0079555D"/>
    <w:rsid w:val="00795FE8"/>
    <w:rsid w:val="0079622F"/>
    <w:rsid w:val="007A0C58"/>
    <w:rsid w:val="007A5553"/>
    <w:rsid w:val="007A6E59"/>
    <w:rsid w:val="007A7766"/>
    <w:rsid w:val="007B0FB4"/>
    <w:rsid w:val="007B18F3"/>
    <w:rsid w:val="007B228C"/>
    <w:rsid w:val="007B2B4F"/>
    <w:rsid w:val="007B3693"/>
    <w:rsid w:val="007B763B"/>
    <w:rsid w:val="007B7CEC"/>
    <w:rsid w:val="007B7F04"/>
    <w:rsid w:val="007C06B4"/>
    <w:rsid w:val="007C1304"/>
    <w:rsid w:val="007C3273"/>
    <w:rsid w:val="007C4FB5"/>
    <w:rsid w:val="007C750A"/>
    <w:rsid w:val="007D166F"/>
    <w:rsid w:val="007D2E97"/>
    <w:rsid w:val="007D3A4F"/>
    <w:rsid w:val="007D5B54"/>
    <w:rsid w:val="007D72F8"/>
    <w:rsid w:val="007E00CA"/>
    <w:rsid w:val="007E13F6"/>
    <w:rsid w:val="007E1E4D"/>
    <w:rsid w:val="007E1F95"/>
    <w:rsid w:val="007E3B8D"/>
    <w:rsid w:val="007E5CC4"/>
    <w:rsid w:val="007E5CE4"/>
    <w:rsid w:val="007F75DD"/>
    <w:rsid w:val="007F7E13"/>
    <w:rsid w:val="00805223"/>
    <w:rsid w:val="00805986"/>
    <w:rsid w:val="00805D9B"/>
    <w:rsid w:val="0080613B"/>
    <w:rsid w:val="00807C69"/>
    <w:rsid w:val="00817133"/>
    <w:rsid w:val="008177E2"/>
    <w:rsid w:val="008179AE"/>
    <w:rsid w:val="00817C8C"/>
    <w:rsid w:val="0082172E"/>
    <w:rsid w:val="00823C4C"/>
    <w:rsid w:val="008245B3"/>
    <w:rsid w:val="00826752"/>
    <w:rsid w:val="00827AED"/>
    <w:rsid w:val="008302D2"/>
    <w:rsid w:val="00830372"/>
    <w:rsid w:val="008337D2"/>
    <w:rsid w:val="0083623C"/>
    <w:rsid w:val="008445CD"/>
    <w:rsid w:val="008449F2"/>
    <w:rsid w:val="008471C7"/>
    <w:rsid w:val="00854D01"/>
    <w:rsid w:val="008554F6"/>
    <w:rsid w:val="00855C03"/>
    <w:rsid w:val="008561D2"/>
    <w:rsid w:val="00856DB0"/>
    <w:rsid w:val="00860700"/>
    <w:rsid w:val="00861007"/>
    <w:rsid w:val="00861A94"/>
    <w:rsid w:val="00861A9B"/>
    <w:rsid w:val="00862267"/>
    <w:rsid w:val="00862DD7"/>
    <w:rsid w:val="00863C89"/>
    <w:rsid w:val="00864B0F"/>
    <w:rsid w:val="00870653"/>
    <w:rsid w:val="0087212B"/>
    <w:rsid w:val="008754E0"/>
    <w:rsid w:val="00880688"/>
    <w:rsid w:val="00883606"/>
    <w:rsid w:val="00883A97"/>
    <w:rsid w:val="00883E79"/>
    <w:rsid w:val="00885008"/>
    <w:rsid w:val="00892CC9"/>
    <w:rsid w:val="00893B25"/>
    <w:rsid w:val="00894D6E"/>
    <w:rsid w:val="00895BEC"/>
    <w:rsid w:val="008A1131"/>
    <w:rsid w:val="008A3DB5"/>
    <w:rsid w:val="008A6B54"/>
    <w:rsid w:val="008A7584"/>
    <w:rsid w:val="008B2E57"/>
    <w:rsid w:val="008B6202"/>
    <w:rsid w:val="008B7A58"/>
    <w:rsid w:val="008C664C"/>
    <w:rsid w:val="008D1AC2"/>
    <w:rsid w:val="008D29C4"/>
    <w:rsid w:val="008D41F3"/>
    <w:rsid w:val="008E1818"/>
    <w:rsid w:val="008E3491"/>
    <w:rsid w:val="008E3668"/>
    <w:rsid w:val="008E4567"/>
    <w:rsid w:val="008F1D08"/>
    <w:rsid w:val="008F24D5"/>
    <w:rsid w:val="008F2764"/>
    <w:rsid w:val="008F2BC0"/>
    <w:rsid w:val="008F4AB1"/>
    <w:rsid w:val="008F562D"/>
    <w:rsid w:val="008F678E"/>
    <w:rsid w:val="009000B1"/>
    <w:rsid w:val="009015C3"/>
    <w:rsid w:val="00902492"/>
    <w:rsid w:val="0090414D"/>
    <w:rsid w:val="00906E48"/>
    <w:rsid w:val="00907E47"/>
    <w:rsid w:val="00913651"/>
    <w:rsid w:val="00916723"/>
    <w:rsid w:val="009206E7"/>
    <w:rsid w:val="00922F0F"/>
    <w:rsid w:val="00923D0F"/>
    <w:rsid w:val="00924B4B"/>
    <w:rsid w:val="0092502E"/>
    <w:rsid w:val="00927BC4"/>
    <w:rsid w:val="0093043C"/>
    <w:rsid w:val="00930B79"/>
    <w:rsid w:val="009312E6"/>
    <w:rsid w:val="00932B33"/>
    <w:rsid w:val="00936C26"/>
    <w:rsid w:val="00941ABF"/>
    <w:rsid w:val="00942D02"/>
    <w:rsid w:val="009447AB"/>
    <w:rsid w:val="0094503B"/>
    <w:rsid w:val="00947A3F"/>
    <w:rsid w:val="00947DEB"/>
    <w:rsid w:val="00954E9D"/>
    <w:rsid w:val="00954F41"/>
    <w:rsid w:val="009578B5"/>
    <w:rsid w:val="00957A35"/>
    <w:rsid w:val="00960312"/>
    <w:rsid w:val="00960A25"/>
    <w:rsid w:val="00960DFD"/>
    <w:rsid w:val="009615B3"/>
    <w:rsid w:val="00962857"/>
    <w:rsid w:val="00971B67"/>
    <w:rsid w:val="00971B83"/>
    <w:rsid w:val="00972C1F"/>
    <w:rsid w:val="00973153"/>
    <w:rsid w:val="00975717"/>
    <w:rsid w:val="0097571B"/>
    <w:rsid w:val="00980003"/>
    <w:rsid w:val="0098019A"/>
    <w:rsid w:val="0098196E"/>
    <w:rsid w:val="00981DEA"/>
    <w:rsid w:val="00981EA7"/>
    <w:rsid w:val="009830EC"/>
    <w:rsid w:val="00987B6A"/>
    <w:rsid w:val="00990015"/>
    <w:rsid w:val="00993006"/>
    <w:rsid w:val="0099366D"/>
    <w:rsid w:val="00996858"/>
    <w:rsid w:val="009A23FD"/>
    <w:rsid w:val="009A3D93"/>
    <w:rsid w:val="009A6891"/>
    <w:rsid w:val="009A7D66"/>
    <w:rsid w:val="009B0218"/>
    <w:rsid w:val="009B6499"/>
    <w:rsid w:val="009B6857"/>
    <w:rsid w:val="009C339B"/>
    <w:rsid w:val="009C63B7"/>
    <w:rsid w:val="009C6F08"/>
    <w:rsid w:val="009C70FB"/>
    <w:rsid w:val="009D026C"/>
    <w:rsid w:val="009D0452"/>
    <w:rsid w:val="009D535F"/>
    <w:rsid w:val="009D772D"/>
    <w:rsid w:val="009E3B5A"/>
    <w:rsid w:val="009E444C"/>
    <w:rsid w:val="009E6571"/>
    <w:rsid w:val="009F011B"/>
    <w:rsid w:val="009F077C"/>
    <w:rsid w:val="009F36D7"/>
    <w:rsid w:val="009F38D9"/>
    <w:rsid w:val="009F52A8"/>
    <w:rsid w:val="009F57C1"/>
    <w:rsid w:val="009F5882"/>
    <w:rsid w:val="009F6A08"/>
    <w:rsid w:val="00A03942"/>
    <w:rsid w:val="00A05CE5"/>
    <w:rsid w:val="00A22892"/>
    <w:rsid w:val="00A2700D"/>
    <w:rsid w:val="00A35215"/>
    <w:rsid w:val="00A425ED"/>
    <w:rsid w:val="00A42FB2"/>
    <w:rsid w:val="00A45973"/>
    <w:rsid w:val="00A509D0"/>
    <w:rsid w:val="00A51211"/>
    <w:rsid w:val="00A52F98"/>
    <w:rsid w:val="00A533E2"/>
    <w:rsid w:val="00A55D9A"/>
    <w:rsid w:val="00A615ED"/>
    <w:rsid w:val="00A65C3C"/>
    <w:rsid w:val="00A672EB"/>
    <w:rsid w:val="00A70284"/>
    <w:rsid w:val="00A70CA0"/>
    <w:rsid w:val="00A7151A"/>
    <w:rsid w:val="00A74032"/>
    <w:rsid w:val="00A815FA"/>
    <w:rsid w:val="00A81991"/>
    <w:rsid w:val="00A8429A"/>
    <w:rsid w:val="00A87316"/>
    <w:rsid w:val="00A91DAD"/>
    <w:rsid w:val="00A921B0"/>
    <w:rsid w:val="00A96414"/>
    <w:rsid w:val="00A979BA"/>
    <w:rsid w:val="00AA036E"/>
    <w:rsid w:val="00AA33D2"/>
    <w:rsid w:val="00AA3710"/>
    <w:rsid w:val="00AA6829"/>
    <w:rsid w:val="00AA7C0D"/>
    <w:rsid w:val="00AA7D3B"/>
    <w:rsid w:val="00AB5093"/>
    <w:rsid w:val="00AB62E7"/>
    <w:rsid w:val="00AB7006"/>
    <w:rsid w:val="00AB7D2F"/>
    <w:rsid w:val="00AC33B3"/>
    <w:rsid w:val="00AC5214"/>
    <w:rsid w:val="00AC6AB6"/>
    <w:rsid w:val="00AD05DC"/>
    <w:rsid w:val="00AD434E"/>
    <w:rsid w:val="00AD5058"/>
    <w:rsid w:val="00AD57EE"/>
    <w:rsid w:val="00AE3D1D"/>
    <w:rsid w:val="00AE45A8"/>
    <w:rsid w:val="00AF592B"/>
    <w:rsid w:val="00AF7F22"/>
    <w:rsid w:val="00B0075D"/>
    <w:rsid w:val="00B01D3A"/>
    <w:rsid w:val="00B06F7C"/>
    <w:rsid w:val="00B104F5"/>
    <w:rsid w:val="00B10CB4"/>
    <w:rsid w:val="00B1212A"/>
    <w:rsid w:val="00B13E3D"/>
    <w:rsid w:val="00B15F4C"/>
    <w:rsid w:val="00B21A8E"/>
    <w:rsid w:val="00B22873"/>
    <w:rsid w:val="00B26926"/>
    <w:rsid w:val="00B2757C"/>
    <w:rsid w:val="00B341AB"/>
    <w:rsid w:val="00B35207"/>
    <w:rsid w:val="00B410B7"/>
    <w:rsid w:val="00B41C89"/>
    <w:rsid w:val="00B439EB"/>
    <w:rsid w:val="00B450E4"/>
    <w:rsid w:val="00B46FBD"/>
    <w:rsid w:val="00B51A00"/>
    <w:rsid w:val="00B53F05"/>
    <w:rsid w:val="00B62123"/>
    <w:rsid w:val="00B62EF7"/>
    <w:rsid w:val="00B64605"/>
    <w:rsid w:val="00B70170"/>
    <w:rsid w:val="00B721E8"/>
    <w:rsid w:val="00B73ADC"/>
    <w:rsid w:val="00B7428A"/>
    <w:rsid w:val="00B74907"/>
    <w:rsid w:val="00B81E35"/>
    <w:rsid w:val="00B90D7C"/>
    <w:rsid w:val="00B91DB0"/>
    <w:rsid w:val="00B95B47"/>
    <w:rsid w:val="00B96336"/>
    <w:rsid w:val="00B96632"/>
    <w:rsid w:val="00B96661"/>
    <w:rsid w:val="00BA132B"/>
    <w:rsid w:val="00BA237A"/>
    <w:rsid w:val="00BA2B4A"/>
    <w:rsid w:val="00BB0BEC"/>
    <w:rsid w:val="00BB2A57"/>
    <w:rsid w:val="00BB493A"/>
    <w:rsid w:val="00BB7F10"/>
    <w:rsid w:val="00BC2F15"/>
    <w:rsid w:val="00BC5BD9"/>
    <w:rsid w:val="00BC601D"/>
    <w:rsid w:val="00BC66A3"/>
    <w:rsid w:val="00BD30D4"/>
    <w:rsid w:val="00BD38A5"/>
    <w:rsid w:val="00BD60F7"/>
    <w:rsid w:val="00BD6117"/>
    <w:rsid w:val="00BD6431"/>
    <w:rsid w:val="00BE0750"/>
    <w:rsid w:val="00BE079D"/>
    <w:rsid w:val="00BE1B89"/>
    <w:rsid w:val="00BE24C3"/>
    <w:rsid w:val="00BE4F35"/>
    <w:rsid w:val="00BE7F1B"/>
    <w:rsid w:val="00BF21CA"/>
    <w:rsid w:val="00BF3805"/>
    <w:rsid w:val="00BF71DE"/>
    <w:rsid w:val="00C04559"/>
    <w:rsid w:val="00C05456"/>
    <w:rsid w:val="00C106D0"/>
    <w:rsid w:val="00C1261A"/>
    <w:rsid w:val="00C1281D"/>
    <w:rsid w:val="00C154AD"/>
    <w:rsid w:val="00C16B45"/>
    <w:rsid w:val="00C2085C"/>
    <w:rsid w:val="00C21110"/>
    <w:rsid w:val="00C21BDC"/>
    <w:rsid w:val="00C21BFD"/>
    <w:rsid w:val="00C22240"/>
    <w:rsid w:val="00C26AB1"/>
    <w:rsid w:val="00C275CA"/>
    <w:rsid w:val="00C32B95"/>
    <w:rsid w:val="00C32D78"/>
    <w:rsid w:val="00C3760E"/>
    <w:rsid w:val="00C40211"/>
    <w:rsid w:val="00C469AD"/>
    <w:rsid w:val="00C46B5B"/>
    <w:rsid w:val="00C50A56"/>
    <w:rsid w:val="00C5271E"/>
    <w:rsid w:val="00C52A45"/>
    <w:rsid w:val="00C540DF"/>
    <w:rsid w:val="00C54EDF"/>
    <w:rsid w:val="00C6047C"/>
    <w:rsid w:val="00C61252"/>
    <w:rsid w:val="00C62D03"/>
    <w:rsid w:val="00C6721E"/>
    <w:rsid w:val="00C710E5"/>
    <w:rsid w:val="00C71D51"/>
    <w:rsid w:val="00C733A4"/>
    <w:rsid w:val="00C73B9F"/>
    <w:rsid w:val="00C772A5"/>
    <w:rsid w:val="00C845E8"/>
    <w:rsid w:val="00C86C9D"/>
    <w:rsid w:val="00C87EB2"/>
    <w:rsid w:val="00C90FFB"/>
    <w:rsid w:val="00C95468"/>
    <w:rsid w:val="00C95FA8"/>
    <w:rsid w:val="00C96A48"/>
    <w:rsid w:val="00CA01E2"/>
    <w:rsid w:val="00CA0219"/>
    <w:rsid w:val="00CA0F02"/>
    <w:rsid w:val="00CA17FE"/>
    <w:rsid w:val="00CA1CC2"/>
    <w:rsid w:val="00CA1E30"/>
    <w:rsid w:val="00CA2E10"/>
    <w:rsid w:val="00CA5019"/>
    <w:rsid w:val="00CA574B"/>
    <w:rsid w:val="00CA756E"/>
    <w:rsid w:val="00CB16C1"/>
    <w:rsid w:val="00CB4DA2"/>
    <w:rsid w:val="00CB6E40"/>
    <w:rsid w:val="00CC0361"/>
    <w:rsid w:val="00CC0740"/>
    <w:rsid w:val="00CC1B5B"/>
    <w:rsid w:val="00CC3D4C"/>
    <w:rsid w:val="00CC6368"/>
    <w:rsid w:val="00CC7ACE"/>
    <w:rsid w:val="00CD0668"/>
    <w:rsid w:val="00CD2F1B"/>
    <w:rsid w:val="00CD3318"/>
    <w:rsid w:val="00CD4912"/>
    <w:rsid w:val="00CE18D8"/>
    <w:rsid w:val="00CE2657"/>
    <w:rsid w:val="00CE50EB"/>
    <w:rsid w:val="00CE61B5"/>
    <w:rsid w:val="00CE62E2"/>
    <w:rsid w:val="00CE727D"/>
    <w:rsid w:val="00CE7E3E"/>
    <w:rsid w:val="00CF025A"/>
    <w:rsid w:val="00CF512B"/>
    <w:rsid w:val="00CF6854"/>
    <w:rsid w:val="00CF750A"/>
    <w:rsid w:val="00D05C30"/>
    <w:rsid w:val="00D11419"/>
    <w:rsid w:val="00D120E7"/>
    <w:rsid w:val="00D16CF0"/>
    <w:rsid w:val="00D23564"/>
    <w:rsid w:val="00D2429C"/>
    <w:rsid w:val="00D30DC4"/>
    <w:rsid w:val="00D30E40"/>
    <w:rsid w:val="00D31067"/>
    <w:rsid w:val="00D314A0"/>
    <w:rsid w:val="00D321F8"/>
    <w:rsid w:val="00D3268D"/>
    <w:rsid w:val="00D34236"/>
    <w:rsid w:val="00D34476"/>
    <w:rsid w:val="00D37E37"/>
    <w:rsid w:val="00D41C9D"/>
    <w:rsid w:val="00D4316A"/>
    <w:rsid w:val="00D43502"/>
    <w:rsid w:val="00D43CC5"/>
    <w:rsid w:val="00D51CA1"/>
    <w:rsid w:val="00D57333"/>
    <w:rsid w:val="00D6066A"/>
    <w:rsid w:val="00D60EF0"/>
    <w:rsid w:val="00D620E5"/>
    <w:rsid w:val="00D629F3"/>
    <w:rsid w:val="00D647BF"/>
    <w:rsid w:val="00D71F1A"/>
    <w:rsid w:val="00D71F20"/>
    <w:rsid w:val="00D73933"/>
    <w:rsid w:val="00D74564"/>
    <w:rsid w:val="00D75230"/>
    <w:rsid w:val="00D81B94"/>
    <w:rsid w:val="00D86B9F"/>
    <w:rsid w:val="00D9274B"/>
    <w:rsid w:val="00D931EA"/>
    <w:rsid w:val="00DA01A3"/>
    <w:rsid w:val="00DA2B3A"/>
    <w:rsid w:val="00DA3ACE"/>
    <w:rsid w:val="00DA4561"/>
    <w:rsid w:val="00DA5634"/>
    <w:rsid w:val="00DA6D4D"/>
    <w:rsid w:val="00DB1EF0"/>
    <w:rsid w:val="00DB4BCF"/>
    <w:rsid w:val="00DB6F2D"/>
    <w:rsid w:val="00DC040E"/>
    <w:rsid w:val="00DC07FF"/>
    <w:rsid w:val="00DC1602"/>
    <w:rsid w:val="00DC3D91"/>
    <w:rsid w:val="00DD0CBE"/>
    <w:rsid w:val="00DD1372"/>
    <w:rsid w:val="00DD259F"/>
    <w:rsid w:val="00DD30F6"/>
    <w:rsid w:val="00DD3801"/>
    <w:rsid w:val="00DD5D6C"/>
    <w:rsid w:val="00DE33B5"/>
    <w:rsid w:val="00DE420D"/>
    <w:rsid w:val="00DE64E0"/>
    <w:rsid w:val="00DE7E94"/>
    <w:rsid w:val="00DF3525"/>
    <w:rsid w:val="00DF3DF9"/>
    <w:rsid w:val="00DF476E"/>
    <w:rsid w:val="00DF4DDC"/>
    <w:rsid w:val="00DF668A"/>
    <w:rsid w:val="00DF78DA"/>
    <w:rsid w:val="00E006D6"/>
    <w:rsid w:val="00E02C9F"/>
    <w:rsid w:val="00E05995"/>
    <w:rsid w:val="00E0770B"/>
    <w:rsid w:val="00E07DAB"/>
    <w:rsid w:val="00E10696"/>
    <w:rsid w:val="00E108CE"/>
    <w:rsid w:val="00E12821"/>
    <w:rsid w:val="00E15044"/>
    <w:rsid w:val="00E15F67"/>
    <w:rsid w:val="00E17118"/>
    <w:rsid w:val="00E20058"/>
    <w:rsid w:val="00E2243A"/>
    <w:rsid w:val="00E2269E"/>
    <w:rsid w:val="00E26988"/>
    <w:rsid w:val="00E31363"/>
    <w:rsid w:val="00E3234D"/>
    <w:rsid w:val="00E325A3"/>
    <w:rsid w:val="00E350EB"/>
    <w:rsid w:val="00E430DB"/>
    <w:rsid w:val="00E43422"/>
    <w:rsid w:val="00E438D7"/>
    <w:rsid w:val="00E43F11"/>
    <w:rsid w:val="00E50BC7"/>
    <w:rsid w:val="00E52694"/>
    <w:rsid w:val="00E56417"/>
    <w:rsid w:val="00E60D7C"/>
    <w:rsid w:val="00E60E42"/>
    <w:rsid w:val="00E61671"/>
    <w:rsid w:val="00E617B8"/>
    <w:rsid w:val="00E623FA"/>
    <w:rsid w:val="00E65CE6"/>
    <w:rsid w:val="00E65EC5"/>
    <w:rsid w:val="00E66B3F"/>
    <w:rsid w:val="00E678C5"/>
    <w:rsid w:val="00E711AE"/>
    <w:rsid w:val="00E717ED"/>
    <w:rsid w:val="00E72A58"/>
    <w:rsid w:val="00E72EFF"/>
    <w:rsid w:val="00E739C2"/>
    <w:rsid w:val="00E74429"/>
    <w:rsid w:val="00E80B9D"/>
    <w:rsid w:val="00E825B1"/>
    <w:rsid w:val="00E8297C"/>
    <w:rsid w:val="00E83177"/>
    <w:rsid w:val="00E84F1C"/>
    <w:rsid w:val="00E8579D"/>
    <w:rsid w:val="00E8686D"/>
    <w:rsid w:val="00E92AAC"/>
    <w:rsid w:val="00E95783"/>
    <w:rsid w:val="00EA4BCD"/>
    <w:rsid w:val="00EA4FFB"/>
    <w:rsid w:val="00EB020B"/>
    <w:rsid w:val="00EB1786"/>
    <w:rsid w:val="00EB5666"/>
    <w:rsid w:val="00EB572E"/>
    <w:rsid w:val="00EB6073"/>
    <w:rsid w:val="00EB70C5"/>
    <w:rsid w:val="00EC1108"/>
    <w:rsid w:val="00EC1E41"/>
    <w:rsid w:val="00EC21E2"/>
    <w:rsid w:val="00ED1BBB"/>
    <w:rsid w:val="00ED1DC3"/>
    <w:rsid w:val="00ED1FD9"/>
    <w:rsid w:val="00ED29E0"/>
    <w:rsid w:val="00ED6708"/>
    <w:rsid w:val="00ED7181"/>
    <w:rsid w:val="00EE1305"/>
    <w:rsid w:val="00EE1898"/>
    <w:rsid w:val="00EE2276"/>
    <w:rsid w:val="00EE3AC4"/>
    <w:rsid w:val="00EE65D8"/>
    <w:rsid w:val="00EF076F"/>
    <w:rsid w:val="00EF139B"/>
    <w:rsid w:val="00EF2567"/>
    <w:rsid w:val="00EF572A"/>
    <w:rsid w:val="00EF6758"/>
    <w:rsid w:val="00F05DE5"/>
    <w:rsid w:val="00F06293"/>
    <w:rsid w:val="00F06C0A"/>
    <w:rsid w:val="00F07EAA"/>
    <w:rsid w:val="00F13037"/>
    <w:rsid w:val="00F142A1"/>
    <w:rsid w:val="00F2005A"/>
    <w:rsid w:val="00F2270A"/>
    <w:rsid w:val="00F23A86"/>
    <w:rsid w:val="00F26548"/>
    <w:rsid w:val="00F32C24"/>
    <w:rsid w:val="00F32D3A"/>
    <w:rsid w:val="00F33C9D"/>
    <w:rsid w:val="00F35BFE"/>
    <w:rsid w:val="00F37333"/>
    <w:rsid w:val="00F37916"/>
    <w:rsid w:val="00F40451"/>
    <w:rsid w:val="00F40640"/>
    <w:rsid w:val="00F42939"/>
    <w:rsid w:val="00F440CD"/>
    <w:rsid w:val="00F51C0F"/>
    <w:rsid w:val="00F621AF"/>
    <w:rsid w:val="00F621DD"/>
    <w:rsid w:val="00F62DB1"/>
    <w:rsid w:val="00F646A7"/>
    <w:rsid w:val="00F65A8B"/>
    <w:rsid w:val="00F65F17"/>
    <w:rsid w:val="00F6687D"/>
    <w:rsid w:val="00F67184"/>
    <w:rsid w:val="00F6739E"/>
    <w:rsid w:val="00F67930"/>
    <w:rsid w:val="00F7139B"/>
    <w:rsid w:val="00F71994"/>
    <w:rsid w:val="00F737CC"/>
    <w:rsid w:val="00F74523"/>
    <w:rsid w:val="00F7511D"/>
    <w:rsid w:val="00F8034D"/>
    <w:rsid w:val="00F81A63"/>
    <w:rsid w:val="00F81FE6"/>
    <w:rsid w:val="00F84701"/>
    <w:rsid w:val="00F84BEB"/>
    <w:rsid w:val="00F86019"/>
    <w:rsid w:val="00F90B06"/>
    <w:rsid w:val="00F93A82"/>
    <w:rsid w:val="00F9524C"/>
    <w:rsid w:val="00F9584E"/>
    <w:rsid w:val="00FA06F3"/>
    <w:rsid w:val="00FA1D7B"/>
    <w:rsid w:val="00FA1F38"/>
    <w:rsid w:val="00FA4080"/>
    <w:rsid w:val="00FA4A85"/>
    <w:rsid w:val="00FA4BD2"/>
    <w:rsid w:val="00FA63A1"/>
    <w:rsid w:val="00FA63ED"/>
    <w:rsid w:val="00FA7FB1"/>
    <w:rsid w:val="00FB31DF"/>
    <w:rsid w:val="00FB4FFD"/>
    <w:rsid w:val="00FB5DBD"/>
    <w:rsid w:val="00FC1454"/>
    <w:rsid w:val="00FC40A4"/>
    <w:rsid w:val="00FD0C06"/>
    <w:rsid w:val="00FD2E16"/>
    <w:rsid w:val="00FD36EF"/>
    <w:rsid w:val="00FD4066"/>
    <w:rsid w:val="00FD64D4"/>
    <w:rsid w:val="00FE167F"/>
    <w:rsid w:val="00FE3A33"/>
    <w:rsid w:val="00FE5ECC"/>
    <w:rsid w:val="00FE6F99"/>
    <w:rsid w:val="00FE79C5"/>
    <w:rsid w:val="00FE7BBF"/>
    <w:rsid w:val="00FF0520"/>
    <w:rsid w:val="00FF2255"/>
    <w:rsid w:val="00FF2CEC"/>
    <w:rsid w:val="00FF64C4"/>
    <w:rsid w:val="00FF702D"/>
    <w:rsid w:val="00FF71C8"/>
    <w:rsid w:val="01894B2F"/>
    <w:rsid w:val="031C15A9"/>
    <w:rsid w:val="04565DFE"/>
    <w:rsid w:val="0CB66FA6"/>
    <w:rsid w:val="0E7B502E"/>
    <w:rsid w:val="0F117DCE"/>
    <w:rsid w:val="10ED53ED"/>
    <w:rsid w:val="12155452"/>
    <w:rsid w:val="1B0A6486"/>
    <w:rsid w:val="1FC92497"/>
    <w:rsid w:val="210E57DC"/>
    <w:rsid w:val="221459F6"/>
    <w:rsid w:val="2BAB376D"/>
    <w:rsid w:val="363E1F95"/>
    <w:rsid w:val="379E4143"/>
    <w:rsid w:val="38964F41"/>
    <w:rsid w:val="3DE41382"/>
    <w:rsid w:val="3E17723A"/>
    <w:rsid w:val="46614287"/>
    <w:rsid w:val="4CA84705"/>
    <w:rsid w:val="4D044CE4"/>
    <w:rsid w:val="4D5C262E"/>
    <w:rsid w:val="4E1442ED"/>
    <w:rsid w:val="51271B80"/>
    <w:rsid w:val="53C55E77"/>
    <w:rsid w:val="544C0B1E"/>
    <w:rsid w:val="556C7515"/>
    <w:rsid w:val="57565219"/>
    <w:rsid w:val="59635E81"/>
    <w:rsid w:val="5D2D26C4"/>
    <w:rsid w:val="5EEF7F00"/>
    <w:rsid w:val="6A015449"/>
    <w:rsid w:val="6DEE6852"/>
    <w:rsid w:val="6E167EB3"/>
    <w:rsid w:val="6ED00FA6"/>
    <w:rsid w:val="74BB3631"/>
    <w:rsid w:val="798267E9"/>
    <w:rsid w:val="7D846F9B"/>
    <w:rsid w:val="7E515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7B9B30F"/>
  <w15:docId w15:val="{FE820AB8-2945-6B4F-A367-9F73FD96C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qFormat="1"/>
    <w:lsdException w:name="heading 7" w:qFormat="1"/>
    <w:lsdException w:name="heading 8" w:qFormat="1"/>
    <w:lsdException w:name="heading 9" w:qFormat="1"/>
    <w:lsdException w:name="toc 1" w:semiHidden="1" w:qFormat="1"/>
    <w:lsdException w:name="toc 2" w:semiHidden="1" w:qFormat="1"/>
    <w:lsdException w:name="toc 3" w:semiHidden="1" w:qFormat="1"/>
    <w:lsdException w:name="footnote text" w:semiHidden="1" w:qFormat="1"/>
    <w:lsdException w:name="header" w:uiPriority="99" w:qFormat="1"/>
    <w:lsdException w:name="footer" w:uiPriority="99" w:qFormat="1"/>
    <w:lsdException w:name="caption" w:qFormat="1"/>
    <w:lsdException w:name="footnote reference" w:semiHidden="1" w:qFormat="1"/>
    <w:lsdException w:name="page number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Body Text Indent" w:qFormat="1"/>
    <w:lsdException w:name="Subtitle" w:qFormat="1"/>
    <w:lsdException w:name="Body Text 2" w:qFormat="1"/>
    <w:lsdException w:name="Body Text 3" w:qFormat="1"/>
    <w:lsdException w:name="Hyperlink" w:uiPriority="99" w:qFormat="1"/>
    <w:lsdException w:name="Strong" w:uiPriority="22" w:qFormat="1"/>
    <w:lsdException w:name="Emphasis" w:uiPriority="20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Code" w:uiPriority="99" w:unhideWhenUsed="1" w:qFormat="1"/>
    <w:lsdException w:name="HTML Preformatted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Pr>
      <w:rFonts w:eastAsia="Times New Roman"/>
      <w:sz w:val="32"/>
    </w:rPr>
  </w:style>
  <w:style w:type="paragraph" w:styleId="1">
    <w:name w:val="heading 1"/>
    <w:basedOn w:val="a1"/>
    <w:next w:val="a1"/>
    <w:link w:val="10"/>
    <w:uiPriority w:val="9"/>
    <w:qFormat/>
    <w:pPr>
      <w:keepNext/>
      <w:pageBreakBefore/>
      <w:suppressAutoHyphens/>
      <w:spacing w:after="160" w:line="360" w:lineRule="auto"/>
      <w:ind w:firstLine="709"/>
      <w:jc w:val="center"/>
      <w:outlineLvl w:val="0"/>
    </w:pPr>
    <w:rPr>
      <w:b/>
      <w:spacing w:val="40"/>
      <w:kern w:val="28"/>
    </w:rPr>
  </w:style>
  <w:style w:type="paragraph" w:styleId="2">
    <w:name w:val="heading 2"/>
    <w:basedOn w:val="a1"/>
    <w:next w:val="a1"/>
    <w:link w:val="21"/>
    <w:uiPriority w:val="9"/>
    <w:qFormat/>
    <w:pPr>
      <w:keepNext/>
      <w:spacing w:before="120" w:after="120" w:line="360" w:lineRule="auto"/>
      <w:ind w:firstLine="709"/>
      <w:outlineLvl w:val="1"/>
    </w:pPr>
    <w:rPr>
      <w:b/>
      <w:sz w:val="28"/>
    </w:rPr>
  </w:style>
  <w:style w:type="paragraph" w:styleId="3">
    <w:name w:val="heading 3"/>
    <w:basedOn w:val="a1"/>
    <w:next w:val="a1"/>
    <w:link w:val="30"/>
    <w:uiPriority w:val="9"/>
    <w:qFormat/>
    <w:pPr>
      <w:keepNext/>
      <w:tabs>
        <w:tab w:val="left" w:pos="2138"/>
      </w:tabs>
      <w:spacing w:before="240" w:after="60"/>
      <w:ind w:left="2138" w:hanging="720"/>
      <w:outlineLvl w:val="2"/>
    </w:pPr>
    <w:rPr>
      <w:rFonts w:ascii="Arial" w:hAnsi="Arial"/>
      <w:b/>
      <w:bCs/>
      <w:sz w:val="26"/>
      <w:szCs w:val="26"/>
      <w:lang w:val="zh-CN" w:eastAsia="zh-CN"/>
    </w:rPr>
  </w:style>
  <w:style w:type="paragraph" w:styleId="4">
    <w:name w:val="heading 4"/>
    <w:basedOn w:val="a1"/>
    <w:next w:val="a1"/>
    <w:link w:val="40"/>
    <w:uiPriority w:val="9"/>
    <w:qFormat/>
    <w:pPr>
      <w:keepNext/>
      <w:outlineLvl w:val="3"/>
    </w:pPr>
    <w:rPr>
      <w:rFonts w:ascii="Courier New" w:hAnsi="Courier New"/>
      <w:sz w:val="28"/>
      <w:lang w:val="en-US" w:eastAsia="zh-CN"/>
    </w:rPr>
  </w:style>
  <w:style w:type="paragraph" w:styleId="5">
    <w:name w:val="heading 5"/>
    <w:basedOn w:val="a1"/>
    <w:next w:val="a1"/>
    <w:link w:val="50"/>
    <w:uiPriority w:val="9"/>
    <w:qFormat/>
    <w:pPr>
      <w:tabs>
        <w:tab w:val="left" w:pos="2426"/>
      </w:tabs>
      <w:spacing w:before="240" w:after="60"/>
      <w:ind w:left="2426" w:hanging="1008"/>
      <w:outlineLvl w:val="4"/>
    </w:pPr>
    <w:rPr>
      <w:b/>
      <w:bCs/>
      <w:i/>
      <w:iCs/>
      <w:sz w:val="26"/>
      <w:szCs w:val="26"/>
      <w:lang w:val="zh-CN" w:eastAsia="zh-CN"/>
    </w:rPr>
  </w:style>
  <w:style w:type="paragraph" w:styleId="6">
    <w:name w:val="heading 6"/>
    <w:basedOn w:val="a1"/>
    <w:next w:val="a1"/>
    <w:qFormat/>
    <w:pPr>
      <w:tabs>
        <w:tab w:val="left" w:pos="2570"/>
      </w:tabs>
      <w:spacing w:before="240" w:after="60"/>
      <w:ind w:left="2570" w:hanging="1152"/>
      <w:outlineLvl w:val="5"/>
    </w:pPr>
    <w:rPr>
      <w:b/>
      <w:bCs/>
      <w:sz w:val="22"/>
      <w:szCs w:val="22"/>
    </w:rPr>
  </w:style>
  <w:style w:type="paragraph" w:styleId="7">
    <w:name w:val="heading 7"/>
    <w:basedOn w:val="a1"/>
    <w:next w:val="a1"/>
    <w:qFormat/>
    <w:pPr>
      <w:tabs>
        <w:tab w:val="left" w:pos="2714"/>
      </w:tabs>
      <w:spacing w:before="240" w:after="60"/>
      <w:ind w:left="2714" w:hanging="1296"/>
      <w:outlineLvl w:val="6"/>
    </w:pPr>
    <w:rPr>
      <w:sz w:val="24"/>
      <w:szCs w:val="24"/>
    </w:rPr>
  </w:style>
  <w:style w:type="paragraph" w:styleId="8">
    <w:name w:val="heading 8"/>
    <w:basedOn w:val="a1"/>
    <w:next w:val="a1"/>
    <w:qFormat/>
    <w:pPr>
      <w:tabs>
        <w:tab w:val="left" w:pos="2858"/>
      </w:tabs>
      <w:spacing w:before="240" w:after="60"/>
      <w:ind w:left="2858" w:hanging="1440"/>
      <w:outlineLvl w:val="7"/>
    </w:pPr>
    <w:rPr>
      <w:i/>
      <w:iCs/>
      <w:sz w:val="24"/>
      <w:szCs w:val="24"/>
    </w:rPr>
  </w:style>
  <w:style w:type="paragraph" w:styleId="9">
    <w:name w:val="heading 9"/>
    <w:basedOn w:val="a1"/>
    <w:next w:val="a1"/>
    <w:qFormat/>
    <w:pPr>
      <w:tabs>
        <w:tab w:val="left" w:pos="3002"/>
      </w:tabs>
      <w:spacing w:before="240" w:after="60"/>
      <w:ind w:left="3002" w:hanging="1584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footnote reference"/>
    <w:semiHidden/>
    <w:qFormat/>
    <w:rPr>
      <w:vertAlign w:val="superscript"/>
    </w:rPr>
  </w:style>
  <w:style w:type="character" w:styleId="a6">
    <w:name w:val="Emphasis"/>
    <w:uiPriority w:val="20"/>
    <w:qFormat/>
    <w:rPr>
      <w:i/>
      <w:iCs/>
    </w:rPr>
  </w:style>
  <w:style w:type="character" w:styleId="a7">
    <w:name w:val="Hyperlink"/>
    <w:uiPriority w:val="99"/>
    <w:qFormat/>
    <w:rPr>
      <w:color w:val="0000FF"/>
      <w:u w:val="single"/>
    </w:rPr>
  </w:style>
  <w:style w:type="character" w:styleId="HTML">
    <w:name w:val="HTML Code"/>
    <w:uiPriority w:val="99"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a8">
    <w:name w:val="page number"/>
    <w:basedOn w:val="a2"/>
    <w:qFormat/>
  </w:style>
  <w:style w:type="character" w:styleId="a9">
    <w:name w:val="Strong"/>
    <w:uiPriority w:val="22"/>
    <w:qFormat/>
    <w:rPr>
      <w:b/>
      <w:bCs/>
    </w:rPr>
  </w:style>
  <w:style w:type="paragraph" w:styleId="aa">
    <w:name w:val="Balloon Text"/>
    <w:basedOn w:val="a1"/>
    <w:link w:val="ab"/>
    <w:uiPriority w:val="99"/>
    <w:semiHidden/>
    <w:qFormat/>
    <w:rPr>
      <w:rFonts w:ascii="Tahoma" w:hAnsi="Tahoma"/>
      <w:sz w:val="16"/>
      <w:szCs w:val="16"/>
      <w:lang w:val="zh-CN" w:eastAsia="zh-CN"/>
    </w:rPr>
  </w:style>
  <w:style w:type="paragraph" w:styleId="20">
    <w:name w:val="Body Text 2"/>
    <w:basedOn w:val="a1"/>
    <w:qFormat/>
    <w:pPr>
      <w:jc w:val="both"/>
    </w:pPr>
    <w:rPr>
      <w:rFonts w:ascii="Courier New" w:hAnsi="Courier New"/>
      <w:sz w:val="28"/>
      <w:lang w:val="en-US"/>
    </w:rPr>
  </w:style>
  <w:style w:type="paragraph" w:styleId="ac">
    <w:name w:val="caption"/>
    <w:basedOn w:val="a1"/>
    <w:next w:val="a1"/>
    <w:link w:val="ad"/>
    <w:qFormat/>
    <w:pPr>
      <w:spacing w:line="360" w:lineRule="auto"/>
      <w:jc w:val="center"/>
    </w:pPr>
    <w:rPr>
      <w:bCs/>
      <w:sz w:val="24"/>
    </w:rPr>
  </w:style>
  <w:style w:type="paragraph" w:styleId="ae">
    <w:name w:val="Document Map"/>
    <w:basedOn w:val="a1"/>
    <w:semiHidden/>
    <w:qFormat/>
    <w:pPr>
      <w:shd w:val="clear" w:color="auto" w:fill="000080"/>
    </w:pPr>
    <w:rPr>
      <w:rFonts w:ascii="Tahoma" w:hAnsi="Tahoma" w:cs="Tahoma"/>
      <w:sz w:val="20"/>
    </w:rPr>
  </w:style>
  <w:style w:type="paragraph" w:styleId="af">
    <w:name w:val="footnote text"/>
    <w:basedOn w:val="a1"/>
    <w:semiHidden/>
    <w:qFormat/>
    <w:rPr>
      <w:sz w:val="20"/>
    </w:rPr>
  </w:style>
  <w:style w:type="paragraph" w:styleId="af0">
    <w:name w:val="header"/>
    <w:basedOn w:val="a1"/>
    <w:link w:val="af1"/>
    <w:uiPriority w:val="99"/>
    <w:qFormat/>
    <w:pPr>
      <w:tabs>
        <w:tab w:val="center" w:pos="4153"/>
        <w:tab w:val="right" w:pos="8306"/>
      </w:tabs>
    </w:pPr>
    <w:rPr>
      <w:lang w:val="zh-CN" w:eastAsia="zh-CN"/>
    </w:rPr>
  </w:style>
  <w:style w:type="paragraph" w:styleId="af2">
    <w:name w:val="Body Text"/>
    <w:basedOn w:val="a1"/>
    <w:uiPriority w:val="1"/>
    <w:qFormat/>
    <w:pPr>
      <w:ind w:left="1029"/>
    </w:pPr>
    <w:rPr>
      <w:sz w:val="28"/>
      <w:szCs w:val="28"/>
    </w:rPr>
  </w:style>
  <w:style w:type="paragraph" w:styleId="11">
    <w:name w:val="toc 1"/>
    <w:basedOn w:val="a1"/>
    <w:next w:val="a1"/>
    <w:semiHidden/>
    <w:qFormat/>
  </w:style>
  <w:style w:type="paragraph" w:styleId="31">
    <w:name w:val="toc 3"/>
    <w:basedOn w:val="a1"/>
    <w:next w:val="a1"/>
    <w:semiHidden/>
    <w:qFormat/>
    <w:pPr>
      <w:ind w:left="640"/>
    </w:pPr>
    <w:rPr>
      <w:i/>
      <w:iCs/>
      <w:sz w:val="20"/>
    </w:rPr>
  </w:style>
  <w:style w:type="paragraph" w:styleId="22">
    <w:name w:val="toc 2"/>
    <w:basedOn w:val="a1"/>
    <w:next w:val="a1"/>
    <w:semiHidden/>
    <w:qFormat/>
    <w:pPr>
      <w:ind w:left="320"/>
    </w:pPr>
  </w:style>
  <w:style w:type="paragraph" w:styleId="af3">
    <w:name w:val="Body Text Indent"/>
    <w:basedOn w:val="a1"/>
    <w:link w:val="af4"/>
    <w:qFormat/>
    <w:pPr>
      <w:ind w:left="1276" w:hanging="1276"/>
    </w:pPr>
    <w:rPr>
      <w:sz w:val="28"/>
    </w:rPr>
  </w:style>
  <w:style w:type="paragraph" w:styleId="af5">
    <w:name w:val="footer"/>
    <w:basedOn w:val="a1"/>
    <w:link w:val="af6"/>
    <w:uiPriority w:val="99"/>
    <w:qFormat/>
    <w:pPr>
      <w:tabs>
        <w:tab w:val="center" w:pos="4153"/>
        <w:tab w:val="right" w:pos="8306"/>
      </w:tabs>
      <w:jc w:val="center"/>
    </w:pPr>
    <w:rPr>
      <w:sz w:val="18"/>
    </w:rPr>
  </w:style>
  <w:style w:type="paragraph" w:styleId="af7">
    <w:name w:val="Normal (Web)"/>
    <w:uiPriority w:val="99"/>
    <w:qFormat/>
    <w:pPr>
      <w:spacing w:beforeAutospacing="1" w:afterAutospacing="1"/>
    </w:pPr>
    <w:rPr>
      <w:rFonts w:ascii="Calibri" w:eastAsia="Calibri" w:hAnsi="Calibri"/>
      <w:sz w:val="24"/>
      <w:szCs w:val="24"/>
      <w:lang w:val="en-US" w:eastAsia="zh-CN"/>
    </w:r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HTML0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table" w:styleId="af8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Основной текст документа"/>
    <w:link w:val="Char"/>
    <w:qFormat/>
    <w:pPr>
      <w:spacing w:line="400" w:lineRule="exact"/>
      <w:ind w:firstLine="1134"/>
      <w:jc w:val="both"/>
    </w:pPr>
    <w:rPr>
      <w:rFonts w:eastAsia="Times New Roman"/>
      <w:spacing w:val="40"/>
      <w:kern w:val="32"/>
      <w:sz w:val="32"/>
    </w:rPr>
  </w:style>
  <w:style w:type="paragraph" w:customStyle="1" w:styleId="12">
    <w:name w:val="Название1"/>
    <w:basedOn w:val="a1"/>
    <w:qFormat/>
    <w:pPr>
      <w:jc w:val="center"/>
    </w:pPr>
  </w:style>
  <w:style w:type="paragraph" w:customStyle="1" w:styleId="13">
    <w:name w:val="Обычный (веб)1"/>
    <w:basedOn w:val="a1"/>
    <w:uiPriority w:val="99"/>
    <w:qFormat/>
    <w:pPr>
      <w:spacing w:before="100" w:beforeAutospacing="1" w:after="100" w:afterAutospacing="1"/>
    </w:pPr>
    <w:rPr>
      <w:sz w:val="24"/>
      <w:szCs w:val="24"/>
    </w:rPr>
  </w:style>
  <w:style w:type="paragraph" w:customStyle="1" w:styleId="afa">
    <w:name w:val="Знак Знак"/>
    <w:basedOn w:val="a1"/>
    <w:qFormat/>
    <w:pPr>
      <w:spacing w:after="160" w:line="240" w:lineRule="exact"/>
    </w:pPr>
    <w:rPr>
      <w:rFonts w:ascii="Verdana" w:hAnsi="Verdana" w:cs="Verdana"/>
      <w:sz w:val="20"/>
      <w:lang w:val="en-US" w:eastAsia="en-US"/>
    </w:rPr>
  </w:style>
  <w:style w:type="character" w:customStyle="1" w:styleId="23">
    <w:name w:val="Заголовок 2 Знак"/>
    <w:uiPriority w:val="9"/>
    <w:qFormat/>
    <w:rPr>
      <w:rFonts w:ascii="Arial" w:hAnsi="Arial" w:cs="Arial"/>
      <w:b/>
      <w:bCs/>
      <w:i/>
      <w:iCs/>
      <w:sz w:val="28"/>
      <w:szCs w:val="28"/>
      <w:lang w:val="ru-RU" w:eastAsia="ru-RU" w:bidi="ar-SA"/>
    </w:rPr>
  </w:style>
  <w:style w:type="character" w:customStyle="1" w:styleId="mw-headline">
    <w:name w:val="mw-headline"/>
    <w:basedOn w:val="a2"/>
    <w:qFormat/>
  </w:style>
  <w:style w:type="character" w:customStyle="1" w:styleId="10">
    <w:name w:val="Заголовок 1 Знак"/>
    <w:link w:val="1"/>
    <w:uiPriority w:val="9"/>
    <w:qFormat/>
    <w:rPr>
      <w:rFonts w:ascii="Times New Roman" w:eastAsia="Times New Roman" w:hAnsi="Times New Roman"/>
      <w:b/>
      <w:spacing w:val="40"/>
      <w:kern w:val="28"/>
      <w:sz w:val="32"/>
      <w:lang w:val="ru-RU" w:eastAsia="ru-RU" w:bidi="ar-SA"/>
    </w:rPr>
  </w:style>
  <w:style w:type="paragraph" w:customStyle="1" w:styleId="afb">
    <w:name w:val="Знак"/>
    <w:basedOn w:val="a1"/>
    <w:qFormat/>
    <w:pPr>
      <w:spacing w:after="160" w:line="240" w:lineRule="exact"/>
    </w:pPr>
    <w:rPr>
      <w:rFonts w:ascii="Verdana" w:hAnsi="Verdana" w:cs="Verdana"/>
      <w:sz w:val="20"/>
      <w:lang w:val="en-US" w:eastAsia="en-US"/>
    </w:rPr>
  </w:style>
  <w:style w:type="paragraph" w:styleId="afc">
    <w:name w:val="List Paragraph"/>
    <w:basedOn w:val="a1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a2"/>
    <w:qFormat/>
  </w:style>
  <w:style w:type="paragraph" w:customStyle="1" w:styleId="14">
    <w:name w:val="Обычный + 14 пт"/>
    <w:basedOn w:val="a1"/>
    <w:link w:val="14125"/>
    <w:qFormat/>
    <w:pPr>
      <w:spacing w:after="120" w:line="360" w:lineRule="auto"/>
      <w:ind w:left="420" w:firstLine="289"/>
      <w:jc w:val="both"/>
    </w:pPr>
    <w:rPr>
      <w:sz w:val="28"/>
    </w:rPr>
  </w:style>
  <w:style w:type="character" w:customStyle="1" w:styleId="14125">
    <w:name w:val="Обычный + 14 пт;Первая строка:  1;25 см;Междустр.интервал:  полуторный Знак Знак"/>
    <w:link w:val="14"/>
    <w:qFormat/>
    <w:rPr>
      <w:sz w:val="28"/>
      <w:lang w:val="ru-RU" w:eastAsia="ru-RU" w:bidi="ar-SA"/>
    </w:rPr>
  </w:style>
  <w:style w:type="paragraph" w:customStyle="1" w:styleId="afd">
    <w:name w:val="Знак Знак Знак Знак Знак Знак"/>
    <w:basedOn w:val="a1"/>
    <w:qFormat/>
    <w:pPr>
      <w:spacing w:after="160" w:line="240" w:lineRule="exact"/>
    </w:pPr>
    <w:rPr>
      <w:rFonts w:ascii="Verdana" w:hAnsi="Verdana" w:cs="Verdana"/>
      <w:sz w:val="20"/>
      <w:lang w:val="en-US" w:eastAsia="en-US"/>
    </w:rPr>
  </w:style>
  <w:style w:type="paragraph" w:customStyle="1" w:styleId="qowt-stl-bodytext2">
    <w:name w:val="qowt-stl-bodytext2"/>
    <w:basedOn w:val="a1"/>
    <w:qFormat/>
    <w:pPr>
      <w:spacing w:before="100" w:beforeAutospacing="1" w:after="100" w:afterAutospacing="1"/>
    </w:pPr>
    <w:rPr>
      <w:sz w:val="24"/>
      <w:szCs w:val="24"/>
    </w:rPr>
  </w:style>
  <w:style w:type="paragraph" w:customStyle="1" w:styleId="qowt-stl-">
    <w:name w:val="qowt-stl-верхнийколонтитул"/>
    <w:basedOn w:val="a1"/>
    <w:qFormat/>
    <w:pPr>
      <w:spacing w:before="100" w:beforeAutospacing="1" w:after="100" w:afterAutospacing="1"/>
    </w:pPr>
    <w:rPr>
      <w:sz w:val="24"/>
      <w:szCs w:val="24"/>
    </w:rPr>
  </w:style>
  <w:style w:type="character" w:customStyle="1" w:styleId="qowt-stl-0">
    <w:name w:val="qowt-stl-номерстраницы"/>
    <w:basedOn w:val="a2"/>
    <w:qFormat/>
  </w:style>
  <w:style w:type="paragraph" w:customStyle="1" w:styleId="qowt-stl-1">
    <w:name w:val="qowt-stl-обычный"/>
    <w:basedOn w:val="a1"/>
    <w:qFormat/>
    <w:pPr>
      <w:spacing w:before="100" w:beforeAutospacing="1" w:after="100" w:afterAutospacing="1"/>
    </w:pPr>
    <w:rPr>
      <w:sz w:val="24"/>
      <w:szCs w:val="24"/>
    </w:rPr>
  </w:style>
  <w:style w:type="paragraph" w:customStyle="1" w:styleId="qowt-li-42949672940qowt-listqowt-stl-">
    <w:name w:val="qowt-li-4294967294_0 qowt-list qowt-stl-обычный"/>
    <w:basedOn w:val="a1"/>
    <w:qFormat/>
    <w:pPr>
      <w:spacing w:before="100" w:beforeAutospacing="1" w:after="100" w:afterAutospacing="1"/>
    </w:pPr>
    <w:rPr>
      <w:sz w:val="24"/>
      <w:szCs w:val="24"/>
    </w:rPr>
  </w:style>
  <w:style w:type="paragraph" w:customStyle="1" w:styleId="qowt-stl-bodytextindent21">
    <w:name w:val="qowt-stl-bodytextindent21"/>
    <w:basedOn w:val="a1"/>
    <w:qFormat/>
    <w:pPr>
      <w:spacing w:before="100" w:beforeAutospacing="1" w:after="100" w:afterAutospacing="1"/>
    </w:pPr>
    <w:rPr>
      <w:sz w:val="24"/>
      <w:szCs w:val="24"/>
    </w:rPr>
  </w:style>
  <w:style w:type="paragraph" w:customStyle="1" w:styleId="qowt-stl-bodytextindent22">
    <w:name w:val="qowt-stl-bodytextindent22"/>
    <w:basedOn w:val="a1"/>
    <w:qFormat/>
    <w:pPr>
      <w:spacing w:before="100" w:beforeAutospacing="1" w:after="100" w:afterAutospacing="1"/>
    </w:pPr>
    <w:rPr>
      <w:sz w:val="24"/>
      <w:szCs w:val="24"/>
    </w:rPr>
  </w:style>
  <w:style w:type="paragraph" w:customStyle="1" w:styleId="qowt-stl-2">
    <w:name w:val="qowt-stl-основнойтекст"/>
    <w:basedOn w:val="a1"/>
    <w:qFormat/>
    <w:pPr>
      <w:spacing w:before="100" w:beforeAutospacing="1" w:after="100" w:afterAutospacing="1"/>
    </w:pPr>
    <w:rPr>
      <w:sz w:val="24"/>
      <w:szCs w:val="24"/>
    </w:rPr>
  </w:style>
  <w:style w:type="paragraph" w:customStyle="1" w:styleId="qowt-stl-a4">
    <w:name w:val="qowt-stl-a4"/>
    <w:basedOn w:val="a1"/>
    <w:qFormat/>
    <w:pPr>
      <w:spacing w:before="100" w:beforeAutospacing="1" w:after="100" w:afterAutospacing="1"/>
    </w:pPr>
    <w:rPr>
      <w:sz w:val="24"/>
      <w:szCs w:val="24"/>
    </w:rPr>
  </w:style>
  <w:style w:type="paragraph" w:customStyle="1" w:styleId="p7">
    <w:name w:val="p7"/>
    <w:basedOn w:val="a1"/>
    <w:qFormat/>
    <w:pPr>
      <w:spacing w:before="100" w:beforeAutospacing="1" w:after="100" w:afterAutospacing="1"/>
    </w:pPr>
    <w:rPr>
      <w:sz w:val="24"/>
      <w:szCs w:val="24"/>
    </w:rPr>
  </w:style>
  <w:style w:type="character" w:customStyle="1" w:styleId="s1">
    <w:name w:val="s1"/>
    <w:qFormat/>
  </w:style>
  <w:style w:type="paragraph" w:customStyle="1" w:styleId="p3">
    <w:name w:val="p3"/>
    <w:basedOn w:val="a1"/>
    <w:qFormat/>
    <w:pPr>
      <w:spacing w:before="100" w:beforeAutospacing="1" w:after="100" w:afterAutospacing="1"/>
    </w:pPr>
    <w:rPr>
      <w:sz w:val="24"/>
      <w:szCs w:val="24"/>
    </w:rPr>
  </w:style>
  <w:style w:type="character" w:customStyle="1" w:styleId="af6">
    <w:name w:val="Нижний колонтитул Знак"/>
    <w:link w:val="af5"/>
    <w:uiPriority w:val="99"/>
    <w:qFormat/>
    <w:rPr>
      <w:sz w:val="18"/>
      <w:lang w:bidi="ar-SA"/>
    </w:rPr>
  </w:style>
  <w:style w:type="paragraph" w:customStyle="1" w:styleId="li">
    <w:name w:val="li"/>
    <w:basedOn w:val="a1"/>
    <w:qFormat/>
    <w:pPr>
      <w:spacing w:before="100" w:beforeAutospacing="1" w:after="100" w:afterAutospacing="1"/>
    </w:pPr>
    <w:rPr>
      <w:sz w:val="24"/>
      <w:szCs w:val="24"/>
    </w:rPr>
  </w:style>
  <w:style w:type="character" w:customStyle="1" w:styleId="30">
    <w:name w:val="Заголовок 3 Знак"/>
    <w:link w:val="3"/>
    <w:uiPriority w:val="9"/>
    <w:qFormat/>
    <w:rPr>
      <w:rFonts w:ascii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qFormat/>
    <w:rPr>
      <w:b/>
      <w:bCs/>
      <w:i/>
      <w:iCs/>
      <w:sz w:val="26"/>
      <w:szCs w:val="26"/>
    </w:rPr>
  </w:style>
  <w:style w:type="paragraph" w:customStyle="1" w:styleId="afe">
    <w:name w:val="Курсовая стиль"/>
    <w:basedOn w:val="a1"/>
    <w:link w:val="aff"/>
    <w:uiPriority w:val="99"/>
    <w:qFormat/>
    <w:pPr>
      <w:spacing w:line="360" w:lineRule="auto"/>
      <w:ind w:firstLine="709"/>
      <w:jc w:val="both"/>
    </w:pPr>
    <w:rPr>
      <w:sz w:val="28"/>
      <w:szCs w:val="22"/>
      <w:lang w:val="zh-CN" w:eastAsia="en-US"/>
    </w:rPr>
  </w:style>
  <w:style w:type="character" w:customStyle="1" w:styleId="aff">
    <w:name w:val="Курсовая стиль Знак"/>
    <w:link w:val="afe"/>
    <w:uiPriority w:val="99"/>
    <w:qFormat/>
    <w:locked/>
    <w:rPr>
      <w:sz w:val="28"/>
      <w:szCs w:val="22"/>
      <w:lang w:eastAsia="en-US"/>
    </w:rPr>
  </w:style>
  <w:style w:type="paragraph" w:customStyle="1" w:styleId="a">
    <w:name w:val="курс тире"/>
    <w:basedOn w:val="afe"/>
    <w:link w:val="aff0"/>
    <w:uiPriority w:val="99"/>
    <w:qFormat/>
    <w:pPr>
      <w:numPr>
        <w:numId w:val="1"/>
      </w:numPr>
    </w:pPr>
    <w:rPr>
      <w:lang w:val="en-US"/>
    </w:rPr>
  </w:style>
  <w:style w:type="character" w:customStyle="1" w:styleId="aff0">
    <w:name w:val="курс тире Знак"/>
    <w:link w:val="a"/>
    <w:uiPriority w:val="99"/>
    <w:qFormat/>
    <w:locked/>
    <w:rPr>
      <w:sz w:val="28"/>
      <w:szCs w:val="22"/>
      <w:lang w:val="en-US" w:eastAsia="en-US"/>
    </w:rPr>
  </w:style>
  <w:style w:type="character" w:customStyle="1" w:styleId="40">
    <w:name w:val="Заголовок 4 Знак"/>
    <w:link w:val="4"/>
    <w:uiPriority w:val="9"/>
    <w:qFormat/>
    <w:rPr>
      <w:rFonts w:ascii="Courier New" w:hAnsi="Courier New"/>
      <w:sz w:val="28"/>
      <w:lang w:val="en-US"/>
    </w:rPr>
  </w:style>
  <w:style w:type="character" w:customStyle="1" w:styleId="ab">
    <w:name w:val="Текст выноски Знак"/>
    <w:link w:val="aa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af1">
    <w:name w:val="Верхний колонтитул Знак"/>
    <w:link w:val="af0"/>
    <w:uiPriority w:val="99"/>
    <w:qFormat/>
    <w:rPr>
      <w:sz w:val="32"/>
    </w:rPr>
  </w:style>
  <w:style w:type="character" w:customStyle="1" w:styleId="grame">
    <w:name w:val="grame"/>
    <w:qFormat/>
  </w:style>
  <w:style w:type="table" w:customStyle="1" w:styleId="15">
    <w:name w:val="Сетка таблицы1"/>
    <w:basedOn w:val="a3"/>
    <w:uiPriority w:val="39"/>
    <w:qFormat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Без интервала1"/>
    <w:qFormat/>
    <w:rPr>
      <w:sz w:val="22"/>
    </w:rPr>
  </w:style>
  <w:style w:type="paragraph" w:customStyle="1" w:styleId="17">
    <w:name w:val="Стиль1"/>
    <w:basedOn w:val="a1"/>
    <w:qFormat/>
    <w:pPr>
      <w:spacing w:before="120" w:after="120" w:line="360" w:lineRule="auto"/>
      <w:jc w:val="center"/>
    </w:pPr>
    <w:rPr>
      <w:sz w:val="24"/>
      <w:szCs w:val="24"/>
    </w:rPr>
  </w:style>
  <w:style w:type="paragraph" w:customStyle="1" w:styleId="24">
    <w:name w:val="Стиль2"/>
    <w:basedOn w:val="a1"/>
    <w:qFormat/>
    <w:pPr>
      <w:spacing w:beforeLines="600" w:before="600" w:afterLines="600" w:after="600" w:line="360" w:lineRule="auto"/>
      <w:ind w:firstLine="709"/>
      <w:jc w:val="both"/>
    </w:pPr>
    <w:rPr>
      <w:b/>
      <w:sz w:val="28"/>
      <w:szCs w:val="28"/>
      <w:u w:val="single"/>
    </w:rPr>
  </w:style>
  <w:style w:type="paragraph" w:customStyle="1" w:styleId="33">
    <w:name w:val="Стиль3"/>
    <w:basedOn w:val="a1"/>
    <w:link w:val="3Char"/>
    <w:qFormat/>
    <w:pPr>
      <w:spacing w:line="360" w:lineRule="auto"/>
      <w:ind w:firstLine="709"/>
      <w:jc w:val="both"/>
    </w:pPr>
    <w:rPr>
      <w:sz w:val="28"/>
      <w:szCs w:val="28"/>
    </w:rPr>
  </w:style>
  <w:style w:type="character" w:customStyle="1" w:styleId="3Char">
    <w:name w:val="Стиль3 Char"/>
    <w:link w:val="33"/>
    <w:qFormat/>
    <w:rPr>
      <w:rFonts w:ascii="Times New Roman" w:eastAsia="Times New Roman" w:hAnsi="Times New Roman"/>
      <w:sz w:val="28"/>
      <w:szCs w:val="28"/>
    </w:rPr>
  </w:style>
  <w:style w:type="paragraph" w:customStyle="1" w:styleId="41">
    <w:name w:val="Стиль4"/>
    <w:basedOn w:val="1"/>
    <w:next w:val="a1"/>
    <w:link w:val="4Char"/>
    <w:qFormat/>
    <w:rPr>
      <w:sz w:val="28"/>
    </w:rPr>
  </w:style>
  <w:style w:type="paragraph" w:customStyle="1" w:styleId="51">
    <w:name w:val="Стиль5"/>
    <w:basedOn w:val="2"/>
    <w:next w:val="a1"/>
    <w:link w:val="5Char"/>
    <w:qFormat/>
    <w:pPr>
      <w:jc w:val="both"/>
    </w:pPr>
    <w:rPr>
      <w:b w:val="0"/>
      <w:bCs/>
      <w:szCs w:val="28"/>
    </w:rPr>
  </w:style>
  <w:style w:type="paragraph" w:customStyle="1" w:styleId="123">
    <w:name w:val="123"/>
    <w:qFormat/>
    <w:pPr>
      <w:spacing w:before="40" w:after="40" w:line="360" w:lineRule="auto"/>
    </w:pPr>
    <w:rPr>
      <w:rFonts w:eastAsia="Times New Roman"/>
      <w:sz w:val="28"/>
    </w:rPr>
  </w:style>
  <w:style w:type="paragraph" w:customStyle="1" w:styleId="WPSOffice2">
    <w:name w:val="WPSOffice手动目录 2"/>
    <w:qFormat/>
    <w:pPr>
      <w:ind w:leftChars="200" w:left="200"/>
    </w:pPr>
    <w:rPr>
      <w:rFonts w:eastAsia="Times New Roman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val="en-US" w:eastAsia="en-US"/>
    </w:rPr>
  </w:style>
  <w:style w:type="character" w:customStyle="1" w:styleId="5Char">
    <w:name w:val="Стиль5 Char"/>
    <w:link w:val="51"/>
    <w:qFormat/>
    <w:rPr>
      <w:rFonts w:ascii="Times New Roman" w:eastAsia="Times New Roman" w:hAnsi="Times New Roman"/>
      <w:bCs/>
      <w:sz w:val="28"/>
      <w:szCs w:val="28"/>
    </w:rPr>
  </w:style>
  <w:style w:type="paragraph" w:customStyle="1" w:styleId="WPSOffice1">
    <w:name w:val="WPSOffice手动目录 1"/>
    <w:qFormat/>
    <w:pPr>
      <w:spacing w:before="40" w:after="40" w:line="360" w:lineRule="auto"/>
      <w:jc w:val="both"/>
    </w:pPr>
    <w:rPr>
      <w:rFonts w:eastAsia="Times New Roman"/>
      <w:sz w:val="24"/>
    </w:rPr>
  </w:style>
  <w:style w:type="paragraph" w:customStyle="1" w:styleId="aff1">
    <w:name w:val="Рисунок"/>
    <w:basedOn w:val="a1"/>
    <w:qFormat/>
    <w:pPr>
      <w:spacing w:before="120" w:after="120"/>
      <w:jc w:val="center"/>
    </w:pPr>
  </w:style>
  <w:style w:type="character" w:customStyle="1" w:styleId="4Char">
    <w:name w:val="Стиль4 Char"/>
    <w:link w:val="41"/>
    <w:qFormat/>
    <w:rPr>
      <w:rFonts w:ascii="Times New Roman" w:hAnsi="Times New Roman"/>
      <w:sz w:val="28"/>
    </w:rPr>
  </w:style>
  <w:style w:type="character" w:customStyle="1" w:styleId="ad">
    <w:name w:val="Название объекта Знак"/>
    <w:link w:val="ac"/>
    <w:qFormat/>
    <w:rPr>
      <w:rFonts w:ascii="Times New Roman" w:eastAsia="Times New Roman" w:hAnsi="Times New Roman"/>
      <w:bCs/>
      <w:sz w:val="24"/>
    </w:rPr>
  </w:style>
  <w:style w:type="character" w:customStyle="1" w:styleId="21">
    <w:name w:val="Заголовок 2 Знак1"/>
    <w:link w:val="2"/>
    <w:uiPriority w:val="9"/>
    <w:qFormat/>
    <w:rPr>
      <w:rFonts w:ascii="Times New Roman" w:eastAsia="Times New Roman" w:hAnsi="Times New Roman"/>
      <w:b/>
      <w:sz w:val="28"/>
    </w:rPr>
  </w:style>
  <w:style w:type="character" w:customStyle="1" w:styleId="Char">
    <w:name w:val="Основной текст документа Char"/>
    <w:link w:val="af9"/>
    <w:qFormat/>
    <w:rPr>
      <w:rFonts w:ascii="Times New Roman" w:eastAsia="Times New Roman" w:hAnsi="Times New Roman" w:cs="Times New Roman"/>
      <w:spacing w:val="40"/>
      <w:kern w:val="32"/>
      <w:sz w:val="32"/>
      <w:lang w:val="ru-RU" w:eastAsia="ru-RU" w:bidi="ar-SA"/>
    </w:rPr>
  </w:style>
  <w:style w:type="paragraph" w:customStyle="1" w:styleId="a0">
    <w:name w:val="Основа"/>
    <w:basedOn w:val="a1"/>
    <w:link w:val="Char0"/>
    <w:qFormat/>
    <w:pPr>
      <w:numPr>
        <w:numId w:val="2"/>
      </w:numPr>
      <w:spacing w:line="360" w:lineRule="auto"/>
      <w:ind w:left="0" w:firstLine="709"/>
      <w:jc w:val="both"/>
    </w:pPr>
    <w:rPr>
      <w:spacing w:val="40"/>
      <w:kern w:val="32"/>
      <w:sz w:val="28"/>
      <w:szCs w:val="28"/>
    </w:rPr>
  </w:style>
  <w:style w:type="character" w:customStyle="1" w:styleId="af4">
    <w:name w:val="Основной текст с отступом Знак"/>
    <w:link w:val="af3"/>
    <w:qFormat/>
    <w:rPr>
      <w:sz w:val="28"/>
    </w:rPr>
  </w:style>
  <w:style w:type="character" w:customStyle="1" w:styleId="Char0">
    <w:name w:val="Основа Char"/>
    <w:link w:val="a0"/>
    <w:qFormat/>
    <w:rPr>
      <w:rFonts w:ascii="Times New Roman" w:hAnsi="Times New Roman"/>
      <w:spacing w:val="40"/>
      <w:kern w:val="32"/>
      <w:sz w:val="28"/>
      <w:szCs w:val="28"/>
    </w:rPr>
  </w:style>
  <w:style w:type="paragraph" w:customStyle="1" w:styleId="60">
    <w:name w:val="Стиль6"/>
    <w:basedOn w:val="a1"/>
    <w:link w:val="6Char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60" w:lineRule="auto"/>
      <w:ind w:firstLine="709"/>
      <w:jc w:val="both"/>
    </w:pPr>
    <w:rPr>
      <w:rFonts w:eastAsia="SimSun"/>
      <w:sz w:val="28"/>
      <w:szCs w:val="28"/>
      <w:lang w:val="en-US" w:eastAsia="zh-CN"/>
    </w:rPr>
  </w:style>
  <w:style w:type="character" w:customStyle="1" w:styleId="6Char">
    <w:name w:val="Стиль6 Char"/>
    <w:link w:val="60"/>
    <w:qFormat/>
    <w:rPr>
      <w:rFonts w:ascii="Times New Roman" w:eastAsia="SimSun" w:hAnsi="Times New Roman"/>
      <w:sz w:val="28"/>
      <w:szCs w:val="28"/>
      <w:lang w:val="en-US" w:eastAsia="zh-CN" w:bidi="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12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tem\Desktop\&#1044;&#1043;&#1058;&#1059;\&#1051;&#1072;&#1073;&#1086;&#1088;&#1072;&#1090;&#1086;&#1088;&#1080;&#1080;%20&#1048;&#1085;&#1092;&#1072;\&#1051;&#1072;&#1073;%205-%207\&#32439;&#32321;&#22810;&#24425;.wp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74236F7-F52C-41AD-9F33-39675AD8F7A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C:\Users\Artem\Desktop\ДГТУ\Лаборатории Инфа\Лаб 5- 7\纷繁多彩.wpt</Template>
  <TotalTime>41</TotalTime>
  <Pages>15</Pages>
  <Words>1186</Words>
  <Characters>6765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Elcom Ltd</Company>
  <LinksUpToDate>false</LinksUpToDate>
  <CharactersWithSpaces>7936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</dc:title>
  <dc:creator>student36</dc:creator>
  <cp:lastModifiedBy>Microsoft Office User</cp:lastModifiedBy>
  <cp:revision>8</cp:revision>
  <cp:lastPrinted>2014-02-03T17:21:00Z</cp:lastPrinted>
  <dcterms:created xsi:type="dcterms:W3CDTF">2024-02-16T09:56:00Z</dcterms:created>
  <dcterms:modified xsi:type="dcterms:W3CDTF">2025-05-15T18:43:00Z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1049-12.2.0.21172</vt:lpwstr>
  </property>
  <property fmtid="{D5CDD505-2E9C-101B-9397-08002B2CF9AE}" pid="3" name="ICV">
    <vt:lpwstr>056780D5D2AF45ADB3DEB7C9C4F91FEC_13</vt:lpwstr>
  </property>
</Properties>
</file>